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2104AC" w14:textId="77777777" w:rsidR="006C6847" w:rsidRPr="004709FD" w:rsidRDefault="006C6847" w:rsidP="006C6847">
      <w:pPr>
        <w:pStyle w:val="NormalBodyText"/>
        <w:ind w:left="0"/>
        <w:rPr>
          <w:rFonts w:cstheme="minorHAnsi"/>
          <w:szCs w:val="20"/>
        </w:rPr>
      </w:pPr>
    </w:p>
    <w:p w14:paraId="0008F282" w14:textId="77777777" w:rsidR="006E4145" w:rsidRDefault="006E4145" w:rsidP="004B4219">
      <w:pPr>
        <w:pStyle w:val="NormalBodyText"/>
        <w:ind w:left="0"/>
        <w:rPr>
          <w:sz w:val="72"/>
          <w:szCs w:val="72"/>
        </w:rPr>
      </w:pPr>
    </w:p>
    <w:p w14:paraId="6A291C69" w14:textId="3C4141B0" w:rsidR="006E4145" w:rsidRDefault="006E4145" w:rsidP="004B4219">
      <w:pPr>
        <w:pStyle w:val="NormalBodyText"/>
        <w:ind w:left="0"/>
        <w:rPr>
          <w:sz w:val="72"/>
          <w:szCs w:val="72"/>
        </w:rPr>
      </w:pPr>
    </w:p>
    <w:p w14:paraId="682CAE48" w14:textId="2E81CBEA" w:rsidR="003F4CEB" w:rsidRPr="004709FD" w:rsidRDefault="00596579" w:rsidP="004B4219">
      <w:pPr>
        <w:pStyle w:val="NormalBodyText"/>
        <w:ind w:left="0"/>
        <w:rPr>
          <w:sz w:val="72"/>
          <w:szCs w:val="72"/>
        </w:rPr>
      </w:pPr>
      <w:r w:rsidRPr="00CD71AC">
        <w:rPr>
          <w:rFonts w:cs="Arial"/>
          <w:b/>
          <w:noProof/>
          <w:sz w:val="24"/>
          <w:szCs w:val="24"/>
        </w:rPr>
        <w:drawing>
          <wp:anchor distT="0" distB="0" distL="114300" distR="114300" simplePos="0" relativeHeight="251657401" behindDoc="0" locked="0" layoutInCell="1" allowOverlap="1" wp14:anchorId="3E59E2A6" wp14:editId="75C17091">
            <wp:simplePos x="0" y="0"/>
            <wp:positionH relativeFrom="margin">
              <wp:posOffset>4958715</wp:posOffset>
            </wp:positionH>
            <wp:positionV relativeFrom="margin">
              <wp:posOffset>1301262</wp:posOffset>
            </wp:positionV>
            <wp:extent cx="1943100" cy="1943100"/>
            <wp:effectExtent l="0" t="0" r="0" b="0"/>
            <wp:wrapSquare wrapText="bothSides"/>
            <wp:docPr id="419489417" name="Picture 2" descr="A picture containing text, circle, graphics, illustration&#10;&#10;Description automatically generated">
              <a:extLst xmlns:a="http://schemas.openxmlformats.org/drawingml/2006/main">
                <a:ext uri="{FF2B5EF4-FFF2-40B4-BE49-F238E27FC236}">
                  <a16:creationId xmlns:a16="http://schemas.microsoft.com/office/drawing/2014/main" id="{49E52F73-06E8-237A-0808-04AC0C02D4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text, circle, graphics, illustration&#10;&#10;Description automatically generated">
                      <a:extLst>
                        <a:ext uri="{FF2B5EF4-FFF2-40B4-BE49-F238E27FC236}">
                          <a16:creationId xmlns:a16="http://schemas.microsoft.com/office/drawing/2014/main" id="{49E52F73-06E8-237A-0808-04AC0C02D4EE}"/>
                        </a:ext>
                      </a:extLst>
                    </pic:cNvPr>
                    <pic:cNvPicPr>
                      <a:picLocks noChangeAspect="1"/>
                    </pic:cNvPicPr>
                  </pic:nvPicPr>
                  <pic:blipFill>
                    <a:blip r:embed="rId7"/>
                    <a:stretch>
                      <a:fillRect/>
                    </a:stretch>
                  </pic:blipFill>
                  <pic:spPr>
                    <a:xfrm>
                      <a:off x="0" y="0"/>
                      <a:ext cx="1943100" cy="1943100"/>
                    </a:xfrm>
                    <a:prstGeom prst="rect">
                      <a:avLst/>
                    </a:prstGeom>
                  </pic:spPr>
                </pic:pic>
              </a:graphicData>
            </a:graphic>
            <wp14:sizeRelH relativeFrom="margin">
              <wp14:pctWidth>0</wp14:pctWidth>
            </wp14:sizeRelH>
            <wp14:sizeRelV relativeFrom="margin">
              <wp14:pctHeight>0</wp14:pctHeight>
            </wp14:sizeRelV>
          </wp:anchor>
        </w:drawing>
      </w:r>
      <w:r w:rsidR="004B4219" w:rsidRPr="004709FD">
        <w:rPr>
          <w:sz w:val="72"/>
          <w:szCs w:val="72"/>
        </w:rPr>
        <w:t>RESEARCH AND DATA VISUALIZATION PORTFOLIO</w:t>
      </w:r>
    </w:p>
    <w:p w14:paraId="58D3D9B7" w14:textId="21C33B61" w:rsidR="004B4219" w:rsidRPr="006E4145" w:rsidRDefault="004B4219" w:rsidP="004B4219">
      <w:pPr>
        <w:pStyle w:val="NormalBodyText"/>
        <w:ind w:left="0"/>
        <w:rPr>
          <w:sz w:val="32"/>
          <w:szCs w:val="32"/>
        </w:rPr>
      </w:pPr>
      <w:r w:rsidRPr="006E4145">
        <w:rPr>
          <w:sz w:val="32"/>
          <w:szCs w:val="32"/>
        </w:rPr>
        <w:t xml:space="preserve">Elaine Reiche, </w:t>
      </w:r>
      <w:r w:rsidR="002414B1">
        <w:rPr>
          <w:sz w:val="32"/>
          <w:szCs w:val="32"/>
        </w:rPr>
        <w:t>PhD,</w:t>
      </w:r>
      <w:r w:rsidRPr="006E4145">
        <w:rPr>
          <w:sz w:val="32"/>
          <w:szCs w:val="32"/>
        </w:rPr>
        <w:t xml:space="preserve"> LAT, ATC, CSCS</w:t>
      </w:r>
      <w:r w:rsidR="00B818C5" w:rsidRPr="006E4145">
        <w:rPr>
          <w:sz w:val="32"/>
          <w:szCs w:val="32"/>
        </w:rPr>
        <w:t xml:space="preserve">  </w:t>
      </w:r>
      <w:hyperlink r:id="rId8" w:history="1">
        <w:r w:rsidR="00B818C5" w:rsidRPr="002414B1">
          <w:rPr>
            <w:rStyle w:val="Hyperlink"/>
            <w:color w:val="auto"/>
            <w:sz w:val="24"/>
            <w:szCs w:val="24"/>
            <w:u w:val="none"/>
          </w:rPr>
          <w:t>elaine.reiche@gmail.com</w:t>
        </w:r>
      </w:hyperlink>
      <w:r w:rsidR="002414B1" w:rsidRPr="002414B1">
        <w:rPr>
          <w:sz w:val="24"/>
          <w:szCs w:val="24"/>
        </w:rPr>
        <w:t xml:space="preserve"> | (512) 923-2011</w:t>
      </w:r>
    </w:p>
    <w:p w14:paraId="600C2DAB" w14:textId="70C2505C" w:rsidR="004B4219" w:rsidRDefault="004B4219" w:rsidP="004B4219">
      <w:pPr>
        <w:pStyle w:val="NormalBodyText"/>
        <w:ind w:left="0"/>
        <w:rPr>
          <w:sz w:val="52"/>
          <w:szCs w:val="52"/>
        </w:rPr>
      </w:pPr>
    </w:p>
    <w:p w14:paraId="02089EA7" w14:textId="77777777" w:rsidR="006E4145" w:rsidRDefault="006E4145" w:rsidP="004B4219">
      <w:pPr>
        <w:pStyle w:val="NormalBodyText"/>
        <w:ind w:left="0"/>
        <w:rPr>
          <w:sz w:val="52"/>
          <w:szCs w:val="52"/>
        </w:rPr>
      </w:pPr>
    </w:p>
    <w:p w14:paraId="52F0AC5C" w14:textId="7B3913F0" w:rsidR="006E4145" w:rsidRPr="004709FD" w:rsidRDefault="006E4145" w:rsidP="004B4219">
      <w:pPr>
        <w:pStyle w:val="NormalBodyText"/>
        <w:ind w:left="0"/>
        <w:rPr>
          <w:sz w:val="52"/>
          <w:szCs w:val="52"/>
        </w:rPr>
      </w:pPr>
    </w:p>
    <w:p w14:paraId="5CEDE1B4" w14:textId="2B42F0D0" w:rsidR="00122E7C" w:rsidRPr="004709FD" w:rsidRDefault="004B4219" w:rsidP="004B4219">
      <w:pPr>
        <w:pStyle w:val="NormalBodyText"/>
        <w:ind w:left="0"/>
        <w:rPr>
          <w:sz w:val="44"/>
          <w:szCs w:val="44"/>
        </w:rPr>
      </w:pPr>
      <w:r w:rsidRPr="004709FD">
        <w:rPr>
          <w:sz w:val="44"/>
          <w:szCs w:val="44"/>
        </w:rPr>
        <w:t>Content</w:t>
      </w:r>
    </w:p>
    <w:p w14:paraId="5B2026CC" w14:textId="16A0BD16" w:rsidR="00122E7C" w:rsidRDefault="00122E7C" w:rsidP="004709FD">
      <w:pPr>
        <w:pStyle w:val="NormalBodyText"/>
        <w:ind w:left="0"/>
        <w:rPr>
          <w:sz w:val="28"/>
          <w:szCs w:val="28"/>
        </w:rPr>
      </w:pPr>
      <w:r>
        <w:rPr>
          <w:sz w:val="28"/>
          <w:szCs w:val="28"/>
        </w:rPr>
        <w:t xml:space="preserve">Automatic </w:t>
      </w:r>
      <w:r w:rsidR="004508AB">
        <w:rPr>
          <w:sz w:val="28"/>
          <w:szCs w:val="28"/>
        </w:rPr>
        <w:t>assessment and processing of drop vertical jump data</w:t>
      </w:r>
      <w:r w:rsidR="004508AB">
        <w:rPr>
          <w:sz w:val="28"/>
          <w:szCs w:val="28"/>
        </w:rPr>
        <w:tab/>
      </w:r>
      <w:r w:rsidR="004508AB">
        <w:rPr>
          <w:sz w:val="28"/>
          <w:szCs w:val="28"/>
        </w:rPr>
        <w:tab/>
      </w:r>
      <w:r w:rsidR="004508AB">
        <w:rPr>
          <w:sz w:val="28"/>
          <w:szCs w:val="28"/>
        </w:rPr>
        <w:tab/>
        <w:t>2</w:t>
      </w:r>
    </w:p>
    <w:p w14:paraId="156C3C5B" w14:textId="49F56DBE" w:rsidR="00B818C5" w:rsidRPr="006E4145" w:rsidRDefault="004709FD" w:rsidP="004709FD">
      <w:pPr>
        <w:pStyle w:val="NormalBodyText"/>
        <w:ind w:left="0"/>
        <w:rPr>
          <w:sz w:val="28"/>
          <w:szCs w:val="28"/>
        </w:rPr>
      </w:pPr>
      <w:r w:rsidRPr="006E4145">
        <w:rPr>
          <w:sz w:val="28"/>
          <w:szCs w:val="28"/>
        </w:rPr>
        <w:t>Emotional processing after orthopedic injury</w:t>
      </w:r>
      <w:r w:rsidR="00923FC9" w:rsidRPr="006E4145">
        <w:rPr>
          <w:sz w:val="28"/>
          <w:szCs w:val="28"/>
        </w:rPr>
        <w:tab/>
      </w:r>
      <w:r w:rsidR="00923FC9" w:rsidRPr="006E4145">
        <w:rPr>
          <w:sz w:val="28"/>
          <w:szCs w:val="28"/>
        </w:rPr>
        <w:tab/>
      </w:r>
      <w:r w:rsidR="00923FC9" w:rsidRPr="006E4145">
        <w:rPr>
          <w:sz w:val="28"/>
          <w:szCs w:val="28"/>
        </w:rPr>
        <w:tab/>
      </w:r>
      <w:r w:rsidR="00923FC9" w:rsidRPr="006E4145">
        <w:rPr>
          <w:sz w:val="28"/>
          <w:szCs w:val="28"/>
        </w:rPr>
        <w:tab/>
      </w:r>
      <w:r w:rsidR="00923FC9" w:rsidRPr="006E4145">
        <w:rPr>
          <w:sz w:val="28"/>
          <w:szCs w:val="28"/>
        </w:rPr>
        <w:tab/>
      </w:r>
      <w:r w:rsidR="004508AB">
        <w:rPr>
          <w:sz w:val="28"/>
          <w:szCs w:val="28"/>
        </w:rPr>
        <w:t>3</w:t>
      </w:r>
    </w:p>
    <w:p w14:paraId="25A55970" w14:textId="733B67F8" w:rsidR="004709FD" w:rsidRDefault="004709FD" w:rsidP="004709FD">
      <w:pPr>
        <w:pStyle w:val="NormalBodyText"/>
        <w:ind w:left="0"/>
        <w:rPr>
          <w:sz w:val="28"/>
          <w:szCs w:val="28"/>
        </w:rPr>
      </w:pPr>
      <w:r w:rsidRPr="006E4145">
        <w:rPr>
          <w:sz w:val="28"/>
          <w:szCs w:val="28"/>
        </w:rPr>
        <w:t>Neurocognitive single leg hop performance and psychological readiness</w:t>
      </w:r>
      <w:r w:rsidR="00923FC9" w:rsidRPr="006E4145">
        <w:rPr>
          <w:sz w:val="28"/>
          <w:szCs w:val="28"/>
        </w:rPr>
        <w:tab/>
      </w:r>
      <w:r w:rsidR="00923FC9" w:rsidRPr="006E4145">
        <w:rPr>
          <w:sz w:val="28"/>
          <w:szCs w:val="28"/>
        </w:rPr>
        <w:tab/>
      </w:r>
      <w:r w:rsidR="004508AB">
        <w:rPr>
          <w:sz w:val="28"/>
          <w:szCs w:val="28"/>
        </w:rPr>
        <w:t>4</w:t>
      </w:r>
    </w:p>
    <w:p w14:paraId="19A3CF9C" w14:textId="231ECFDE" w:rsidR="00537E95" w:rsidRPr="006E4145" w:rsidRDefault="00BE48F7" w:rsidP="004709FD">
      <w:pPr>
        <w:pStyle w:val="NormalBodyText"/>
        <w:ind w:left="0"/>
        <w:rPr>
          <w:sz w:val="28"/>
          <w:szCs w:val="28"/>
        </w:rPr>
      </w:pPr>
      <w:r w:rsidRPr="00BE48F7">
        <w:rPr>
          <w:sz w:val="28"/>
          <w:szCs w:val="28"/>
        </w:rPr>
        <w:t xml:space="preserve">Visual </w:t>
      </w:r>
      <w:r w:rsidR="002414B1" w:rsidRPr="00BE48F7">
        <w:rPr>
          <w:sz w:val="28"/>
          <w:szCs w:val="28"/>
        </w:rPr>
        <w:t>attention metrics are critical indicators of single</w:t>
      </w:r>
      <w:r w:rsidR="002414B1">
        <w:rPr>
          <w:sz w:val="28"/>
          <w:szCs w:val="28"/>
        </w:rPr>
        <w:t xml:space="preserve"> </w:t>
      </w:r>
      <w:r w:rsidR="002414B1" w:rsidRPr="00BE48F7">
        <w:rPr>
          <w:sz w:val="28"/>
          <w:szCs w:val="28"/>
        </w:rPr>
        <w:t xml:space="preserve">leg hop performance </w:t>
      </w:r>
      <w:r w:rsidR="002414B1">
        <w:rPr>
          <w:sz w:val="28"/>
          <w:szCs w:val="28"/>
        </w:rPr>
        <w:t xml:space="preserve">               </w:t>
      </w:r>
      <w:r w:rsidR="002414B1" w:rsidRPr="00BE48F7">
        <w:rPr>
          <w:sz w:val="28"/>
          <w:szCs w:val="28"/>
        </w:rPr>
        <w:t xml:space="preserve">after </w:t>
      </w:r>
      <w:r w:rsidR="002414B1">
        <w:rPr>
          <w:sz w:val="28"/>
          <w:szCs w:val="28"/>
        </w:rPr>
        <w:t>ACL</w:t>
      </w:r>
      <w:r w:rsidR="002414B1" w:rsidRPr="00BE48F7">
        <w:rPr>
          <w:sz w:val="28"/>
          <w:szCs w:val="28"/>
        </w:rPr>
        <w:t xml:space="preserve"> reconstruction</w:t>
      </w:r>
      <w:r>
        <w:rPr>
          <w:sz w:val="28"/>
          <w:szCs w:val="28"/>
        </w:rPr>
        <w:tab/>
      </w:r>
      <w:r>
        <w:rPr>
          <w:sz w:val="28"/>
          <w:szCs w:val="28"/>
        </w:rPr>
        <w:tab/>
      </w:r>
      <w:r>
        <w:rPr>
          <w:sz w:val="28"/>
          <w:szCs w:val="28"/>
        </w:rPr>
        <w:tab/>
      </w:r>
      <w:r>
        <w:rPr>
          <w:sz w:val="28"/>
          <w:szCs w:val="28"/>
        </w:rPr>
        <w:tab/>
      </w:r>
      <w:r>
        <w:rPr>
          <w:sz w:val="28"/>
          <w:szCs w:val="28"/>
        </w:rPr>
        <w:tab/>
        <w:t>5</w:t>
      </w:r>
    </w:p>
    <w:p w14:paraId="418C20CF" w14:textId="00922939" w:rsidR="00923FC9" w:rsidRPr="004709FD" w:rsidRDefault="00923FC9" w:rsidP="004709FD">
      <w:pPr>
        <w:pStyle w:val="NormalBodyText"/>
        <w:ind w:left="0"/>
        <w:rPr>
          <w:sz w:val="28"/>
          <w:szCs w:val="28"/>
        </w:rPr>
      </w:pPr>
      <w:r w:rsidRPr="006E4145">
        <w:rPr>
          <w:sz w:val="28"/>
          <w:szCs w:val="28"/>
        </w:rPr>
        <w:t>Selected Manuscripts, Abstracts, and Digital Media</w:t>
      </w:r>
      <w:r w:rsidRPr="006E4145">
        <w:rPr>
          <w:sz w:val="28"/>
          <w:szCs w:val="28"/>
        </w:rPr>
        <w:tab/>
      </w:r>
      <w:r w:rsidRPr="006E4145">
        <w:rPr>
          <w:sz w:val="28"/>
          <w:szCs w:val="28"/>
        </w:rPr>
        <w:tab/>
      </w:r>
      <w:r w:rsidRPr="006E4145">
        <w:rPr>
          <w:sz w:val="28"/>
          <w:szCs w:val="28"/>
        </w:rPr>
        <w:tab/>
      </w:r>
      <w:r w:rsidRPr="006E4145">
        <w:rPr>
          <w:sz w:val="28"/>
          <w:szCs w:val="28"/>
        </w:rPr>
        <w:tab/>
      </w:r>
      <w:r w:rsidRPr="006E4145">
        <w:rPr>
          <w:sz w:val="28"/>
          <w:szCs w:val="28"/>
        </w:rPr>
        <w:tab/>
      </w:r>
      <w:r w:rsidR="00BE48F7">
        <w:rPr>
          <w:sz w:val="28"/>
          <w:szCs w:val="28"/>
        </w:rPr>
        <w:t>6</w:t>
      </w:r>
    </w:p>
    <w:p w14:paraId="5727B53A" w14:textId="77777777" w:rsidR="004709FD" w:rsidRPr="004709FD" w:rsidRDefault="004709FD" w:rsidP="00923FC9">
      <w:pPr>
        <w:pStyle w:val="NormalBodyText"/>
        <w:ind w:left="0"/>
        <w:rPr>
          <w:sz w:val="28"/>
          <w:szCs w:val="28"/>
        </w:rPr>
      </w:pPr>
    </w:p>
    <w:p w14:paraId="3CAEB540" w14:textId="77777777" w:rsidR="00B818C5" w:rsidRPr="004709FD" w:rsidRDefault="00B818C5" w:rsidP="004B4219">
      <w:pPr>
        <w:pStyle w:val="NormalBodyText"/>
        <w:ind w:left="0"/>
        <w:rPr>
          <w:sz w:val="28"/>
          <w:szCs w:val="28"/>
        </w:rPr>
      </w:pPr>
    </w:p>
    <w:p w14:paraId="12BEACAF" w14:textId="77777777" w:rsidR="003F4CEB" w:rsidRDefault="003F4CEB" w:rsidP="00295E4E">
      <w:pPr>
        <w:pStyle w:val="NormalBodyText"/>
        <w:ind w:left="0"/>
        <w:rPr>
          <w:rFonts w:cstheme="minorHAnsi"/>
          <w:szCs w:val="20"/>
        </w:rPr>
      </w:pPr>
    </w:p>
    <w:p w14:paraId="5B762627" w14:textId="1E45C34F" w:rsidR="00EA05CC" w:rsidRPr="00900B5D" w:rsidRDefault="00EA05CC" w:rsidP="00EA05CC">
      <w:pPr>
        <w:pBdr>
          <w:bottom w:val="single" w:sz="4" w:space="1" w:color="auto"/>
        </w:pBdr>
        <w:spacing w:before="40" w:line="276" w:lineRule="auto"/>
        <w:contextualSpacing/>
        <w:jc w:val="center"/>
        <w:rPr>
          <w:rFonts w:cs="Arial"/>
          <w:b/>
          <w:bCs/>
          <w:sz w:val="22"/>
        </w:rPr>
      </w:pPr>
      <w:r>
        <w:rPr>
          <w:rFonts w:cs="Arial"/>
          <w:b/>
          <w:bCs/>
          <w:sz w:val="22"/>
        </w:rPr>
        <w:t>Other Example Works (Links to OneDrive)</w:t>
      </w:r>
    </w:p>
    <w:p w14:paraId="5E6C08EC" w14:textId="77777777" w:rsidR="009D45C3" w:rsidRPr="0039757F" w:rsidRDefault="009D45C3" w:rsidP="009D45C3">
      <w:pPr>
        <w:pStyle w:val="ListParagraph"/>
        <w:numPr>
          <w:ilvl w:val="0"/>
          <w:numId w:val="16"/>
        </w:numPr>
        <w:spacing w:before="40" w:line="276" w:lineRule="auto"/>
        <w:contextualSpacing/>
        <w:jc w:val="center"/>
      </w:pPr>
      <w:hyperlink r:id="rId9" w:history="1">
        <w:r w:rsidRPr="0039757F">
          <w:rPr>
            <w:rStyle w:val="Hyperlink"/>
          </w:rPr>
          <w:t>EEG Data Wrangling, Analysis, and Visualization in R</w:t>
        </w:r>
      </w:hyperlink>
    </w:p>
    <w:p w14:paraId="3DD96D66" w14:textId="77777777" w:rsidR="009D45C3" w:rsidRDefault="009D45C3" w:rsidP="009D45C3">
      <w:pPr>
        <w:pStyle w:val="ListParagraph"/>
        <w:numPr>
          <w:ilvl w:val="0"/>
          <w:numId w:val="16"/>
        </w:numPr>
        <w:spacing w:before="40" w:line="276" w:lineRule="auto"/>
        <w:contextualSpacing/>
        <w:jc w:val="center"/>
      </w:pPr>
      <w:hyperlink r:id="rId10" w:history="1">
        <w:r w:rsidRPr="00411AEE">
          <w:rPr>
            <w:rStyle w:val="Hyperlink"/>
          </w:rPr>
          <w:t>Mentee Research Poster</w:t>
        </w:r>
      </w:hyperlink>
    </w:p>
    <w:p w14:paraId="60464A21" w14:textId="77777777" w:rsidR="006C42A7" w:rsidRPr="0039757F" w:rsidRDefault="006C42A7" w:rsidP="009D45C3">
      <w:pPr>
        <w:pStyle w:val="ListParagraph"/>
        <w:numPr>
          <w:ilvl w:val="0"/>
          <w:numId w:val="0"/>
        </w:numPr>
        <w:spacing w:before="40" w:line="276" w:lineRule="auto"/>
        <w:ind w:left="720"/>
        <w:contextualSpacing/>
      </w:pPr>
    </w:p>
    <w:p w14:paraId="20BA1923" w14:textId="77777777" w:rsidR="003F4CEB" w:rsidRDefault="003F4CEB" w:rsidP="00295E4E"/>
    <w:p w14:paraId="5AF1D39F" w14:textId="77777777" w:rsidR="003F4CEB" w:rsidRDefault="003F4CEB" w:rsidP="00295E4E"/>
    <w:p w14:paraId="595BAD5F" w14:textId="01B46864" w:rsidR="00FD315A" w:rsidRDefault="00FD315A">
      <w:pPr>
        <w:spacing w:after="200" w:line="276" w:lineRule="auto"/>
        <w:rPr>
          <w:rFonts w:cs="Arial"/>
          <w:sz w:val="24"/>
          <w:szCs w:val="24"/>
        </w:rPr>
      </w:pPr>
      <w:r>
        <w:br w:type="page"/>
      </w:r>
    </w:p>
    <w:p w14:paraId="12EDD0C3" w14:textId="18C5C899" w:rsidR="00C11159" w:rsidRDefault="005259F2" w:rsidP="00295E4E">
      <w:r w:rsidRPr="00295E4E">
        <w:rPr>
          <w:noProof/>
          <w:sz w:val="22"/>
          <w:szCs w:val="24"/>
        </w:rPr>
        <w:lastRenderedPageBreak/>
        <mc:AlternateContent>
          <mc:Choice Requires="wps">
            <w:drawing>
              <wp:anchor distT="45720" distB="45720" distL="114300" distR="114300" simplePos="0" relativeHeight="251657227" behindDoc="0" locked="0" layoutInCell="1" allowOverlap="1" wp14:anchorId="1967BED8" wp14:editId="57D30635">
                <wp:simplePos x="0" y="0"/>
                <wp:positionH relativeFrom="margin">
                  <wp:posOffset>0</wp:posOffset>
                </wp:positionH>
                <wp:positionV relativeFrom="paragraph">
                  <wp:posOffset>1121410</wp:posOffset>
                </wp:positionV>
                <wp:extent cx="6858000" cy="992505"/>
                <wp:effectExtent l="0" t="0" r="19050" b="17145"/>
                <wp:wrapSquare wrapText="bothSides"/>
                <wp:docPr id="747236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992505"/>
                        </a:xfrm>
                        <a:prstGeom prst="rect">
                          <a:avLst/>
                        </a:prstGeom>
                        <a:solidFill>
                          <a:schemeClr val="bg1">
                            <a:lumMod val="85000"/>
                          </a:schemeClr>
                        </a:solidFill>
                        <a:ln w="9525">
                          <a:solidFill>
                            <a:srgbClr val="000000"/>
                          </a:solidFill>
                          <a:miter lim="800000"/>
                          <a:headEnd/>
                          <a:tailEnd/>
                        </a:ln>
                      </wps:spPr>
                      <wps:txbx>
                        <w:txbxContent>
                          <w:p w14:paraId="52DF64EE" w14:textId="4219B83A" w:rsidR="009F4400" w:rsidRDefault="005259F2" w:rsidP="009F4400">
                            <w:pPr>
                              <w:jc w:val="both"/>
                              <w:rPr>
                                <w:sz w:val="18"/>
                                <w:szCs w:val="20"/>
                              </w:rPr>
                            </w:pPr>
                            <w:r>
                              <w:rPr>
                                <w:sz w:val="18"/>
                                <w:szCs w:val="20"/>
                              </w:rPr>
                              <w:t xml:space="preserve">OpenLESS: </w:t>
                            </w:r>
                            <w:r w:rsidR="00EC28C1" w:rsidRPr="00EC28C1">
                              <w:rPr>
                                <w:sz w:val="18"/>
                                <w:szCs w:val="20"/>
                              </w:rPr>
                              <w:t>92 participants (72 females and 20 males, mean age 23.3 years) from healthy, post-anterior cruciate ligament reconstruction (ACLR; median 33 months since surgery), and amateur athlete cohorts.</w:t>
                            </w:r>
                            <w:r w:rsidR="00EC28C1">
                              <w:rPr>
                                <w:sz w:val="18"/>
                                <w:szCs w:val="20"/>
                              </w:rPr>
                              <w:t xml:space="preserve"> </w:t>
                            </w:r>
                            <w:r w:rsidR="008A274B" w:rsidRPr="008A274B">
                              <w:rPr>
                                <w:sz w:val="18"/>
                                <w:szCs w:val="20"/>
                              </w:rPr>
                              <w:t>The OpenLESS system showed excellent reliability and strong agreement with expert scoring for both healthy individuals and those recovering from ACL reconstruction. It drastically reduced scoring time, completing 159 trials in under 15 minutes compared to 18.5 hours for manual scoring. OpenLESS also performed reliably in real-world conditions, with consistent results across repeated sessions.</w:t>
                            </w:r>
                          </w:p>
                          <w:p w14:paraId="249FF8C3" w14:textId="77777777" w:rsidR="00F81E7D" w:rsidRPr="00F81E7D" w:rsidRDefault="00F81E7D" w:rsidP="009F4400">
                            <w:pPr>
                              <w:jc w:val="both"/>
                              <w:rPr>
                                <w:sz w:val="8"/>
                                <w:szCs w:val="8"/>
                              </w:rPr>
                            </w:pPr>
                          </w:p>
                          <w:p w14:paraId="5F2FD321" w14:textId="5FEDFC20" w:rsidR="009F4400" w:rsidRPr="00FD315A" w:rsidRDefault="009F4400" w:rsidP="009F4400">
                            <w:pPr>
                              <w:jc w:val="center"/>
                              <w:rPr>
                                <w:sz w:val="18"/>
                                <w:szCs w:val="20"/>
                              </w:rPr>
                            </w:pPr>
                            <w:r w:rsidRPr="000F0CAD">
                              <w:rPr>
                                <w:sz w:val="18"/>
                                <w:szCs w:val="20"/>
                              </w:rPr>
                              <w:t xml:space="preserve">Data </w:t>
                            </w:r>
                            <w:r>
                              <w:rPr>
                                <w:sz w:val="18"/>
                                <w:szCs w:val="20"/>
                              </w:rPr>
                              <w:t xml:space="preserve">Collection: </w:t>
                            </w:r>
                            <w:r w:rsidR="00C41E41">
                              <w:rPr>
                                <w:sz w:val="18"/>
                                <w:szCs w:val="20"/>
                              </w:rPr>
                              <w:t>OpenCap, Vicon</w:t>
                            </w:r>
                            <w:r>
                              <w:rPr>
                                <w:sz w:val="18"/>
                                <w:szCs w:val="20"/>
                              </w:rPr>
                              <w:t>,</w:t>
                            </w:r>
                            <w:r w:rsidR="00F81E7D">
                              <w:rPr>
                                <w:sz w:val="18"/>
                                <w:szCs w:val="20"/>
                              </w:rPr>
                              <w:t xml:space="preserve"> Loadsol;</w:t>
                            </w:r>
                            <w:r>
                              <w:rPr>
                                <w:sz w:val="18"/>
                                <w:szCs w:val="20"/>
                              </w:rPr>
                              <w:t xml:space="preserve"> </w:t>
                            </w:r>
                            <w:r w:rsidR="00C41E41">
                              <w:rPr>
                                <w:sz w:val="18"/>
                                <w:szCs w:val="20"/>
                              </w:rPr>
                              <w:t xml:space="preserve">Processing and </w:t>
                            </w:r>
                            <w:r>
                              <w:rPr>
                                <w:sz w:val="18"/>
                                <w:szCs w:val="20"/>
                              </w:rPr>
                              <w:t xml:space="preserve">Analysis: </w:t>
                            </w:r>
                            <w:r w:rsidR="00C41E41">
                              <w:rPr>
                                <w:sz w:val="18"/>
                                <w:szCs w:val="20"/>
                              </w:rPr>
                              <w:t>Python</w:t>
                            </w:r>
                          </w:p>
                          <w:p w14:paraId="48C37C91" w14:textId="77777777" w:rsidR="009F4400" w:rsidRPr="000F0CAD" w:rsidRDefault="009F4400" w:rsidP="009F4400">
                            <w:pPr>
                              <w:jc w:val="both"/>
                              <w:rPr>
                                <w:sz w:val="18"/>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967BED8" id="_x0000_t202" coordsize="21600,21600" o:spt="202" path="m,l,21600r21600,l21600,xe">
                <v:stroke joinstyle="miter"/>
                <v:path gradientshapeok="t" o:connecttype="rect"/>
              </v:shapetype>
              <v:shape id="Text Box 2" o:spid="_x0000_s1026" type="#_x0000_t202" style="position:absolute;margin-left:0;margin-top:88.3pt;width:540pt;height:78.15pt;z-index:25165722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" fillcolor="#d8d8d8 [2732]">
                <v:textbox>
                  <w:txbxContent>
                    <w:p w14:paraId="52DF64EE" w14:textId="4219B83A" w:rsidR="009F4400" w:rsidRDefault="005259F2" w:rsidP="009F4400">
                      <w:pPr>
                        <w:jc w:val="both"/>
                        <w:rPr>
                          <w:sz w:val="18"/>
                          <w:szCs w:val="20"/>
                        </w:rPr>
                      </w:pPr>
                      <w:r>
                        <w:rPr>
                          <w:sz w:val="18"/>
                          <w:szCs w:val="20"/>
                        </w:rPr>
                        <w:t xml:space="preserve">OpenLESS: </w:t>
                      </w:r>
                      <w:r w:rsidR="00EC28C1" w:rsidRPr="00EC28C1">
                        <w:rPr>
                          <w:sz w:val="18"/>
                          <w:szCs w:val="20"/>
                        </w:rPr>
                        <w:t>92 participants (72 females and 20 males, mean age 23.3 years) from healthy, post-anterior cruciate ligament reconstruction (ACLR; median 33 months since surgery), and amateur athlete cohorts.</w:t>
                      </w:r>
                      <w:r w:rsidR="00EC28C1">
                        <w:rPr>
                          <w:sz w:val="18"/>
                          <w:szCs w:val="20"/>
                        </w:rPr>
                        <w:t xml:space="preserve"> </w:t>
                      </w:r>
                      <w:r w:rsidR="008A274B" w:rsidRPr="008A274B">
                        <w:rPr>
                          <w:sz w:val="18"/>
                          <w:szCs w:val="20"/>
                        </w:rPr>
                        <w:t>The OpenLESS system showed excellent reliability and strong agreement with expert scoring for both healthy individuals and those recovering from ACL reconstruction. It drastically reduced scoring time, completing 159 trials in under 15 minutes compared to 18.5 hours for manual scoring. OpenLESS also performed reliably in real-world conditions, with consistent results across repeated sessions.</w:t>
                      </w:r>
                    </w:p>
                    <w:p w14:paraId="249FF8C3" w14:textId="77777777" w:rsidR="00F81E7D" w:rsidRPr="00F81E7D" w:rsidRDefault="00F81E7D" w:rsidP="009F4400">
                      <w:pPr>
                        <w:jc w:val="both"/>
                        <w:rPr>
                          <w:sz w:val="8"/>
                          <w:szCs w:val="8"/>
                        </w:rPr>
                      </w:pPr>
                    </w:p>
                    <w:p w14:paraId="5F2FD321" w14:textId="5FEDFC20" w:rsidR="009F4400" w:rsidRPr="00FD315A" w:rsidRDefault="009F4400" w:rsidP="009F4400">
                      <w:pPr>
                        <w:jc w:val="center"/>
                        <w:rPr>
                          <w:sz w:val="18"/>
                          <w:szCs w:val="20"/>
                        </w:rPr>
                      </w:pPr>
                      <w:r w:rsidRPr="000F0CAD">
                        <w:rPr>
                          <w:sz w:val="18"/>
                          <w:szCs w:val="20"/>
                        </w:rPr>
                        <w:t xml:space="preserve">Data </w:t>
                      </w:r>
                      <w:r>
                        <w:rPr>
                          <w:sz w:val="18"/>
                          <w:szCs w:val="20"/>
                        </w:rPr>
                        <w:t xml:space="preserve">Collection: </w:t>
                      </w:r>
                      <w:r w:rsidR="00C41E41">
                        <w:rPr>
                          <w:sz w:val="18"/>
                          <w:szCs w:val="20"/>
                        </w:rPr>
                        <w:t>OpenCap, Vicon</w:t>
                      </w:r>
                      <w:r>
                        <w:rPr>
                          <w:sz w:val="18"/>
                          <w:szCs w:val="20"/>
                        </w:rPr>
                        <w:t>,</w:t>
                      </w:r>
                      <w:r w:rsidR="00F81E7D">
                        <w:rPr>
                          <w:sz w:val="18"/>
                          <w:szCs w:val="20"/>
                        </w:rPr>
                        <w:t xml:space="preserve"> Loadsol;</w:t>
                      </w:r>
                      <w:r>
                        <w:rPr>
                          <w:sz w:val="18"/>
                          <w:szCs w:val="20"/>
                        </w:rPr>
                        <w:t xml:space="preserve"> </w:t>
                      </w:r>
                      <w:r w:rsidR="00C41E41">
                        <w:rPr>
                          <w:sz w:val="18"/>
                          <w:szCs w:val="20"/>
                        </w:rPr>
                        <w:t xml:space="preserve">Processing and </w:t>
                      </w:r>
                      <w:r>
                        <w:rPr>
                          <w:sz w:val="18"/>
                          <w:szCs w:val="20"/>
                        </w:rPr>
                        <w:t xml:space="preserve">Analysis: </w:t>
                      </w:r>
                      <w:r w:rsidR="00C41E41">
                        <w:rPr>
                          <w:sz w:val="18"/>
                          <w:szCs w:val="20"/>
                        </w:rPr>
                        <w:t>Python</w:t>
                      </w:r>
                    </w:p>
                    <w:p w14:paraId="48C37C91" w14:textId="77777777" w:rsidR="009F4400" w:rsidRPr="000F0CAD" w:rsidRDefault="009F4400" w:rsidP="009F4400">
                      <w:pPr>
                        <w:jc w:val="both"/>
                        <w:rPr>
                          <w:sz w:val="18"/>
                          <w:szCs w:val="20"/>
                        </w:rPr>
                      </w:pPr>
                    </w:p>
                  </w:txbxContent>
                </v:textbox>
                <w10:wrap type="square" anchorx="margin"/>
              </v:shape>
            </w:pict>
          </mc:Fallback>
        </mc:AlternateContent>
      </w:r>
      <w:r w:rsidR="000832D9" w:rsidRPr="00295E4E">
        <w:rPr>
          <w:noProof/>
          <w:sz w:val="22"/>
          <w:szCs w:val="24"/>
        </w:rPr>
        <w:t>The Open Landing Error Scoring System (OpenLESS) is a novel development aimed at automating the LESS for assessment of lower extremity movement quality during a jump-landing task</w:t>
      </w:r>
      <w:r w:rsidR="009F4400" w:rsidRPr="00295E4E">
        <w:rPr>
          <w:sz w:val="22"/>
          <w:szCs w:val="24"/>
        </w:rPr>
        <w:t>.</w:t>
      </w:r>
      <w:r w:rsidR="002B6CD7" w:rsidRPr="00295E4E">
        <w:rPr>
          <w:sz w:val="22"/>
          <w:szCs w:val="24"/>
        </w:rPr>
        <w:t xml:space="preserve"> A software package, “OpenLESS,” was developed to interpret movement quality (LESS score) from kinematics captured from markerless motion capture.</w:t>
      </w:r>
      <w:r w:rsidR="009F4400" w:rsidRPr="00295E4E">
        <w:rPr>
          <w:sz w:val="22"/>
          <w:szCs w:val="24"/>
        </w:rPr>
        <w:t xml:space="preserve"> </w:t>
      </w:r>
      <w:r w:rsidR="008D7516" w:rsidRPr="00295E4E">
        <w:rPr>
          <w:sz w:val="22"/>
          <w:szCs w:val="24"/>
        </w:rPr>
        <w:t>Current projects include automating Loadsol data</w:t>
      </w:r>
      <w:r w:rsidRPr="00295E4E">
        <w:rPr>
          <w:sz w:val="22"/>
          <w:szCs w:val="24"/>
        </w:rPr>
        <w:t xml:space="preserve"> </w:t>
      </w:r>
      <w:r w:rsidR="00726940" w:rsidRPr="00295E4E">
        <w:rPr>
          <w:sz w:val="22"/>
          <w:szCs w:val="24"/>
        </w:rPr>
        <w:t xml:space="preserve">processing, analysis, </w:t>
      </w:r>
      <w:r w:rsidRPr="00295E4E">
        <w:rPr>
          <w:sz w:val="22"/>
          <w:szCs w:val="24"/>
        </w:rPr>
        <w:t>and eventual synchronization of OpenCap and Loadsol data to collect field based kinematic and kinetic data</w:t>
      </w:r>
      <w:r>
        <w:t xml:space="preserve">. </w:t>
      </w:r>
    </w:p>
    <w:p w14:paraId="041BF9A5" w14:textId="2E4D614D" w:rsidR="009F4400" w:rsidRDefault="00295E4E" w:rsidP="00295E4E">
      <w:r>
        <w:rPr>
          <w:noProof/>
        </w:rPr>
        <mc:AlternateContent>
          <mc:Choice Requires="wpg">
            <w:drawing>
              <wp:anchor distT="0" distB="0" distL="114300" distR="114300" simplePos="0" relativeHeight="251657228" behindDoc="0" locked="0" layoutInCell="1" allowOverlap="1" wp14:anchorId="2BA41232" wp14:editId="55A1FBDD">
                <wp:simplePos x="0" y="0"/>
                <wp:positionH relativeFrom="column">
                  <wp:posOffset>66675</wp:posOffset>
                </wp:positionH>
                <wp:positionV relativeFrom="paragraph">
                  <wp:posOffset>1324802</wp:posOffset>
                </wp:positionV>
                <wp:extent cx="3699510" cy="3064510"/>
                <wp:effectExtent l="0" t="0" r="0" b="2540"/>
                <wp:wrapSquare wrapText="bothSides"/>
                <wp:docPr id="1891318844" name="Group 15"/>
                <wp:cNvGraphicFramePr/>
                <a:graphic xmlns:a="http://schemas.openxmlformats.org/drawingml/2006/main">
                  <a:graphicData uri="http://schemas.microsoft.com/office/word/2010/wordprocessingGroup">
                    <wpg:wgp>
                      <wpg:cNvGrpSpPr/>
                      <wpg:grpSpPr>
                        <a:xfrm>
                          <a:off x="0" y="0"/>
                          <a:ext cx="3699510" cy="3064510"/>
                          <a:chOff x="1" y="56710"/>
                          <a:chExt cx="3700130" cy="3065113"/>
                        </a:xfrm>
                      </wpg:grpSpPr>
                      <pic:pic xmlns:pic="http://schemas.openxmlformats.org/drawingml/2006/picture">
                        <pic:nvPicPr>
                          <pic:cNvPr id="605652399" name="Picture 1" descr="A graph of a number of different types of lines&#10;&#10;Description automatically generated with medium confidence"/>
                          <pic:cNvPicPr>
                            <a:picLocks noChangeAspect="1"/>
                          </pic:cNvPicPr>
                        </pic:nvPicPr>
                        <pic:blipFill rotWithShape="1">
                          <a:blip r:embed="rId11">
                            <a:extLst>
                              <a:ext uri="{28A0092B-C50C-407E-A947-70E740481C1C}">
                                <a14:useLocalDpi xmlns:a14="http://schemas.microsoft.com/office/drawing/2010/main" val="0"/>
                              </a:ext>
                            </a:extLst>
                          </a:blip>
                          <a:srcRect t="11179" r="6183"/>
                          <a:stretch/>
                        </pic:blipFill>
                        <pic:spPr>
                          <a:xfrm>
                            <a:off x="1" y="474924"/>
                            <a:ext cx="3700130" cy="2646899"/>
                          </a:xfrm>
                          <a:prstGeom prst="rect">
                            <a:avLst/>
                          </a:prstGeom>
                        </pic:spPr>
                      </pic:pic>
                      <wps:wsp>
                        <wps:cNvPr id="1446749064" name="Text Box 1"/>
                        <wps:cNvSpPr txBox="1"/>
                        <wps:spPr>
                          <a:xfrm>
                            <a:off x="482001" y="56710"/>
                            <a:ext cx="3125977" cy="418214"/>
                          </a:xfrm>
                          <a:prstGeom prst="rect">
                            <a:avLst/>
                          </a:prstGeom>
                          <a:solidFill>
                            <a:prstClr val="white"/>
                          </a:solidFill>
                          <a:ln>
                            <a:noFill/>
                          </a:ln>
                        </wps:spPr>
                        <wps:txbx>
                          <w:txbxContent>
                            <w:p w14:paraId="68B5AFFD" w14:textId="53E8AE20" w:rsidR="00F81E7D" w:rsidRPr="00F81E7D" w:rsidRDefault="00F81E7D" w:rsidP="00F81E7D">
                              <w:pPr>
                                <w:pStyle w:val="Caption"/>
                                <w:jc w:val="center"/>
                                <w:rPr>
                                  <w:rFonts w:cs="Arial"/>
                                  <w:color w:val="auto"/>
                                </w:rPr>
                              </w:pPr>
                              <w:r w:rsidRPr="00F81E7D">
                                <w:rPr>
                                  <w:color w:val="auto"/>
                                </w:rPr>
                                <w:t xml:space="preserve">Figure 1. Automatic phase detection for drop vertical jump using Loadsol </w:t>
                              </w:r>
                              <w:r>
                                <w:rPr>
                                  <w:color w:val="auto"/>
                                </w:rPr>
                                <w:t xml:space="preserve">in shoe sensor </w:t>
                              </w:r>
                              <w:r w:rsidRPr="00F81E7D">
                                <w:rPr>
                                  <w:color w:val="auto"/>
                                </w:rPr>
                                <w:t>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A41232" id="Group 15" o:spid="_x0000_s1027" style="position:absolute;margin-left:5.25pt;margin-top:104.3pt;width:291.3pt;height:241.3pt;z-index:251657228;mso-width-relative:margin;mso-height-relative:margin" coordorigin=",567" coordsize="37001,30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A graph of a number of different types of lines&#10;&#10;Description automatically generated with medium confidence" style="position:absolute;top:4749;width:37001;height:26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">
                  <v:imagedata r:id="rId12" o:title="A graph of a number of different types of lines&#10;&#10;Description automatically generated with medium confidence" croptop="7326f" cropright="4052f"/>
                </v:shape>
                <v:shape id="Text Box 1" o:spid="_x0000_s1029" type="#_x0000_t202" style="position:absolute;left:4820;top:567;width:31259;height:4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" stroked="f">
                  <v:textbox inset="0,0,0,0">
                    <w:txbxContent>
                      <w:p w14:paraId="68B5AFFD" w14:textId="53E8AE20" w:rsidR="00F81E7D" w:rsidRPr="00F81E7D" w:rsidRDefault="00F81E7D" w:rsidP="00F81E7D">
                        <w:pPr>
                          <w:pStyle w:val="Caption"/>
                          <w:jc w:val="center"/>
                          <w:rPr>
                            <w:rFonts w:cs="Arial"/>
                            <w:color w:val="auto"/>
                          </w:rPr>
                        </w:pPr>
                        <w:r w:rsidRPr="00F81E7D">
                          <w:rPr>
                            <w:color w:val="auto"/>
                          </w:rPr>
                          <w:t xml:space="preserve">Figure 1. Automatic phase detection for drop vertical jump using Loadsol </w:t>
                        </w:r>
                        <w:r>
                          <w:rPr>
                            <w:color w:val="auto"/>
                          </w:rPr>
                          <w:t xml:space="preserve">in shoe sensor </w:t>
                        </w:r>
                        <w:r w:rsidRPr="00F81E7D">
                          <w:rPr>
                            <w:color w:val="auto"/>
                          </w:rPr>
                          <w:t>data.</w:t>
                        </w:r>
                      </w:p>
                    </w:txbxContent>
                  </v:textbox>
                </v:shape>
                <w10:wrap type="square"/>
              </v:group>
            </w:pict>
          </mc:Fallback>
        </mc:AlternateContent>
      </w:r>
    </w:p>
    <w:p w14:paraId="4044DAED" w14:textId="084C8356" w:rsidR="009F4400" w:rsidRDefault="00295E4E" w:rsidP="00295E4E">
      <w:r>
        <w:rPr>
          <w:noProof/>
        </w:rPr>
        <mc:AlternateContent>
          <mc:Choice Requires="wpg">
            <w:drawing>
              <wp:anchor distT="0" distB="0" distL="114300" distR="114300" simplePos="0" relativeHeight="251657229" behindDoc="1" locked="0" layoutInCell="1" allowOverlap="1" wp14:anchorId="23967525" wp14:editId="42483A9B">
                <wp:simplePos x="0" y="0"/>
                <wp:positionH relativeFrom="column">
                  <wp:posOffset>1244600</wp:posOffset>
                </wp:positionH>
                <wp:positionV relativeFrom="paragraph">
                  <wp:posOffset>4334407</wp:posOffset>
                </wp:positionV>
                <wp:extent cx="5560695" cy="3150235"/>
                <wp:effectExtent l="0" t="0" r="1905" b="0"/>
                <wp:wrapNone/>
                <wp:docPr id="139944621" name="Group 16"/>
                <wp:cNvGraphicFramePr/>
                <a:graphic xmlns:a="http://schemas.openxmlformats.org/drawingml/2006/main">
                  <a:graphicData uri="http://schemas.microsoft.com/office/word/2010/wordprocessingGroup">
                    <wpg:wgp>
                      <wpg:cNvGrpSpPr/>
                      <wpg:grpSpPr>
                        <a:xfrm>
                          <a:off x="0" y="0"/>
                          <a:ext cx="5560695" cy="3150235"/>
                          <a:chOff x="0" y="0"/>
                          <a:chExt cx="5560695" cy="3150821"/>
                        </a:xfrm>
                      </wpg:grpSpPr>
                      <pic:pic xmlns:pic="http://schemas.openxmlformats.org/drawingml/2006/picture">
                        <pic:nvPicPr>
                          <pic:cNvPr id="2135108710" name="Picture 1" descr="A graph of a graph&#10;&#10;Description automatically generated"/>
                          <pic:cNvPicPr>
                            <a:picLocks noChangeAspect="1"/>
                          </pic:cNvPicPr>
                        </pic:nvPicPr>
                        <pic:blipFill rotWithShape="1">
                          <a:blip r:embed="rId13">
                            <a:extLst>
                              <a:ext uri="{28A0092B-C50C-407E-A947-70E740481C1C}">
                                <a14:useLocalDpi xmlns:a14="http://schemas.microsoft.com/office/drawing/2010/main" val="0"/>
                              </a:ext>
                            </a:extLst>
                          </a:blip>
                          <a:srcRect l="4186" t="4354" r="2928"/>
                          <a:stretch/>
                        </pic:blipFill>
                        <pic:spPr bwMode="auto">
                          <a:xfrm>
                            <a:off x="0" y="175846"/>
                            <a:ext cx="5560695" cy="2974975"/>
                          </a:xfrm>
                          <a:prstGeom prst="rect">
                            <a:avLst/>
                          </a:prstGeom>
                          <a:ln>
                            <a:noFill/>
                          </a:ln>
                          <a:extLst>
                            <a:ext uri="{53640926-AAD7-44D8-BBD7-CCE9431645EC}">
                              <a14:shadowObscured xmlns:a14="http://schemas.microsoft.com/office/drawing/2010/main"/>
                            </a:ext>
                          </a:extLst>
                        </pic:spPr>
                      </pic:pic>
                      <wps:wsp>
                        <wps:cNvPr id="1189183169" name="Text Box 1"/>
                        <wps:cNvSpPr txBox="1"/>
                        <wps:spPr>
                          <a:xfrm>
                            <a:off x="1852248" y="0"/>
                            <a:ext cx="2370455" cy="175260"/>
                          </a:xfrm>
                          <a:prstGeom prst="rect">
                            <a:avLst/>
                          </a:prstGeom>
                          <a:solidFill>
                            <a:prstClr val="white"/>
                          </a:solidFill>
                          <a:ln>
                            <a:noFill/>
                          </a:ln>
                        </wps:spPr>
                        <wps:txbx>
                          <w:txbxContent>
                            <w:p w14:paraId="5E2A3C86" w14:textId="230B8270" w:rsidR="00003787" w:rsidRPr="00003787" w:rsidRDefault="00003787" w:rsidP="00003787">
                              <w:pPr>
                                <w:pStyle w:val="Caption"/>
                                <w:rPr>
                                  <w:rFonts w:cs="Arial"/>
                                  <w:color w:val="auto"/>
                                </w:rPr>
                              </w:pPr>
                              <w:r w:rsidRPr="00003787">
                                <w:rPr>
                                  <w:color w:val="auto"/>
                                </w:rPr>
                                <w:t>Figure 2. Time normalized DVJ waveforms.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3967525" id="Group 16" o:spid="_x0000_s1030" style="position:absolute;margin-left:98pt;margin-top:341.3pt;width:437.85pt;height:248.05pt;z-index:-251659251" coordsize="55606,31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">
                <v:shape id="Picture 1" o:spid="_x0000_s1031" type="#_x0000_t75" alt="A graph of a graph&#10;&#10;Description automatically generated" style="position:absolute;top:1758;width:55606;height:29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">
                  <v:imagedata r:id="rId14" o:title="A graph of a graph&#10;&#10;Description automatically generated" croptop="2853f" cropleft="2743f" cropright="1919f"/>
                </v:shape>
                <v:shape id="Text Box 1" o:spid="_x0000_s1032" type="#_x0000_t202" style="position:absolute;left:18522;width:23705;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" stroked="f">
                  <v:textbox inset="0,0,0,0">
                    <w:txbxContent>
                      <w:p w14:paraId="5E2A3C86" w14:textId="230B8270" w:rsidR="00003787" w:rsidRPr="00003787" w:rsidRDefault="00003787" w:rsidP="00003787">
                        <w:pPr>
                          <w:pStyle w:val="Caption"/>
                          <w:rPr>
                            <w:rFonts w:cs="Arial"/>
                            <w:color w:val="auto"/>
                          </w:rPr>
                        </w:pPr>
                        <w:r w:rsidRPr="00003787">
                          <w:rPr>
                            <w:color w:val="auto"/>
                          </w:rPr>
                          <w:t>Figure 2. Time normalized DVJ waveforms.</w:t>
                        </w:r>
                      </w:p>
                    </w:txbxContent>
                  </v:textbox>
                </v:shape>
              </v:group>
            </w:pict>
          </mc:Fallback>
        </mc:AlternateContent>
      </w:r>
      <w:r>
        <w:rPr>
          <w:noProof/>
        </w:rPr>
        <mc:AlternateContent>
          <mc:Choice Requires="wps">
            <w:drawing>
              <wp:anchor distT="45720" distB="45720" distL="114300" distR="114300" simplePos="0" relativeHeight="251657231" behindDoc="0" locked="0" layoutInCell="1" allowOverlap="1" wp14:anchorId="6D21E66F" wp14:editId="67FD26AC">
                <wp:simplePos x="0" y="0"/>
                <wp:positionH relativeFrom="margin">
                  <wp:posOffset>4151807</wp:posOffset>
                </wp:positionH>
                <wp:positionV relativeFrom="paragraph">
                  <wp:posOffset>1682824</wp:posOffset>
                </wp:positionV>
                <wp:extent cx="2465705" cy="1990090"/>
                <wp:effectExtent l="0" t="0" r="10795" b="10160"/>
                <wp:wrapSquare wrapText="bothSides"/>
                <wp:docPr id="7396704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5705" cy="1990090"/>
                        </a:xfrm>
                        <a:prstGeom prst="rect">
                          <a:avLst/>
                        </a:prstGeom>
                        <a:solidFill>
                          <a:schemeClr val="accent1">
                            <a:lumMod val="20000"/>
                            <a:lumOff val="80000"/>
                          </a:schemeClr>
                        </a:solidFill>
                        <a:ln w="9525">
                          <a:solidFill>
                            <a:srgbClr val="000000"/>
                          </a:solidFill>
                          <a:miter lim="800000"/>
                          <a:headEnd/>
                          <a:tailEnd/>
                        </a:ln>
                      </wps:spPr>
                      <wps:txbx>
                        <w:txbxContent>
                          <w:p w14:paraId="61238726" w14:textId="35484CDB" w:rsidR="00003787" w:rsidRDefault="00D7620D" w:rsidP="00003787">
                            <w:pPr>
                              <w:rPr>
                                <w:rFonts w:cs="Arial"/>
                                <w:sz w:val="18"/>
                                <w:szCs w:val="18"/>
                              </w:rPr>
                            </w:pPr>
                            <w:r>
                              <w:rPr>
                                <w:rFonts w:cs="Arial"/>
                                <w:sz w:val="18"/>
                                <w:szCs w:val="18"/>
                              </w:rPr>
                              <w:t xml:space="preserve">Loadsol processing code available at: </w:t>
                            </w:r>
                            <w:hyperlink r:id="rId15" w:history="1">
                              <w:r w:rsidRPr="0059316A">
                                <w:rPr>
                                  <w:rStyle w:val="Hyperlink"/>
                                  <w:rFonts w:cs="Arial"/>
                                  <w:sz w:val="18"/>
                                  <w:szCs w:val="18"/>
                                </w:rPr>
                                <w:t>https://github.com/reicheel/loadsol</w:t>
                              </w:r>
                            </w:hyperlink>
                            <w:r>
                              <w:rPr>
                                <w:rFonts w:cs="Arial"/>
                                <w:sz w:val="18"/>
                                <w:szCs w:val="18"/>
                              </w:rPr>
                              <w:t xml:space="preserve"> </w:t>
                            </w:r>
                          </w:p>
                          <w:p w14:paraId="451201CE" w14:textId="77777777" w:rsidR="00D7620D" w:rsidRDefault="00D7620D" w:rsidP="00003787">
                            <w:pPr>
                              <w:rPr>
                                <w:rFonts w:cs="Arial"/>
                                <w:sz w:val="18"/>
                                <w:szCs w:val="18"/>
                              </w:rPr>
                            </w:pPr>
                          </w:p>
                          <w:p w14:paraId="3B3B6AE7" w14:textId="6F751638" w:rsidR="00D7620D" w:rsidRDefault="002A61DD" w:rsidP="00003787">
                            <w:pPr>
                              <w:rPr>
                                <w:rFonts w:cs="Arial"/>
                                <w:sz w:val="18"/>
                                <w:szCs w:val="18"/>
                              </w:rPr>
                            </w:pPr>
                            <w:r>
                              <w:rPr>
                                <w:rFonts w:cs="Arial"/>
                                <w:sz w:val="18"/>
                                <w:szCs w:val="18"/>
                              </w:rPr>
                              <w:t xml:space="preserve">This script allows for easy cropping of loadsol data based on </w:t>
                            </w:r>
                            <w:r w:rsidR="006A71E5">
                              <w:rPr>
                                <w:rFonts w:cs="Arial"/>
                                <w:sz w:val="18"/>
                                <w:szCs w:val="18"/>
                              </w:rPr>
                              <w:t xml:space="preserve">detected phases, automatic peak and impulse calculations for first and second landings, and generation of waveforms for each limb. </w:t>
                            </w:r>
                          </w:p>
                          <w:p w14:paraId="78FD5F68" w14:textId="77777777" w:rsidR="006A71E5" w:rsidRDefault="006A71E5" w:rsidP="00003787">
                            <w:pPr>
                              <w:rPr>
                                <w:rFonts w:cs="Arial"/>
                                <w:sz w:val="18"/>
                                <w:szCs w:val="18"/>
                              </w:rPr>
                            </w:pPr>
                          </w:p>
                          <w:p w14:paraId="2049DE5E" w14:textId="29D12A9D" w:rsidR="006A71E5" w:rsidRPr="00267AC8" w:rsidRDefault="006A71E5" w:rsidP="00003787">
                            <w:pPr>
                              <w:rPr>
                                <w:rFonts w:cs="Arial"/>
                                <w:sz w:val="18"/>
                                <w:szCs w:val="18"/>
                              </w:rPr>
                            </w:pPr>
                            <w:r>
                              <w:rPr>
                                <w:rFonts w:cs="Arial"/>
                                <w:sz w:val="18"/>
                                <w:szCs w:val="18"/>
                              </w:rPr>
                              <w:t xml:space="preserve">The goal for this project is to provide freely available </w:t>
                            </w:r>
                            <w:r w:rsidR="00BE3962">
                              <w:rPr>
                                <w:rFonts w:cs="Arial"/>
                                <w:sz w:val="18"/>
                                <w:szCs w:val="18"/>
                              </w:rPr>
                              <w:t xml:space="preserve">tools for </w:t>
                            </w:r>
                            <w:r w:rsidR="00B71704">
                              <w:rPr>
                                <w:rFonts w:cs="Arial"/>
                                <w:sz w:val="18"/>
                                <w:szCs w:val="18"/>
                              </w:rPr>
                              <w:t>clinicians</w:t>
                            </w:r>
                            <w:r w:rsidR="00BE3962">
                              <w:rPr>
                                <w:rFonts w:cs="Arial"/>
                                <w:sz w:val="18"/>
                                <w:szCs w:val="18"/>
                              </w:rPr>
                              <w:t xml:space="preserve"> and researchers to collect and process biomechanical data with affordable tech.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21E66F" id="_x0000_s1033" type="#_x0000_t202" style="position:absolute;margin-left:326.9pt;margin-top:132.5pt;width:194.15pt;height:156.7pt;z-index:25165723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" fillcolor="#dbe5f1 [660]">
                <v:textbox>
                  <w:txbxContent>
                    <w:p w14:paraId="61238726" w14:textId="35484CDB" w:rsidR="00003787" w:rsidRDefault="00D7620D" w:rsidP="00003787">
                      <w:pPr>
                        <w:rPr>
                          <w:rFonts w:cs="Arial"/>
                          <w:sz w:val="18"/>
                          <w:szCs w:val="18"/>
                        </w:rPr>
                      </w:pPr>
                      <w:r>
                        <w:rPr>
                          <w:rFonts w:cs="Arial"/>
                          <w:sz w:val="18"/>
                          <w:szCs w:val="18"/>
                        </w:rPr>
                        <w:t xml:space="preserve">Loadsol processing code available at: </w:t>
                      </w:r>
                      <w:hyperlink r:id="rId16" w:history="1">
                        <w:r w:rsidRPr="0059316A">
                          <w:rPr>
                            <w:rStyle w:val="Hyperlink"/>
                            <w:rFonts w:cs="Arial"/>
                            <w:sz w:val="18"/>
                            <w:szCs w:val="18"/>
                          </w:rPr>
                          <w:t>https://github.com/reicheel/loadsol</w:t>
                        </w:r>
                      </w:hyperlink>
                      <w:r>
                        <w:rPr>
                          <w:rFonts w:cs="Arial"/>
                          <w:sz w:val="18"/>
                          <w:szCs w:val="18"/>
                        </w:rPr>
                        <w:t xml:space="preserve"> </w:t>
                      </w:r>
                    </w:p>
                    <w:p w14:paraId="451201CE" w14:textId="77777777" w:rsidR="00D7620D" w:rsidRDefault="00D7620D" w:rsidP="00003787">
                      <w:pPr>
                        <w:rPr>
                          <w:rFonts w:cs="Arial"/>
                          <w:sz w:val="18"/>
                          <w:szCs w:val="18"/>
                        </w:rPr>
                      </w:pPr>
                    </w:p>
                    <w:p w14:paraId="3B3B6AE7" w14:textId="6F751638" w:rsidR="00D7620D" w:rsidRDefault="002A61DD" w:rsidP="00003787">
                      <w:pPr>
                        <w:rPr>
                          <w:rFonts w:cs="Arial"/>
                          <w:sz w:val="18"/>
                          <w:szCs w:val="18"/>
                        </w:rPr>
                      </w:pPr>
                      <w:r>
                        <w:rPr>
                          <w:rFonts w:cs="Arial"/>
                          <w:sz w:val="18"/>
                          <w:szCs w:val="18"/>
                        </w:rPr>
                        <w:t xml:space="preserve">This script allows for easy cropping of loadsol data based on </w:t>
                      </w:r>
                      <w:r w:rsidR="006A71E5">
                        <w:rPr>
                          <w:rFonts w:cs="Arial"/>
                          <w:sz w:val="18"/>
                          <w:szCs w:val="18"/>
                        </w:rPr>
                        <w:t xml:space="preserve">detected phases, automatic peak and impulse calculations for first and second landings, and generation of waveforms for each limb. </w:t>
                      </w:r>
                    </w:p>
                    <w:p w14:paraId="78FD5F68" w14:textId="77777777" w:rsidR="006A71E5" w:rsidRDefault="006A71E5" w:rsidP="00003787">
                      <w:pPr>
                        <w:rPr>
                          <w:rFonts w:cs="Arial"/>
                          <w:sz w:val="18"/>
                          <w:szCs w:val="18"/>
                        </w:rPr>
                      </w:pPr>
                    </w:p>
                    <w:p w14:paraId="2049DE5E" w14:textId="29D12A9D" w:rsidR="006A71E5" w:rsidRPr="00267AC8" w:rsidRDefault="006A71E5" w:rsidP="00003787">
                      <w:pPr>
                        <w:rPr>
                          <w:rFonts w:cs="Arial"/>
                          <w:sz w:val="18"/>
                          <w:szCs w:val="18"/>
                        </w:rPr>
                      </w:pPr>
                      <w:r>
                        <w:rPr>
                          <w:rFonts w:cs="Arial"/>
                          <w:sz w:val="18"/>
                          <w:szCs w:val="18"/>
                        </w:rPr>
                        <w:t xml:space="preserve">The goal for this project is to provide freely available </w:t>
                      </w:r>
                      <w:r w:rsidR="00BE3962">
                        <w:rPr>
                          <w:rFonts w:cs="Arial"/>
                          <w:sz w:val="18"/>
                          <w:szCs w:val="18"/>
                        </w:rPr>
                        <w:t xml:space="preserve">tools for </w:t>
                      </w:r>
                      <w:r w:rsidR="00B71704">
                        <w:rPr>
                          <w:rFonts w:cs="Arial"/>
                          <w:sz w:val="18"/>
                          <w:szCs w:val="18"/>
                        </w:rPr>
                        <w:t>clinicians</w:t>
                      </w:r>
                      <w:r w:rsidR="00BE3962">
                        <w:rPr>
                          <w:rFonts w:cs="Arial"/>
                          <w:sz w:val="18"/>
                          <w:szCs w:val="18"/>
                        </w:rPr>
                        <w:t xml:space="preserve"> and researchers to collect and process biomechanical data with affordable tech. </w:t>
                      </w:r>
                    </w:p>
                  </w:txbxContent>
                </v:textbox>
                <w10:wrap type="square" anchorx="margin"/>
              </v:shape>
            </w:pict>
          </mc:Fallback>
        </mc:AlternateContent>
      </w:r>
      <w:r w:rsidR="008D7516">
        <w:br w:type="textWrapping" w:clear="all"/>
      </w:r>
    </w:p>
    <w:p w14:paraId="40CAEB6A" w14:textId="0B95AE4D" w:rsidR="009F4400" w:rsidRDefault="009F4400" w:rsidP="00295E4E"/>
    <w:p w14:paraId="43B61427" w14:textId="099008A5" w:rsidR="009F4400" w:rsidRDefault="009F4400" w:rsidP="00295E4E"/>
    <w:p w14:paraId="3B30036B" w14:textId="4350377C" w:rsidR="009F4400" w:rsidRDefault="009F4400" w:rsidP="00295E4E"/>
    <w:p w14:paraId="3C000540" w14:textId="75EC684D" w:rsidR="009F4400" w:rsidRDefault="009F4400" w:rsidP="00295E4E"/>
    <w:p w14:paraId="67D638DF" w14:textId="5D78C3AF" w:rsidR="009F4400" w:rsidRDefault="009F4400" w:rsidP="00295E4E"/>
    <w:p w14:paraId="2050ADF0" w14:textId="3D303441" w:rsidR="009F4400" w:rsidRDefault="009F4400" w:rsidP="00295E4E"/>
    <w:p w14:paraId="522D8B61" w14:textId="57DC912A" w:rsidR="009F4400" w:rsidRDefault="009F4400" w:rsidP="00295E4E"/>
    <w:p w14:paraId="3848F51C" w14:textId="06E614C1" w:rsidR="009F4400" w:rsidRDefault="009F4400" w:rsidP="00295E4E"/>
    <w:p w14:paraId="61F00A16" w14:textId="77777777" w:rsidR="009F4400" w:rsidRDefault="009F4400" w:rsidP="00295E4E"/>
    <w:p w14:paraId="50BFE2CE" w14:textId="326FE457" w:rsidR="009F4400" w:rsidRDefault="009F4400" w:rsidP="00295E4E"/>
    <w:p w14:paraId="0A08F6FD" w14:textId="77777777" w:rsidR="00BE3962" w:rsidRDefault="00BE3962" w:rsidP="00295E4E"/>
    <w:p w14:paraId="200E23C3" w14:textId="77777777" w:rsidR="00295E4E" w:rsidRDefault="00295E4E" w:rsidP="00295E4E"/>
    <w:p w14:paraId="6F28EB1A" w14:textId="77777777" w:rsidR="00295E4E" w:rsidRDefault="00295E4E" w:rsidP="00295E4E"/>
    <w:p w14:paraId="26E09CC1" w14:textId="77777777" w:rsidR="009F4400" w:rsidRDefault="009F4400" w:rsidP="00295E4E"/>
    <w:p w14:paraId="11EA53D6" w14:textId="77777777" w:rsidR="009F4400" w:rsidRDefault="009F4400" w:rsidP="00295E4E"/>
    <w:p w14:paraId="659EE34D" w14:textId="77777777" w:rsidR="009F4400" w:rsidRDefault="009F4400" w:rsidP="00295E4E"/>
    <w:p w14:paraId="1B82E168" w14:textId="77777777" w:rsidR="009F4400" w:rsidRDefault="009F4400" w:rsidP="00295E4E"/>
    <w:p w14:paraId="070E23DC" w14:textId="77777777" w:rsidR="009F4400" w:rsidRDefault="009F4400" w:rsidP="00295E4E"/>
    <w:p w14:paraId="611B1297" w14:textId="77777777" w:rsidR="00003787" w:rsidRPr="00726940" w:rsidRDefault="00003787" w:rsidP="009F4400">
      <w:pPr>
        <w:rPr>
          <w:sz w:val="12"/>
          <w:szCs w:val="12"/>
        </w:rPr>
      </w:pPr>
    </w:p>
    <w:p w14:paraId="5EE8FF23" w14:textId="657682B7" w:rsidR="00B9668A" w:rsidRDefault="002B6CD7" w:rsidP="009F4400">
      <w:pPr>
        <w:rPr>
          <w:sz w:val="12"/>
          <w:szCs w:val="12"/>
        </w:rPr>
      </w:pPr>
      <w:r w:rsidRPr="00645846">
        <w:rPr>
          <w:sz w:val="12"/>
          <w:szCs w:val="12"/>
          <w:lang w:val="de-DE"/>
        </w:rPr>
        <w:t xml:space="preserve">Turner JA, </w:t>
      </w:r>
      <w:r w:rsidRPr="00645846">
        <w:rPr>
          <w:b/>
          <w:bCs/>
          <w:sz w:val="12"/>
          <w:szCs w:val="12"/>
          <w:lang w:val="de-DE"/>
        </w:rPr>
        <w:t>Reiche ET</w:t>
      </w:r>
      <w:r w:rsidRPr="00645846">
        <w:rPr>
          <w:sz w:val="12"/>
          <w:szCs w:val="12"/>
          <w:lang w:val="de-DE"/>
        </w:rPr>
        <w:t xml:space="preserve">, Hartshorne MT, Lee CC, Blodgett JM, Padua DA. </w:t>
      </w:r>
      <w:r w:rsidR="00645846" w:rsidRPr="00645846">
        <w:rPr>
          <w:sz w:val="12"/>
          <w:szCs w:val="12"/>
        </w:rPr>
        <w:t xml:space="preserve">Open Source, Open Science: Development of OpenLESS as the Automated Landing Error Scoring System. </w:t>
      </w:r>
      <w:hyperlink r:id="rId17" w:history="1">
        <w:r w:rsidR="00645846" w:rsidRPr="00645846">
          <w:rPr>
            <w:rStyle w:val="Hyperlink"/>
            <w:sz w:val="12"/>
            <w:szCs w:val="12"/>
          </w:rPr>
          <w:t>https://www.medrxiv.org/content/10.1101/2024.11.28.24318160v1</w:t>
        </w:r>
      </w:hyperlink>
      <w:r w:rsidR="00645846" w:rsidRPr="00645846">
        <w:rPr>
          <w:sz w:val="12"/>
          <w:szCs w:val="12"/>
        </w:rPr>
        <w:t xml:space="preserve"> </w:t>
      </w:r>
      <w:r w:rsidR="00914389">
        <w:rPr>
          <w:sz w:val="12"/>
          <w:szCs w:val="12"/>
        </w:rPr>
        <w:t xml:space="preserve">Submitted to the Journal of Athletic Training November 2024. </w:t>
      </w:r>
    </w:p>
    <w:p w14:paraId="525575E5" w14:textId="107F03B4" w:rsidR="003F4CEB" w:rsidRPr="00FD315A" w:rsidRDefault="00F11B44" w:rsidP="00295E4E">
      <w:r w:rsidRPr="00295E4E">
        <w:rPr>
          <w:noProof/>
          <w:sz w:val="22"/>
          <w:szCs w:val="24"/>
        </w:rPr>
        <w:lastRenderedPageBreak/>
        <mc:AlternateContent>
          <mc:Choice Requires="wps">
            <w:drawing>
              <wp:anchor distT="45720" distB="45720" distL="114300" distR="114300" simplePos="0" relativeHeight="251657217" behindDoc="0" locked="0" layoutInCell="1" allowOverlap="1" wp14:anchorId="21FF849C" wp14:editId="1567E506">
                <wp:simplePos x="0" y="0"/>
                <wp:positionH relativeFrom="margin">
                  <wp:posOffset>0</wp:posOffset>
                </wp:positionH>
                <wp:positionV relativeFrom="paragraph">
                  <wp:posOffset>701675</wp:posOffset>
                </wp:positionV>
                <wp:extent cx="6858000" cy="960120"/>
                <wp:effectExtent l="0" t="0" r="1905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960120"/>
                        </a:xfrm>
                        <a:prstGeom prst="rect">
                          <a:avLst/>
                        </a:prstGeom>
                        <a:solidFill>
                          <a:schemeClr val="bg1">
                            <a:lumMod val="85000"/>
                          </a:schemeClr>
                        </a:solidFill>
                        <a:ln w="9525">
                          <a:solidFill>
                            <a:srgbClr val="000000"/>
                          </a:solidFill>
                          <a:miter lim="800000"/>
                          <a:headEnd/>
                          <a:tailEnd/>
                        </a:ln>
                      </wps:spPr>
                      <wps:txbx>
                        <w:txbxContent>
                          <w:p w14:paraId="14B65F74" w14:textId="0369C95A" w:rsidR="000F0CAD" w:rsidRDefault="00FD315A" w:rsidP="00FD315A">
                            <w:pPr>
                              <w:jc w:val="both"/>
                              <w:rPr>
                                <w:sz w:val="18"/>
                                <w:szCs w:val="20"/>
                              </w:rPr>
                            </w:pPr>
                            <w:r w:rsidRPr="00FD315A">
                              <w:rPr>
                                <w:sz w:val="18"/>
                                <w:szCs w:val="20"/>
                              </w:rPr>
                              <w:t xml:space="preserve">EEG was completed on 9 females (age = 21.4 ± 4.8 years [range: 14-35], time since surgery = 27.2 ± 13.9 months [range: 4-60]). Participants were instructed to view the pictures and EEG activity was recorded </w:t>
                            </w:r>
                            <w:r w:rsidRPr="000F0CAD">
                              <w:rPr>
                                <w:sz w:val="18"/>
                                <w:szCs w:val="20"/>
                              </w:rPr>
                              <w:t>and the late positive potential (</w:t>
                            </w:r>
                            <w:r w:rsidRPr="00FD315A">
                              <w:rPr>
                                <w:sz w:val="18"/>
                                <w:szCs w:val="20"/>
                              </w:rPr>
                              <w:t>LPP</w:t>
                            </w:r>
                            <w:r w:rsidRPr="000F0CAD">
                              <w:rPr>
                                <w:sz w:val="18"/>
                                <w:szCs w:val="20"/>
                              </w:rPr>
                              <w:t>)</w:t>
                            </w:r>
                            <w:r w:rsidRPr="00FD315A">
                              <w:rPr>
                                <w:sz w:val="18"/>
                                <w:szCs w:val="20"/>
                              </w:rPr>
                              <w:t xml:space="preserve"> was measured in response to all images using the mean voltage within the 400-1000 millisecond time window following stimuli presentation. </w:t>
                            </w:r>
                            <w:r w:rsidRPr="000F0CAD">
                              <w:rPr>
                                <w:sz w:val="18"/>
                                <w:szCs w:val="20"/>
                              </w:rPr>
                              <w:t xml:space="preserve">Difference in </w:t>
                            </w:r>
                            <w:r w:rsidRPr="00FD315A">
                              <w:rPr>
                                <w:sz w:val="18"/>
                                <w:szCs w:val="20"/>
                              </w:rPr>
                              <w:t>LPP amplitude across all conditions</w:t>
                            </w:r>
                            <w:r w:rsidRPr="000F0CAD">
                              <w:rPr>
                                <w:sz w:val="18"/>
                                <w:szCs w:val="20"/>
                              </w:rPr>
                              <w:t xml:space="preserve"> was examined</w:t>
                            </w:r>
                            <w:r w:rsidRPr="00FD315A">
                              <w:rPr>
                                <w:sz w:val="18"/>
                                <w:szCs w:val="20"/>
                              </w:rPr>
                              <w:t>.</w:t>
                            </w:r>
                          </w:p>
                          <w:p w14:paraId="13B21B9A" w14:textId="77777777" w:rsidR="006E0799" w:rsidRPr="005F480D" w:rsidRDefault="006E0799" w:rsidP="00FD315A">
                            <w:pPr>
                              <w:jc w:val="both"/>
                              <w:rPr>
                                <w:sz w:val="14"/>
                                <w:szCs w:val="16"/>
                              </w:rPr>
                            </w:pPr>
                          </w:p>
                          <w:p w14:paraId="74B81BEA" w14:textId="4188105C" w:rsidR="000F0CAD" w:rsidRPr="00FD315A" w:rsidRDefault="000F0CAD" w:rsidP="006E0799">
                            <w:pPr>
                              <w:jc w:val="center"/>
                              <w:rPr>
                                <w:sz w:val="18"/>
                                <w:szCs w:val="20"/>
                              </w:rPr>
                            </w:pPr>
                            <w:r w:rsidRPr="000F0CAD">
                              <w:rPr>
                                <w:sz w:val="18"/>
                                <w:szCs w:val="20"/>
                              </w:rPr>
                              <w:t xml:space="preserve">Data </w:t>
                            </w:r>
                            <w:r>
                              <w:rPr>
                                <w:sz w:val="18"/>
                                <w:szCs w:val="20"/>
                              </w:rPr>
                              <w:t>Collection: NeuroScan Curry</w:t>
                            </w:r>
                            <w:r w:rsidR="006E0799">
                              <w:rPr>
                                <w:sz w:val="18"/>
                                <w:szCs w:val="20"/>
                              </w:rPr>
                              <w:t>; Processing: MATLAB, Analysis: R. Data Visualization: MATLAB, R, STATA</w:t>
                            </w:r>
                          </w:p>
                          <w:p w14:paraId="5F87D7F0" w14:textId="2BF682F0" w:rsidR="00E2102B" w:rsidRPr="000F0CAD" w:rsidRDefault="00E2102B" w:rsidP="00FD315A">
                            <w:pPr>
                              <w:jc w:val="both"/>
                              <w:rPr>
                                <w:sz w:val="18"/>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FF849C" id="_x0000_s1034" type="#_x0000_t202" style="position:absolute;margin-left:0;margin-top:55.25pt;width:540pt;height:75.6pt;z-index:25165721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" fillcolor="#d8d8d8 [2732]">
                <v:textbox>
                  <w:txbxContent>
                    <w:p w14:paraId="14B65F74" w14:textId="0369C95A" w:rsidR="000F0CAD" w:rsidRDefault="00FD315A" w:rsidP="00FD315A">
                      <w:pPr>
                        <w:jc w:val="both"/>
                        <w:rPr>
                          <w:sz w:val="18"/>
                          <w:szCs w:val="20"/>
                        </w:rPr>
                      </w:pPr>
                      <w:r w:rsidRPr="00FD315A">
                        <w:rPr>
                          <w:sz w:val="18"/>
                          <w:szCs w:val="20"/>
                        </w:rPr>
                        <w:t xml:space="preserve">EEG was completed on 9 females (age = 21.4 ± 4.8 years [range: 14-35], time since surgery = 27.2 ± 13.9 months [range: 4-60]). Participants were instructed to view the pictures and EEG activity was recorded </w:t>
                      </w:r>
                      <w:r w:rsidRPr="000F0CAD">
                        <w:rPr>
                          <w:sz w:val="18"/>
                          <w:szCs w:val="20"/>
                        </w:rPr>
                        <w:t>and the late positive potential (</w:t>
                      </w:r>
                      <w:r w:rsidRPr="00FD315A">
                        <w:rPr>
                          <w:sz w:val="18"/>
                          <w:szCs w:val="20"/>
                        </w:rPr>
                        <w:t>LPP</w:t>
                      </w:r>
                      <w:r w:rsidRPr="000F0CAD">
                        <w:rPr>
                          <w:sz w:val="18"/>
                          <w:szCs w:val="20"/>
                        </w:rPr>
                        <w:t>)</w:t>
                      </w:r>
                      <w:r w:rsidRPr="00FD315A">
                        <w:rPr>
                          <w:sz w:val="18"/>
                          <w:szCs w:val="20"/>
                        </w:rPr>
                        <w:t xml:space="preserve"> was measured in response to all images using the mean voltage within the 400-1000 millisecond time window following stimuli presentation. </w:t>
                      </w:r>
                      <w:r w:rsidRPr="000F0CAD">
                        <w:rPr>
                          <w:sz w:val="18"/>
                          <w:szCs w:val="20"/>
                        </w:rPr>
                        <w:t xml:space="preserve">Difference in </w:t>
                      </w:r>
                      <w:r w:rsidRPr="00FD315A">
                        <w:rPr>
                          <w:sz w:val="18"/>
                          <w:szCs w:val="20"/>
                        </w:rPr>
                        <w:t>LPP amplitude across all conditions</w:t>
                      </w:r>
                      <w:r w:rsidRPr="000F0CAD">
                        <w:rPr>
                          <w:sz w:val="18"/>
                          <w:szCs w:val="20"/>
                        </w:rPr>
                        <w:t xml:space="preserve"> was examined</w:t>
                      </w:r>
                      <w:r w:rsidRPr="00FD315A">
                        <w:rPr>
                          <w:sz w:val="18"/>
                          <w:szCs w:val="20"/>
                        </w:rPr>
                        <w:t>.</w:t>
                      </w:r>
                    </w:p>
                    <w:p w14:paraId="13B21B9A" w14:textId="77777777" w:rsidR="006E0799" w:rsidRPr="005F480D" w:rsidRDefault="006E0799" w:rsidP="00FD315A">
                      <w:pPr>
                        <w:jc w:val="both"/>
                        <w:rPr>
                          <w:sz w:val="14"/>
                          <w:szCs w:val="16"/>
                        </w:rPr>
                      </w:pPr>
                    </w:p>
                    <w:p w14:paraId="74B81BEA" w14:textId="4188105C" w:rsidR="000F0CAD" w:rsidRPr="00FD315A" w:rsidRDefault="000F0CAD" w:rsidP="006E0799">
                      <w:pPr>
                        <w:jc w:val="center"/>
                        <w:rPr>
                          <w:sz w:val="18"/>
                          <w:szCs w:val="20"/>
                        </w:rPr>
                      </w:pPr>
                      <w:r w:rsidRPr="000F0CAD">
                        <w:rPr>
                          <w:sz w:val="18"/>
                          <w:szCs w:val="20"/>
                        </w:rPr>
                        <w:t xml:space="preserve">Data </w:t>
                      </w:r>
                      <w:r>
                        <w:rPr>
                          <w:sz w:val="18"/>
                          <w:szCs w:val="20"/>
                        </w:rPr>
                        <w:t>Collection: NeuroScan Curry</w:t>
                      </w:r>
                      <w:r w:rsidR="006E0799">
                        <w:rPr>
                          <w:sz w:val="18"/>
                          <w:szCs w:val="20"/>
                        </w:rPr>
                        <w:t>; Processing: MATLAB, Analysis: R. Data Visualization: MATLAB, R, STATA</w:t>
                      </w:r>
                    </w:p>
                    <w:p w14:paraId="5F87D7F0" w14:textId="2BF682F0" w:rsidR="00E2102B" w:rsidRPr="000F0CAD" w:rsidRDefault="00E2102B" w:rsidP="00FD315A">
                      <w:pPr>
                        <w:jc w:val="both"/>
                        <w:rPr>
                          <w:sz w:val="18"/>
                          <w:szCs w:val="20"/>
                        </w:rPr>
                      </w:pPr>
                    </w:p>
                  </w:txbxContent>
                </v:textbox>
                <w10:wrap type="square" anchorx="margin"/>
              </v:shape>
            </w:pict>
          </mc:Fallback>
        </mc:AlternateContent>
      </w:r>
      <w:r w:rsidR="002E7C64" w:rsidRPr="00295E4E">
        <w:rPr>
          <w:sz w:val="22"/>
          <w:szCs w:val="24"/>
        </w:rPr>
        <w:t xml:space="preserve">Females after ACL reconstruction had </w:t>
      </w:r>
      <w:r w:rsidR="002E7C64" w:rsidRPr="00295E4E">
        <w:rPr>
          <w:b/>
          <w:bCs/>
          <w:sz w:val="22"/>
          <w:szCs w:val="24"/>
        </w:rPr>
        <w:t xml:space="preserve">similar </w:t>
      </w:r>
      <w:r w:rsidR="001D1E3B" w:rsidRPr="00295E4E">
        <w:rPr>
          <w:b/>
          <w:bCs/>
          <w:sz w:val="22"/>
          <w:szCs w:val="24"/>
        </w:rPr>
        <w:t>emo</w:t>
      </w:r>
      <w:r w:rsidR="001D6EC2" w:rsidRPr="00295E4E">
        <w:rPr>
          <w:b/>
          <w:bCs/>
          <w:sz w:val="22"/>
          <w:szCs w:val="24"/>
        </w:rPr>
        <w:t>tional</w:t>
      </w:r>
      <w:r w:rsidR="002E7C64" w:rsidRPr="00295E4E">
        <w:rPr>
          <w:b/>
          <w:bCs/>
          <w:sz w:val="22"/>
          <w:szCs w:val="24"/>
        </w:rPr>
        <w:t xml:space="preserve"> processing</w:t>
      </w:r>
      <w:r w:rsidR="002E7C64" w:rsidRPr="00295E4E">
        <w:rPr>
          <w:sz w:val="22"/>
          <w:szCs w:val="24"/>
        </w:rPr>
        <w:t xml:space="preserve"> of images of actions that could induce potential knee injury and images of clear non-sport related threat. This population may subconsciously perceive sport activities as harmful or </w:t>
      </w:r>
      <w:r w:rsidR="007D7984" w:rsidRPr="00295E4E">
        <w:rPr>
          <w:sz w:val="22"/>
          <w:szCs w:val="24"/>
        </w:rPr>
        <w:t>threatening,</w:t>
      </w:r>
      <w:r w:rsidR="002E7C64" w:rsidRPr="00295E4E">
        <w:rPr>
          <w:sz w:val="22"/>
          <w:szCs w:val="24"/>
        </w:rPr>
        <w:t xml:space="preserve"> which may </w:t>
      </w:r>
      <w:r w:rsidR="002E7C64" w:rsidRPr="00295E4E">
        <w:rPr>
          <w:b/>
          <w:bCs/>
          <w:sz w:val="22"/>
          <w:szCs w:val="24"/>
        </w:rPr>
        <w:t>explain the increased risk</w:t>
      </w:r>
      <w:r w:rsidR="002E7C64" w:rsidRPr="00295E4E">
        <w:rPr>
          <w:sz w:val="22"/>
          <w:szCs w:val="24"/>
        </w:rPr>
        <w:t xml:space="preserve"> of secondary ACL injury</w:t>
      </w:r>
      <w:r w:rsidR="002E7C64" w:rsidRPr="00FD315A">
        <w:t xml:space="preserve">.  </w:t>
      </w:r>
    </w:p>
    <w:p w14:paraId="173A9C0A" w14:textId="584116E6" w:rsidR="002E7C64" w:rsidRPr="002E7C64" w:rsidRDefault="00295E4E" w:rsidP="00295E4E">
      <w:r>
        <w:rPr>
          <w:noProof/>
        </w:rPr>
        <mc:AlternateContent>
          <mc:Choice Requires="wpg">
            <w:drawing>
              <wp:anchor distT="0" distB="0" distL="114300" distR="114300" simplePos="0" relativeHeight="251657220" behindDoc="0" locked="0" layoutInCell="1" allowOverlap="1" wp14:anchorId="54DF8D60" wp14:editId="29B09922">
                <wp:simplePos x="0" y="0"/>
                <wp:positionH relativeFrom="column">
                  <wp:posOffset>3509010</wp:posOffset>
                </wp:positionH>
                <wp:positionV relativeFrom="paragraph">
                  <wp:posOffset>1164296</wp:posOffset>
                </wp:positionV>
                <wp:extent cx="3041439" cy="2854537"/>
                <wp:effectExtent l="38100" t="0" r="140335" b="117475"/>
                <wp:wrapNone/>
                <wp:docPr id="608491153" name="Group 12"/>
                <wp:cNvGraphicFramePr/>
                <a:graphic xmlns:a="http://schemas.openxmlformats.org/drawingml/2006/main">
                  <a:graphicData uri="http://schemas.microsoft.com/office/word/2010/wordprocessingGroup">
                    <wpg:wgp>
                      <wpg:cNvGrpSpPr/>
                      <wpg:grpSpPr>
                        <a:xfrm>
                          <a:off x="0" y="0"/>
                          <a:ext cx="3041439" cy="2854537"/>
                          <a:chOff x="0" y="0"/>
                          <a:chExt cx="3041439" cy="2854537"/>
                        </a:xfrm>
                      </wpg:grpSpPr>
                      <wpg:grpSp>
                        <wpg:cNvPr id="717987146" name="Group 11"/>
                        <wpg:cNvGrpSpPr/>
                        <wpg:grpSpPr>
                          <a:xfrm>
                            <a:off x="1579034" y="0"/>
                            <a:ext cx="1462405" cy="2854537"/>
                            <a:chOff x="0" y="0"/>
                            <a:chExt cx="1462405" cy="2854537"/>
                          </a:xfrm>
                        </wpg:grpSpPr>
                        <wps:wsp>
                          <wps:cNvPr id="1816364746" name="Text Box 1"/>
                          <wps:cNvSpPr txBox="1"/>
                          <wps:spPr>
                            <a:xfrm>
                              <a:off x="0" y="0"/>
                              <a:ext cx="1462405" cy="292100"/>
                            </a:xfrm>
                            <a:prstGeom prst="rect">
                              <a:avLst/>
                            </a:prstGeom>
                            <a:solidFill>
                              <a:prstClr val="white"/>
                            </a:solidFill>
                            <a:ln>
                              <a:noFill/>
                            </a:ln>
                          </wps:spPr>
                          <wps:txbx>
                            <w:txbxContent>
                              <w:p w14:paraId="3E2EABF9" w14:textId="1F44B095" w:rsidR="00F11B44" w:rsidRPr="00F11B44" w:rsidRDefault="00F11B44" w:rsidP="00F11B44">
                                <w:pPr>
                                  <w:pStyle w:val="Caption"/>
                                  <w:jc w:val="center"/>
                                  <w:rPr>
                                    <w:rFonts w:cs="Arial"/>
                                    <w:noProof/>
                                    <w:color w:val="auto"/>
                                    <w:sz w:val="16"/>
                                    <w:szCs w:val="16"/>
                                  </w:rPr>
                                </w:pPr>
                                <w:r w:rsidRPr="00F11B44">
                                  <w:rPr>
                                    <w:color w:val="auto"/>
                                    <w:sz w:val="16"/>
                                    <w:szCs w:val="16"/>
                                  </w:rPr>
                                  <w:t xml:space="preserve">Figure </w:t>
                                </w:r>
                                <w:r w:rsidR="001F7481">
                                  <w:rPr>
                                    <w:color w:val="auto"/>
                                    <w:sz w:val="16"/>
                                    <w:szCs w:val="16"/>
                                  </w:rPr>
                                  <w:t>5</w:t>
                                </w:r>
                                <w:r w:rsidRPr="00F11B44">
                                  <w:rPr>
                                    <w:color w:val="auto"/>
                                    <w:sz w:val="16"/>
                                    <w:szCs w:val="16"/>
                                  </w:rPr>
                                  <w:t>. Sport Image Example and LPP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804953697" name="Group 5"/>
                          <wpg:cNvGrpSpPr/>
                          <wpg:grpSpPr>
                            <a:xfrm>
                              <a:off x="0" y="294217"/>
                              <a:ext cx="1462405" cy="2560320"/>
                              <a:chOff x="-44451" y="0"/>
                              <a:chExt cx="1463040" cy="2560320"/>
                            </a:xfrm>
                          </wpg:grpSpPr>
                          <wps:wsp>
                            <wps:cNvPr id="1972347051" name="Rectangle 2"/>
                            <wps:cNvSpPr/>
                            <wps:spPr>
                              <a:xfrm>
                                <a:off x="-44451" y="0"/>
                                <a:ext cx="1463040" cy="2560320"/>
                              </a:xfrm>
                              <a:prstGeom prst="rect">
                                <a:avLst/>
                              </a:prstGeom>
                              <a:ln>
                                <a:headEnd type="none" w="med" len="med"/>
                                <a:tailEnd type="none" w="med" len="med"/>
                              </a:ln>
                            </wps:spPr>
                            <wps:style>
                              <a:lnRef idx="2">
                                <a:schemeClr val="accent4">
                                  <a:shade val="15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30494333" name="Group 4"/>
                            <wpg:cNvGrpSpPr/>
                            <wpg:grpSpPr>
                              <a:xfrm>
                                <a:off x="373" y="57001"/>
                                <a:ext cx="1370330" cy="2431265"/>
                                <a:chOff x="-34366" y="17780"/>
                                <a:chExt cx="1370330" cy="2431265"/>
                              </a:xfrm>
                            </wpg:grpSpPr>
                            <pic:pic xmlns:pic14="http://schemas.microsoft.com/office/drawing/2010/picture" xmlns:pic="http://schemas.openxmlformats.org/drawingml/2006/picture" mc:Ignorable="pic14">
                              <pic:nvPicPr>
                                <pic:cNvPr id="1833531284" name="Picture 507818707" descr="A person running on a treadmill&#10;&#10;Description automatically generated with medium confidence">
                                  <a:extLst>
                                    <a:ext uri="{FF2B5EF4-FFF2-40B4-BE49-F238E27FC236}">
                                      <a16:creationId xmlns:a16="http://schemas.microsoft.com/office/drawing/2014/main" id="{0ACB5002-34D4-AC09-7E95-327A9CBE98D0}"/>
                                    </a:ext>
                                  </a:extLst>
                                </pic:cNvPr>
                                <pic:cNvPicPr>
                                  <a:picLocks noChangeAspect="1"/>
                                </pic:cNvPicPr>
                              </pic:nvPicPr>
                              <pic:blipFill>
                                <a:blip r:embed="rId18"/>
                                <a:stretch>
                                  <a:fillRect/>
                                </a:stretch>
                              </pic:blipFill>
                              <pic:spPr>
                                <a:xfrm>
                                  <a:off x="-34366" y="17780"/>
                                  <a:ext cx="1370330" cy="1061720"/>
                                </a:xfrm>
                                <a:prstGeom prst="rect">
                                  <a:avLst/>
                                </a:prstGeom>
                                <a:ln>
                                  <a:noFill/>
                                </a:ln>
                                <a:effectLst>
                                  <a:outerShdw blurRad="190500" algn="tl" rotWithShape="0">
                                    <a:srgbClr val="000000">
                                      <a:alpha val="70000"/>
                                    </a:srgbClr>
                                  </a:outerShdw>
                                  <a:softEdge rad="12700"/>
                                </a:effectLst>
                              </pic:spPr>
                              <pic14:style>
                                <a:lnRef idx="2">
                                  <a:schemeClr val="accent4">
                                    <a:shade val="15000"/>
                                  </a:schemeClr>
                                </a:lnRef>
                                <a:fillRef idx="1">
                                  <a:schemeClr val="accent4"/>
                                </a:fillRef>
                                <a:effectRef idx="0">
                                  <a:schemeClr val="accent4"/>
                                </a:effectRef>
                                <a:fontRef idx="minor">
                                  <a:schemeClr val="lt1"/>
                                </a:fontRef>
                              </pic14:style>
                            </pic:pic>
                            <pic:pic xmlns:pic14="http://schemas.microsoft.com/office/drawing/2010/picture" xmlns:pic="http://schemas.openxmlformats.org/drawingml/2006/picture" mc:Ignorable="pic14">
                              <pic:nvPicPr>
                                <pic:cNvPr id="1764082417" name="Picture 5" descr="A picture containing sphere, colorfulness, circle, art&#10;&#10;Description automatically generated">
                                  <a:extLst>
                                    <a:ext uri="{FF2B5EF4-FFF2-40B4-BE49-F238E27FC236}">
                                      <a16:creationId xmlns:a16="http://schemas.microsoft.com/office/drawing/2014/main" id="{9311703D-1DF7-7023-86CE-D6A6D22D10FC}"/>
                                    </a:ext>
                                  </a:extLst>
                                </pic:cNvPr>
                                <pic:cNvPicPr>
                                  <a:picLocks noChangeAspect="1"/>
                                </pic:cNvPicPr>
                              </pic:nvPicPr>
                              <pic:blipFill rotWithShape="1">
                                <a:blip r:embed="rId19"/>
                                <a:srcRect l="32315" t="49188" r="32220" b="6101"/>
                                <a:stretch/>
                              </pic:blipFill>
                              <pic:spPr bwMode="auto">
                                <a:xfrm flipH="1">
                                  <a:off x="-15319" y="1133325"/>
                                  <a:ext cx="1325880" cy="1315720"/>
                                </a:xfrm>
                                <a:prstGeom prst="rect">
                                  <a:avLst/>
                                </a:prstGeom>
                                <a:ln>
                                  <a:noFill/>
                                </a:ln>
                                <a:effectLst>
                                  <a:outerShdw blurRad="190500" algn="tl" rotWithShape="0">
                                    <a:srgbClr val="000000">
                                      <a:alpha val="70000"/>
                                    </a:srgbClr>
                                  </a:outerShdw>
                                  <a:softEdge rad="12700"/>
                                </a:effectLst>
                                <a:extLst>
                                  <a:ext uri="{53640926-AAD7-44D8-BBD7-CCE9431645EC}">
                                    <a14:shadowObscured xmlns:a14="http://schemas.microsoft.com/office/drawing/2010/main"/>
                                  </a:ext>
                                </a:extLst>
                              </pic:spPr>
                              <pic14:style>
                                <a:lnRef idx="2">
                                  <a:schemeClr val="accent4">
                                    <a:shade val="15000"/>
                                  </a:schemeClr>
                                </a:lnRef>
                                <a:fillRef idx="1">
                                  <a:schemeClr val="accent4"/>
                                </a:fillRef>
                                <a:effectRef idx="0">
                                  <a:schemeClr val="accent4"/>
                                </a:effectRef>
                                <a:fontRef idx="minor">
                                  <a:schemeClr val="lt1"/>
                                </a:fontRef>
                              </pic14:style>
                            </pic:pic>
                          </wpg:grpSp>
                        </wpg:grpSp>
                      </wpg:grpSp>
                      <wpg:grpSp>
                        <wpg:cNvPr id="2009426074" name="Group 9"/>
                        <wpg:cNvGrpSpPr/>
                        <wpg:grpSpPr>
                          <a:xfrm>
                            <a:off x="0" y="0"/>
                            <a:ext cx="1463040" cy="2852420"/>
                            <a:chOff x="0" y="0"/>
                            <a:chExt cx="1463040" cy="2852420"/>
                          </a:xfrm>
                        </wpg:grpSpPr>
                        <wps:wsp>
                          <wps:cNvPr id="1276464897" name="Text Box 1"/>
                          <wps:cNvSpPr txBox="1"/>
                          <wps:spPr>
                            <a:xfrm>
                              <a:off x="0" y="0"/>
                              <a:ext cx="1463040" cy="292100"/>
                            </a:xfrm>
                            <a:prstGeom prst="rect">
                              <a:avLst/>
                            </a:prstGeom>
                            <a:solidFill>
                              <a:prstClr val="white"/>
                            </a:solidFill>
                            <a:ln>
                              <a:noFill/>
                            </a:ln>
                          </wps:spPr>
                          <wps:txbx>
                            <w:txbxContent>
                              <w:p w14:paraId="12B066C3" w14:textId="2CEA5826" w:rsidR="00F11B44" w:rsidRPr="00F11B44" w:rsidRDefault="00F11B44" w:rsidP="00F11B44">
                                <w:pPr>
                                  <w:pStyle w:val="Caption"/>
                                  <w:jc w:val="center"/>
                                  <w:rPr>
                                    <w:rFonts w:cs="Arial"/>
                                    <w:noProof/>
                                    <w:color w:val="auto"/>
                                    <w:sz w:val="16"/>
                                    <w:szCs w:val="16"/>
                                  </w:rPr>
                                </w:pPr>
                                <w:r w:rsidRPr="00F11B44">
                                  <w:rPr>
                                    <w:color w:val="auto"/>
                                    <w:sz w:val="16"/>
                                    <w:szCs w:val="16"/>
                                  </w:rPr>
                                  <w:t xml:space="preserve">Figure </w:t>
                                </w:r>
                                <w:r w:rsidR="001F7481">
                                  <w:rPr>
                                    <w:color w:val="auto"/>
                                    <w:sz w:val="16"/>
                                    <w:szCs w:val="16"/>
                                  </w:rPr>
                                  <w:t>4</w:t>
                                </w:r>
                                <w:r w:rsidRPr="00F11B44">
                                  <w:rPr>
                                    <w:color w:val="auto"/>
                                    <w:sz w:val="16"/>
                                    <w:szCs w:val="16"/>
                                  </w:rPr>
                                  <w:t>. Non-Sport Image Example and</w:t>
                                </w:r>
                                <w:r>
                                  <w:rPr>
                                    <w:color w:val="auto"/>
                                    <w:sz w:val="16"/>
                                    <w:szCs w:val="16"/>
                                  </w:rPr>
                                  <w:t xml:space="preserve"> LPP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212286338" name="Group 7"/>
                          <wpg:cNvGrpSpPr/>
                          <wpg:grpSpPr>
                            <a:xfrm>
                              <a:off x="0" y="292100"/>
                              <a:ext cx="1463040" cy="2560320"/>
                              <a:chOff x="0" y="0"/>
                              <a:chExt cx="1463040" cy="2560320"/>
                            </a:xfrm>
                          </wpg:grpSpPr>
                          <wps:wsp>
                            <wps:cNvPr id="1553483482" name="Rectangle 2"/>
                            <wps:cNvSpPr/>
                            <wps:spPr>
                              <a:xfrm>
                                <a:off x="0" y="0"/>
                                <a:ext cx="1463040" cy="2560320"/>
                              </a:xfrm>
                              <a:prstGeom prst="rect">
                                <a:avLst/>
                              </a:prstGeom>
                              <a:ln>
                                <a:headEnd type="none" w="med" len="med"/>
                                <a:tailEnd type="none" w="med" len="med"/>
                              </a:ln>
                            </wps:spPr>
                            <wps:style>
                              <a:lnRef idx="1">
                                <a:schemeClr val="accent4"/>
                              </a:lnRef>
                              <a:fillRef idx="3">
                                <a:schemeClr val="accent4"/>
                              </a:fillRef>
                              <a:effectRef idx="2">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9314034" name="Group 6"/>
                            <wpg:cNvGrpSpPr/>
                            <wpg:grpSpPr>
                              <a:xfrm>
                                <a:off x="40342" y="59391"/>
                                <a:ext cx="1370330" cy="2441575"/>
                                <a:chOff x="0" y="0"/>
                                <a:chExt cx="1370330" cy="2442215"/>
                              </a:xfrm>
                            </wpg:grpSpPr>
                            <pic:pic xmlns:pic="http://schemas.openxmlformats.org/drawingml/2006/picture">
                              <pic:nvPicPr>
                                <pic:cNvPr id="231628915" name="Picture 5" descr="A picture containing sphere, colorfulness, circle, art&#10;&#10;Description automatically generated">
                                  <a:extLst>
                                    <a:ext uri="{FF2B5EF4-FFF2-40B4-BE49-F238E27FC236}">
                                      <a16:creationId xmlns:a16="http://schemas.microsoft.com/office/drawing/2014/main" id="{9311703D-1DF7-7023-86CE-D6A6D22D10FC}"/>
                                    </a:ext>
                                  </a:extLst>
                                </pic:cNvPr>
                                <pic:cNvPicPr>
                                  <a:picLocks noChangeAspect="1"/>
                                </pic:cNvPicPr>
                              </pic:nvPicPr>
                              <pic:blipFill rotWithShape="1">
                                <a:blip r:embed="rId19"/>
                                <a:srcRect l="32315" t="4302" r="32220" b="50201"/>
                                <a:stretch/>
                              </pic:blipFill>
                              <pic:spPr bwMode="auto">
                                <a:xfrm flipH="1">
                                  <a:off x="32497" y="1103000"/>
                                  <a:ext cx="1325880" cy="1339215"/>
                                </a:xfrm>
                                <a:prstGeom prst="rect">
                                  <a:avLst/>
                                </a:prstGeom>
                                <a:ln>
                                  <a:noFill/>
                                </a:ln>
                                <a:effectLst>
                                  <a:softEdge rad="12700"/>
                                </a:effectLst>
                                <a:extLst>
                                  <a:ext uri="{53640926-AAD7-44D8-BBD7-CCE9431645EC}">
                                    <a14:shadowObscured xmlns:a14="http://schemas.microsoft.com/office/drawing/2010/main"/>
                                  </a:ext>
                                </a:extLst>
                              </pic:spPr>
                            </pic:pic>
                            <pic:pic xmlns:pic="http://schemas.openxmlformats.org/drawingml/2006/picture">
                              <pic:nvPicPr>
                                <pic:cNvPr id="696439918" name="Picture 422367103" descr="A picture containing text, looking, mammal, dog&#10;&#10;Description automatically generated">
                                  <a:extLst>
                                    <a:ext uri="{FF2B5EF4-FFF2-40B4-BE49-F238E27FC236}">
                                      <a16:creationId xmlns:a16="http://schemas.microsoft.com/office/drawing/2014/main" id="{B7B9F4E1-F7BB-1D5C-0495-C668E5F545E1}"/>
                                    </a:ext>
                                  </a:extLst>
                                </pic:cNvPr>
                                <pic:cNvPicPr>
                                  <a:picLocks noChangeAspect="1"/>
                                </pic:cNvPicPr>
                              </pic:nvPicPr>
                              <pic:blipFill>
                                <a:blip r:embed="rId20"/>
                                <a:stretch>
                                  <a:fillRect/>
                                </a:stretch>
                              </pic:blipFill>
                              <pic:spPr>
                                <a:xfrm>
                                  <a:off x="0" y="0"/>
                                  <a:ext cx="1370330" cy="1064895"/>
                                </a:xfrm>
                                <a:prstGeom prst="rect">
                                  <a:avLst/>
                                </a:prstGeom>
                                <a:effectLst>
                                  <a:softEdge rad="12700"/>
                                </a:effectLst>
                              </pic:spPr>
                            </pic:pic>
                          </wpg:grpSp>
                        </wpg:grpSp>
                      </wpg:grpSp>
                    </wpg:wgp>
                  </a:graphicData>
                </a:graphic>
              </wp:anchor>
            </w:drawing>
          </mc:Choice>
          <mc:Fallback>
            <w:pict>
              <v:group w14:anchorId="54DF8D60" id="Group 12" o:spid="_x0000_s1035" style="position:absolute;margin-left:276.3pt;margin-top:91.7pt;width:239.5pt;height:224.75pt;z-index:251657220" coordsize="30414,28545" o:gfxdata="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">
                <v:group id="Group 11" o:spid="_x0000_s1036" style="position:absolute;left:15790;width:14624;height:28545" coordsize="14624,28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">
                  <v:shape id="Text Box 1" o:spid="_x0000_s1037" type="#_x0000_t202" style="position:absolute;width:14624;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" stroked="f">
                    <v:textbox inset="0,0,0,0">
                      <w:txbxContent>
                        <w:p w14:paraId="3E2EABF9" w14:textId="1F44B095" w:rsidR="00F11B44" w:rsidRPr="00F11B44" w:rsidRDefault="00F11B44" w:rsidP="00F11B44">
                          <w:pPr>
                            <w:pStyle w:val="Caption"/>
                            <w:jc w:val="center"/>
                            <w:rPr>
                              <w:rFonts w:cs="Arial"/>
                              <w:noProof/>
                              <w:color w:val="auto"/>
                              <w:sz w:val="16"/>
                              <w:szCs w:val="16"/>
                            </w:rPr>
                          </w:pPr>
                          <w:r w:rsidRPr="00F11B44">
                            <w:rPr>
                              <w:color w:val="auto"/>
                              <w:sz w:val="16"/>
                              <w:szCs w:val="16"/>
                            </w:rPr>
                            <w:t xml:space="preserve">Figure </w:t>
                          </w:r>
                          <w:r w:rsidR="001F7481">
                            <w:rPr>
                              <w:color w:val="auto"/>
                              <w:sz w:val="16"/>
                              <w:szCs w:val="16"/>
                            </w:rPr>
                            <w:t>5</w:t>
                          </w:r>
                          <w:r w:rsidRPr="00F11B44">
                            <w:rPr>
                              <w:color w:val="auto"/>
                              <w:sz w:val="16"/>
                              <w:szCs w:val="16"/>
                            </w:rPr>
                            <w:t>. Sport Image Example and LPP</w:t>
                          </w:r>
                        </w:p>
                      </w:txbxContent>
                    </v:textbox>
                  </v:shape>
                  <v:group id="Group 5" o:spid="_x0000_s1038" style="position:absolute;top:2942;width:14624;height:25603" coordorigin="-444" coordsize="14630,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">
                    <v:rect id="Rectangle 2" o:spid="_x0000_s1039" style="position:absolute;left:-444;width:14629;height:25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" fillcolor="#8064a2 [3207]" strokecolor="#130e18 [487]" strokeweight="2pt"/>
                    <v:group id="Group 4" o:spid="_x0000_s1040" style="position:absolute;left:3;top:570;width:13704;height:24312" coordorigin="-343,177" coordsize="13703,24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">
                      <v:shape id="Picture 507818707" o:spid="_x0000_s1041" type="#_x0000_t75" alt="A person running on a treadmill&#10;&#10;Description automatically generated with medium confidence" style="position:absolute;left:-343;top:177;width:13702;height:10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" filled="t" fillcolor="#8064a2 [3207]">
                        <v:imagedata r:id="rId21" o:title="A person running on a treadmill&#10;&#10;Description automatically generated with medium confidence"/>
                        <v:shadow on="t" color="black" opacity="45875f" origin="-.5,-.5" offset="0,0"/>
                      </v:shape>
                      <v:shape id="Picture 5" o:spid="_x0000_s1042" type="#_x0000_t75" alt="A picture containing sphere, colorfulness, circle, art&#10;&#10;Description automatically generated" style="position:absolute;left:-153;top:11333;width:13258;height:13157;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" filled="t" fillcolor="#8064a2 [3207]">
                        <v:imagedata r:id="rId22" o:title="A picture containing sphere, colorfulness, circle, art&#10;&#10;Description automatically generated" croptop="32236f" cropbottom="3998f" cropleft="21178f" cropright="21116f"/>
                        <v:shadow on="t" color="black" opacity="45875f" origin="-.5,-.5" offset="0,0"/>
                      </v:shape>
                    </v:group>
                  </v:group>
                </v:group>
                <v:group id="Group 9" o:spid="_x0000_s1043" style="position:absolute;width:14630;height:28524" coordsize="14630,28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">
                  <v:shape id="Text Box 1" o:spid="_x0000_s1044" type="#_x0000_t202" style="position:absolute;width:14630;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" stroked="f">
                    <v:textbox inset="0,0,0,0">
                      <w:txbxContent>
                        <w:p w14:paraId="12B066C3" w14:textId="2CEA5826" w:rsidR="00F11B44" w:rsidRPr="00F11B44" w:rsidRDefault="00F11B44" w:rsidP="00F11B44">
                          <w:pPr>
                            <w:pStyle w:val="Caption"/>
                            <w:jc w:val="center"/>
                            <w:rPr>
                              <w:rFonts w:cs="Arial"/>
                              <w:noProof/>
                              <w:color w:val="auto"/>
                              <w:sz w:val="16"/>
                              <w:szCs w:val="16"/>
                            </w:rPr>
                          </w:pPr>
                          <w:r w:rsidRPr="00F11B44">
                            <w:rPr>
                              <w:color w:val="auto"/>
                              <w:sz w:val="16"/>
                              <w:szCs w:val="16"/>
                            </w:rPr>
                            <w:t xml:space="preserve">Figure </w:t>
                          </w:r>
                          <w:r w:rsidR="001F7481">
                            <w:rPr>
                              <w:color w:val="auto"/>
                              <w:sz w:val="16"/>
                              <w:szCs w:val="16"/>
                            </w:rPr>
                            <w:t>4</w:t>
                          </w:r>
                          <w:r w:rsidRPr="00F11B44">
                            <w:rPr>
                              <w:color w:val="auto"/>
                              <w:sz w:val="16"/>
                              <w:szCs w:val="16"/>
                            </w:rPr>
                            <w:t>. Non-Sport Image Example and</w:t>
                          </w:r>
                          <w:r>
                            <w:rPr>
                              <w:color w:val="auto"/>
                              <w:sz w:val="16"/>
                              <w:szCs w:val="16"/>
                            </w:rPr>
                            <w:t xml:space="preserve"> LPP</w:t>
                          </w:r>
                        </w:p>
                      </w:txbxContent>
                    </v:textbox>
                  </v:shape>
                  <v:group id="Group 7" o:spid="_x0000_s1045" style="position:absolute;top:2921;width:14630;height:25603" coordsize="14630,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">
                    <v:rect id="Rectangle 2" o:spid="_x0000_s1046" style="position:absolute;width:14630;height:25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" fillcolor="#413253 [1639]" strokecolor="#795d9b [3047]">
                      <v:fill color2="#775c99 [3015]" rotate="t" angle="180" colors="0 #5d417e;52429f #7b58a6;1 #7b57a8" focus="100%" type="gradient">
                        <o:fill v:ext="view" type="gradientUnscaled"/>
                      </v:fill>
                      <v:shadow on="t" color="black" opacity="22937f" origin=",.5" offset="0,.63889mm"/>
                    </v:rect>
                    <v:group id="Group 6" o:spid="_x0000_s1047" style="position:absolute;left:403;top:593;width:13703;height:24416" coordsize="13703,24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">
                      <v:shape id="Picture 5" o:spid="_x0000_s1048" type="#_x0000_t75" alt="A picture containing sphere, colorfulness, circle, art&#10;&#10;Description automatically generated" style="position:absolute;left:324;top:11030;width:13259;height:1339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">
                        <v:imagedata r:id="rId22" o:title="A picture containing sphere, colorfulness, circle, art&#10;&#10;Description automatically generated" croptop="2819f" cropbottom="32900f" cropleft="21178f" cropright="21116f"/>
                      </v:shape>
                      <v:shape id="Picture 422367103" o:spid="_x0000_s1049" type="#_x0000_t75" alt="A picture containing text, looking, mammal, dog&#10;&#10;Description automatically generated" style="position:absolute;width:13703;height:10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">
                        <v:imagedata r:id="rId23" o:title="A picture containing text, looking, mammal, dog&#10;&#10;Description automatically generated"/>
                      </v:shape>
                    </v:group>
                  </v:group>
                </v:group>
              </v:group>
            </w:pict>
          </mc:Fallback>
        </mc:AlternateContent>
      </w:r>
      <w:r>
        <w:rPr>
          <w:noProof/>
        </w:rPr>
        <mc:AlternateContent>
          <mc:Choice Requires="wpg">
            <w:drawing>
              <wp:anchor distT="0" distB="0" distL="114300" distR="114300" simplePos="0" relativeHeight="251657216" behindDoc="0" locked="0" layoutInCell="1" allowOverlap="1" wp14:anchorId="6E92A541" wp14:editId="775866AD">
                <wp:simplePos x="0" y="0"/>
                <wp:positionH relativeFrom="column">
                  <wp:posOffset>244475</wp:posOffset>
                </wp:positionH>
                <wp:positionV relativeFrom="paragraph">
                  <wp:posOffset>1187450</wp:posOffset>
                </wp:positionV>
                <wp:extent cx="2976880" cy="2628900"/>
                <wp:effectExtent l="0" t="0" r="0" b="0"/>
                <wp:wrapTight wrapText="bothSides">
                  <wp:wrapPolygon edited="0">
                    <wp:start x="553" y="0"/>
                    <wp:lineTo x="0" y="1252"/>
                    <wp:lineTo x="0" y="21443"/>
                    <wp:lineTo x="20872" y="21443"/>
                    <wp:lineTo x="20872" y="2504"/>
                    <wp:lineTo x="21425" y="2348"/>
                    <wp:lineTo x="21425" y="0"/>
                    <wp:lineTo x="553" y="0"/>
                  </wp:wrapPolygon>
                </wp:wrapTight>
                <wp:docPr id="1131057227" name="Group 10"/>
                <wp:cNvGraphicFramePr/>
                <a:graphic xmlns:a="http://schemas.openxmlformats.org/drawingml/2006/main">
                  <a:graphicData uri="http://schemas.microsoft.com/office/word/2010/wordprocessingGroup">
                    <wpg:wgp>
                      <wpg:cNvGrpSpPr/>
                      <wpg:grpSpPr>
                        <a:xfrm>
                          <a:off x="0" y="0"/>
                          <a:ext cx="2976880" cy="2628900"/>
                          <a:chOff x="0" y="0"/>
                          <a:chExt cx="2976880" cy="2628900"/>
                        </a:xfrm>
                      </wpg:grpSpPr>
                      <wps:wsp>
                        <wps:cNvPr id="1359512695" name="Text Box 1"/>
                        <wps:cNvSpPr txBox="1"/>
                        <wps:spPr>
                          <a:xfrm>
                            <a:off x="114300" y="0"/>
                            <a:ext cx="2862580" cy="292100"/>
                          </a:xfrm>
                          <a:prstGeom prst="rect">
                            <a:avLst/>
                          </a:prstGeom>
                          <a:solidFill>
                            <a:prstClr val="white"/>
                          </a:solidFill>
                          <a:ln>
                            <a:noFill/>
                          </a:ln>
                        </wps:spPr>
                        <wps:txbx>
                          <w:txbxContent>
                            <w:p w14:paraId="7FC95586" w14:textId="4A1494CB" w:rsidR="00F11B44" w:rsidRPr="00F11B44" w:rsidRDefault="00F11B44" w:rsidP="00F11B44">
                              <w:pPr>
                                <w:pStyle w:val="Caption"/>
                                <w:jc w:val="center"/>
                                <w:rPr>
                                  <w:rFonts w:cs="Arial"/>
                                  <w:color w:val="auto"/>
                                  <w:sz w:val="16"/>
                                  <w:szCs w:val="16"/>
                                </w:rPr>
                              </w:pPr>
                              <w:r w:rsidRPr="00F11B44">
                                <w:rPr>
                                  <w:color w:val="auto"/>
                                  <w:sz w:val="16"/>
                                  <w:szCs w:val="16"/>
                                </w:rPr>
                                <w:t>Figure</w:t>
                              </w:r>
                              <w:r w:rsidR="00BE3962">
                                <w:rPr>
                                  <w:color w:val="auto"/>
                                  <w:sz w:val="16"/>
                                  <w:szCs w:val="16"/>
                                </w:rPr>
                                <w:t xml:space="preserve"> </w:t>
                              </w:r>
                              <w:r w:rsidR="001F7481">
                                <w:rPr>
                                  <w:color w:val="auto"/>
                                  <w:sz w:val="16"/>
                                  <w:szCs w:val="16"/>
                                </w:rPr>
                                <w:t>3</w:t>
                              </w:r>
                              <w:r w:rsidRPr="00F11B44">
                                <w:rPr>
                                  <w:color w:val="auto"/>
                                  <w:sz w:val="16"/>
                                  <w:szCs w:val="16"/>
                                </w:rPr>
                                <w:t>. Late Positive Potential Amplitude Across Conditions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080463269" name="Picture 2">
                            <a:extLst>
                              <a:ext uri="{FF2B5EF4-FFF2-40B4-BE49-F238E27FC236}">
                                <a16:creationId xmlns:a16="http://schemas.microsoft.com/office/drawing/2014/main" id="{C6040E84-813F-0178-8341-74DFD696824B}"/>
                              </a:ext>
                            </a:extLst>
                          </pic:cNvPr>
                          <pic:cNvPicPr>
                            <a:picLocks noChangeAspect="1"/>
                          </pic:cNvPicPr>
                        </pic:nvPicPr>
                        <pic:blipFill rotWithShape="1">
                          <a:blip r:embed="rId24"/>
                          <a:srcRect l="66190" t="4911" b="7355"/>
                          <a:stretch/>
                        </pic:blipFill>
                        <pic:spPr bwMode="auto">
                          <a:xfrm>
                            <a:off x="0" y="152400"/>
                            <a:ext cx="2862580" cy="24765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E92A541" id="Group 10" o:spid="_x0000_s1050" style="position:absolute;margin-left:19.25pt;margin-top:93.5pt;width:234.4pt;height:207pt;z-index:251657216" coordsize="29768,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">
                <v:shape id="Text Box 1" o:spid="_x0000_s1051" type="#_x0000_t202" style="position:absolute;left:1143;width:2862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" stroked="f">
                  <v:textbox inset="0,0,0,0">
                    <w:txbxContent>
                      <w:p w14:paraId="7FC95586" w14:textId="4A1494CB" w:rsidR="00F11B44" w:rsidRPr="00F11B44" w:rsidRDefault="00F11B44" w:rsidP="00F11B44">
                        <w:pPr>
                          <w:pStyle w:val="Caption"/>
                          <w:jc w:val="center"/>
                          <w:rPr>
                            <w:rFonts w:cs="Arial"/>
                            <w:color w:val="auto"/>
                            <w:sz w:val="16"/>
                            <w:szCs w:val="16"/>
                          </w:rPr>
                        </w:pPr>
                        <w:r w:rsidRPr="00F11B44">
                          <w:rPr>
                            <w:color w:val="auto"/>
                            <w:sz w:val="16"/>
                            <w:szCs w:val="16"/>
                          </w:rPr>
                          <w:t>Figure</w:t>
                        </w:r>
                        <w:r w:rsidR="00BE3962">
                          <w:rPr>
                            <w:color w:val="auto"/>
                            <w:sz w:val="16"/>
                            <w:szCs w:val="16"/>
                          </w:rPr>
                          <w:t xml:space="preserve"> </w:t>
                        </w:r>
                        <w:r w:rsidR="001F7481">
                          <w:rPr>
                            <w:color w:val="auto"/>
                            <w:sz w:val="16"/>
                            <w:szCs w:val="16"/>
                          </w:rPr>
                          <w:t>3</w:t>
                        </w:r>
                        <w:r w:rsidRPr="00F11B44">
                          <w:rPr>
                            <w:color w:val="auto"/>
                            <w:sz w:val="16"/>
                            <w:szCs w:val="16"/>
                          </w:rPr>
                          <w:t>. Late Positive Potential Amplitude Across Conditions</w:t>
                        </w:r>
                      </w:p>
                    </w:txbxContent>
                  </v:textbox>
                </v:shape>
                <v:shape id="Picture 2" o:spid="_x0000_s1052" type="#_x0000_t75" style="position:absolute;top:1524;width:28625;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">
                  <v:imagedata r:id="rId25" o:title="" croptop="3218f" cropbottom="4820f" cropleft="43378f"/>
                </v:shape>
                <w10:wrap type="tight"/>
              </v:group>
            </w:pict>
          </mc:Fallback>
        </mc:AlternateContent>
      </w:r>
    </w:p>
    <w:p w14:paraId="01ADDEBF" w14:textId="416D925A" w:rsidR="003F4CEB" w:rsidRDefault="003F4CEB" w:rsidP="00295E4E"/>
    <w:p w14:paraId="6B980A07" w14:textId="43B17744" w:rsidR="003F4CEB" w:rsidRDefault="003F4CEB" w:rsidP="00295E4E"/>
    <w:p w14:paraId="30D0D91C" w14:textId="3FED9062" w:rsidR="003F4CEB" w:rsidRDefault="003F4CEB" w:rsidP="00295E4E"/>
    <w:p w14:paraId="7BC1EE63" w14:textId="028D2403" w:rsidR="002E7C64" w:rsidRDefault="002E7C64" w:rsidP="00295E4E"/>
    <w:p w14:paraId="7E3EB2C3" w14:textId="41EC4987" w:rsidR="002E7C64" w:rsidRDefault="002E7C64" w:rsidP="00295E4E"/>
    <w:p w14:paraId="0189B3A2" w14:textId="36ECEFA6" w:rsidR="001D1E3B" w:rsidRDefault="001D1E3B" w:rsidP="00295E4E"/>
    <w:p w14:paraId="5D50C310" w14:textId="61C47A95" w:rsidR="001D1E3B" w:rsidRDefault="001D1E3B" w:rsidP="00295E4E"/>
    <w:p w14:paraId="1500BF84" w14:textId="7041764F" w:rsidR="001D1E3B" w:rsidRDefault="001D1E3B" w:rsidP="00295E4E"/>
    <w:p w14:paraId="55406290" w14:textId="045DBA39" w:rsidR="001D1E3B" w:rsidRDefault="001D1E3B" w:rsidP="00295E4E"/>
    <w:p w14:paraId="27B5DE84" w14:textId="4A49718C" w:rsidR="001D1E3B" w:rsidRDefault="001D1E3B" w:rsidP="00295E4E"/>
    <w:p w14:paraId="5FD4287D" w14:textId="043B874B" w:rsidR="001D1E3B" w:rsidRDefault="001D1E3B" w:rsidP="00295E4E"/>
    <w:p w14:paraId="60668847" w14:textId="2A8EEF63" w:rsidR="001D1E3B" w:rsidRDefault="001D1E3B" w:rsidP="00295E4E"/>
    <w:p w14:paraId="4C6EAF24" w14:textId="184ECDD9" w:rsidR="001D1E3B" w:rsidRDefault="001D1E3B" w:rsidP="00295E4E"/>
    <w:p w14:paraId="718C3120" w14:textId="7B7E678E" w:rsidR="001D1E3B" w:rsidRDefault="001D1E3B" w:rsidP="00295E4E"/>
    <w:p w14:paraId="4A7AD4F8" w14:textId="1D349109" w:rsidR="001D1E3B" w:rsidRDefault="001D1E3B" w:rsidP="00295E4E"/>
    <w:p w14:paraId="3FA237E6" w14:textId="0DD4E115" w:rsidR="001D1E3B" w:rsidRDefault="00295E4E" w:rsidP="00295E4E">
      <w:r>
        <w:rPr>
          <w:noProof/>
        </w:rPr>
        <mc:AlternateContent>
          <mc:Choice Requires="wps">
            <w:drawing>
              <wp:anchor distT="45720" distB="45720" distL="114300" distR="114300" simplePos="0" relativeHeight="251657218" behindDoc="0" locked="0" layoutInCell="1" allowOverlap="1" wp14:anchorId="61246946" wp14:editId="4DC9D97E">
                <wp:simplePos x="0" y="0"/>
                <wp:positionH relativeFrom="margin">
                  <wp:posOffset>153670</wp:posOffset>
                </wp:positionH>
                <wp:positionV relativeFrom="paragraph">
                  <wp:posOffset>325755</wp:posOffset>
                </wp:positionV>
                <wp:extent cx="6402070" cy="641985"/>
                <wp:effectExtent l="0" t="0" r="17780" b="24765"/>
                <wp:wrapSquare wrapText="bothSides"/>
                <wp:docPr id="18181203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2070" cy="641985"/>
                        </a:xfrm>
                        <a:prstGeom prst="rect">
                          <a:avLst/>
                        </a:prstGeom>
                        <a:solidFill>
                          <a:schemeClr val="bg1">
                            <a:lumMod val="85000"/>
                          </a:schemeClr>
                        </a:solidFill>
                        <a:ln w="9525">
                          <a:solidFill>
                            <a:srgbClr val="000000"/>
                          </a:solidFill>
                          <a:miter lim="800000"/>
                          <a:headEnd/>
                          <a:tailEnd/>
                        </a:ln>
                      </wps:spPr>
                      <wps:txbx>
                        <w:txbxContent>
                          <w:p w14:paraId="433981E7" w14:textId="0773E4D4" w:rsidR="00FB39FF" w:rsidRPr="00FD741E" w:rsidRDefault="00FC042D" w:rsidP="00FB39FF">
                            <w:pPr>
                              <w:jc w:val="both"/>
                              <w:rPr>
                                <w:rFonts w:cs="Arial"/>
                                <w:sz w:val="17"/>
                                <w:szCs w:val="17"/>
                              </w:rPr>
                            </w:pPr>
                            <w:r w:rsidRPr="00FD741E">
                              <w:rPr>
                                <w:sz w:val="17"/>
                                <w:szCs w:val="17"/>
                              </w:rPr>
                              <w:t>No differences in LPP amplitude between threatening non-sport (left) and sport images</w:t>
                            </w:r>
                            <w:r w:rsidR="00F11B44" w:rsidRPr="00FD741E">
                              <w:rPr>
                                <w:sz w:val="17"/>
                                <w:szCs w:val="17"/>
                              </w:rPr>
                              <w:t xml:space="preserve"> (Figure </w:t>
                            </w:r>
                            <w:r w:rsidR="001F7481">
                              <w:rPr>
                                <w:sz w:val="17"/>
                                <w:szCs w:val="17"/>
                              </w:rPr>
                              <w:t>3</w:t>
                            </w:r>
                            <w:r w:rsidR="00F11B44" w:rsidRPr="00FD741E">
                              <w:rPr>
                                <w:sz w:val="17"/>
                                <w:szCs w:val="17"/>
                              </w:rPr>
                              <w:t>)</w:t>
                            </w:r>
                            <w:r w:rsidRPr="00FD741E">
                              <w:rPr>
                                <w:sz w:val="17"/>
                                <w:szCs w:val="17"/>
                              </w:rPr>
                              <w:t xml:space="preserve">. </w:t>
                            </w:r>
                            <w:r w:rsidR="00304024" w:rsidRPr="00FD741E">
                              <w:rPr>
                                <w:sz w:val="17"/>
                                <w:szCs w:val="17"/>
                              </w:rPr>
                              <w:t xml:space="preserve">Spectral </w:t>
                            </w:r>
                            <w:r w:rsidR="00F11B44" w:rsidRPr="00FD741E">
                              <w:rPr>
                                <w:sz w:val="17"/>
                                <w:szCs w:val="17"/>
                              </w:rPr>
                              <w:t xml:space="preserve">power </w:t>
                            </w:r>
                            <w:r w:rsidR="00304024" w:rsidRPr="00FD741E">
                              <w:rPr>
                                <w:sz w:val="17"/>
                                <w:szCs w:val="17"/>
                              </w:rPr>
                              <w:t>analysis shows an increase in intensity (lighter colors)</w:t>
                            </w:r>
                            <w:r w:rsidR="007D7984" w:rsidRPr="00FD741E">
                              <w:rPr>
                                <w:sz w:val="17"/>
                                <w:szCs w:val="17"/>
                              </w:rPr>
                              <w:t xml:space="preserve"> over the LPP time period</w:t>
                            </w:r>
                            <w:r w:rsidR="00F11B44" w:rsidRPr="00FD741E">
                              <w:rPr>
                                <w:sz w:val="17"/>
                                <w:szCs w:val="17"/>
                              </w:rPr>
                              <w:t xml:space="preserve"> (Figures </w:t>
                            </w:r>
                            <w:r w:rsidR="001F7481">
                              <w:rPr>
                                <w:sz w:val="17"/>
                                <w:szCs w:val="17"/>
                              </w:rPr>
                              <w:t>4</w:t>
                            </w:r>
                            <w:r w:rsidR="00F11B44" w:rsidRPr="00FD741E">
                              <w:rPr>
                                <w:sz w:val="17"/>
                                <w:szCs w:val="17"/>
                              </w:rPr>
                              <w:t xml:space="preserve"> &amp; </w:t>
                            </w:r>
                            <w:r w:rsidR="001F7481">
                              <w:rPr>
                                <w:sz w:val="17"/>
                                <w:szCs w:val="17"/>
                              </w:rPr>
                              <w:t>5</w:t>
                            </w:r>
                            <w:r w:rsidR="00F11B44" w:rsidRPr="00FD741E">
                              <w:rPr>
                                <w:sz w:val="17"/>
                                <w:szCs w:val="17"/>
                              </w:rPr>
                              <w:t>, bottom)</w:t>
                            </w:r>
                            <w:r w:rsidR="007D7984" w:rsidRPr="00FD741E">
                              <w:rPr>
                                <w:sz w:val="17"/>
                                <w:szCs w:val="17"/>
                              </w:rPr>
                              <w:t xml:space="preserve">. </w:t>
                            </w:r>
                            <w:r w:rsidR="007D7984" w:rsidRPr="00FD741E">
                              <w:rPr>
                                <w:rFonts w:cs="Arial"/>
                                <w:sz w:val="17"/>
                                <w:szCs w:val="17"/>
                              </w:rPr>
                              <w:t>Following ACLR, individuals appear to exhibit similar neural processing of images of actions that could induce potential knee injury and images of clear non-sport related threat, despite rating such images to be less arousing and more pleasant than non-sport-related threat images</w:t>
                            </w:r>
                            <w:r w:rsidR="00F11B44" w:rsidRPr="00FD741E">
                              <w:rPr>
                                <w:rFonts w:cs="Arial"/>
                                <w:sz w:val="17"/>
                                <w:szCs w:val="17"/>
                              </w:rPr>
                              <w:t xml:space="preserve"> (Figure </w:t>
                            </w:r>
                            <w:r w:rsidR="001F7481">
                              <w:rPr>
                                <w:rFonts w:cs="Arial"/>
                                <w:sz w:val="17"/>
                                <w:szCs w:val="17"/>
                              </w:rPr>
                              <w:t>6</w:t>
                            </w:r>
                            <w:r w:rsidR="00F11B44" w:rsidRPr="00FD741E">
                              <w:rPr>
                                <w:rFonts w:cs="Arial"/>
                                <w:sz w:val="17"/>
                                <w:szCs w:val="17"/>
                              </w:rPr>
                              <w:t>)</w:t>
                            </w:r>
                            <w:r w:rsidR="007D7984" w:rsidRPr="00FD741E">
                              <w:rPr>
                                <w:rFonts w:cs="Arial"/>
                                <w:sz w:val="17"/>
                                <w:szCs w:val="17"/>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246946" id="_x0000_s1053" type="#_x0000_t202" style="position:absolute;margin-left:12.1pt;margin-top:25.65pt;width:504.1pt;height:50.55pt;z-index:25165721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" fillcolor="#d8d8d8 [2732]">
                <v:textbox>
                  <w:txbxContent>
                    <w:p w14:paraId="433981E7" w14:textId="0773E4D4" w:rsidR="00FB39FF" w:rsidRPr="00FD741E" w:rsidRDefault="00FC042D" w:rsidP="00FB39FF">
                      <w:pPr>
                        <w:jc w:val="both"/>
                        <w:rPr>
                          <w:rFonts w:cs="Arial"/>
                          <w:sz w:val="17"/>
                          <w:szCs w:val="17"/>
                        </w:rPr>
                      </w:pPr>
                      <w:r w:rsidRPr="00FD741E">
                        <w:rPr>
                          <w:sz w:val="17"/>
                          <w:szCs w:val="17"/>
                        </w:rPr>
                        <w:t>No differences in LPP amplitude between threatening non-sport (left) and sport images</w:t>
                      </w:r>
                      <w:r w:rsidR="00F11B44" w:rsidRPr="00FD741E">
                        <w:rPr>
                          <w:sz w:val="17"/>
                          <w:szCs w:val="17"/>
                        </w:rPr>
                        <w:t xml:space="preserve"> (Figure </w:t>
                      </w:r>
                      <w:r w:rsidR="001F7481">
                        <w:rPr>
                          <w:sz w:val="17"/>
                          <w:szCs w:val="17"/>
                        </w:rPr>
                        <w:t>3</w:t>
                      </w:r>
                      <w:r w:rsidR="00F11B44" w:rsidRPr="00FD741E">
                        <w:rPr>
                          <w:sz w:val="17"/>
                          <w:szCs w:val="17"/>
                        </w:rPr>
                        <w:t>)</w:t>
                      </w:r>
                      <w:r w:rsidRPr="00FD741E">
                        <w:rPr>
                          <w:sz w:val="17"/>
                          <w:szCs w:val="17"/>
                        </w:rPr>
                        <w:t xml:space="preserve">. </w:t>
                      </w:r>
                      <w:r w:rsidR="00304024" w:rsidRPr="00FD741E">
                        <w:rPr>
                          <w:sz w:val="17"/>
                          <w:szCs w:val="17"/>
                        </w:rPr>
                        <w:t xml:space="preserve">Spectral </w:t>
                      </w:r>
                      <w:r w:rsidR="00F11B44" w:rsidRPr="00FD741E">
                        <w:rPr>
                          <w:sz w:val="17"/>
                          <w:szCs w:val="17"/>
                        </w:rPr>
                        <w:t xml:space="preserve">power </w:t>
                      </w:r>
                      <w:r w:rsidR="00304024" w:rsidRPr="00FD741E">
                        <w:rPr>
                          <w:sz w:val="17"/>
                          <w:szCs w:val="17"/>
                        </w:rPr>
                        <w:t>analysis shows an increase in intensity (lighter colors)</w:t>
                      </w:r>
                      <w:r w:rsidR="007D7984" w:rsidRPr="00FD741E">
                        <w:rPr>
                          <w:sz w:val="17"/>
                          <w:szCs w:val="17"/>
                        </w:rPr>
                        <w:t xml:space="preserve"> over the LPP time period</w:t>
                      </w:r>
                      <w:r w:rsidR="00F11B44" w:rsidRPr="00FD741E">
                        <w:rPr>
                          <w:sz w:val="17"/>
                          <w:szCs w:val="17"/>
                        </w:rPr>
                        <w:t xml:space="preserve"> (Figures </w:t>
                      </w:r>
                      <w:r w:rsidR="001F7481">
                        <w:rPr>
                          <w:sz w:val="17"/>
                          <w:szCs w:val="17"/>
                        </w:rPr>
                        <w:t>4</w:t>
                      </w:r>
                      <w:r w:rsidR="00F11B44" w:rsidRPr="00FD741E">
                        <w:rPr>
                          <w:sz w:val="17"/>
                          <w:szCs w:val="17"/>
                        </w:rPr>
                        <w:t xml:space="preserve"> &amp; </w:t>
                      </w:r>
                      <w:r w:rsidR="001F7481">
                        <w:rPr>
                          <w:sz w:val="17"/>
                          <w:szCs w:val="17"/>
                        </w:rPr>
                        <w:t>5</w:t>
                      </w:r>
                      <w:r w:rsidR="00F11B44" w:rsidRPr="00FD741E">
                        <w:rPr>
                          <w:sz w:val="17"/>
                          <w:szCs w:val="17"/>
                        </w:rPr>
                        <w:t>, bottom)</w:t>
                      </w:r>
                      <w:r w:rsidR="007D7984" w:rsidRPr="00FD741E">
                        <w:rPr>
                          <w:sz w:val="17"/>
                          <w:szCs w:val="17"/>
                        </w:rPr>
                        <w:t xml:space="preserve">. </w:t>
                      </w:r>
                      <w:r w:rsidR="007D7984" w:rsidRPr="00FD741E">
                        <w:rPr>
                          <w:rFonts w:cs="Arial"/>
                          <w:sz w:val="17"/>
                          <w:szCs w:val="17"/>
                        </w:rPr>
                        <w:t>Following ACLR, individuals appear to exhibit similar neural processing of images of actions that could induce potential knee injury and images of clear non-sport related threat, despite rating such images to be less arousing and more pleasant than non-sport-related threat images</w:t>
                      </w:r>
                      <w:r w:rsidR="00F11B44" w:rsidRPr="00FD741E">
                        <w:rPr>
                          <w:rFonts w:cs="Arial"/>
                          <w:sz w:val="17"/>
                          <w:szCs w:val="17"/>
                        </w:rPr>
                        <w:t xml:space="preserve"> (Figure </w:t>
                      </w:r>
                      <w:r w:rsidR="001F7481">
                        <w:rPr>
                          <w:rFonts w:cs="Arial"/>
                          <w:sz w:val="17"/>
                          <w:szCs w:val="17"/>
                        </w:rPr>
                        <w:t>6</w:t>
                      </w:r>
                      <w:r w:rsidR="00F11B44" w:rsidRPr="00FD741E">
                        <w:rPr>
                          <w:rFonts w:cs="Arial"/>
                          <w:sz w:val="17"/>
                          <w:szCs w:val="17"/>
                        </w:rPr>
                        <w:t>)</w:t>
                      </w:r>
                      <w:r w:rsidR="007D7984" w:rsidRPr="00FD741E">
                        <w:rPr>
                          <w:rFonts w:cs="Arial"/>
                          <w:sz w:val="17"/>
                          <w:szCs w:val="17"/>
                        </w:rPr>
                        <w:t>.</w:t>
                      </w:r>
                    </w:p>
                  </w:txbxContent>
                </v:textbox>
                <w10:wrap type="square" anchorx="margin"/>
              </v:shape>
            </w:pict>
          </mc:Fallback>
        </mc:AlternateContent>
      </w:r>
    </w:p>
    <w:p w14:paraId="43926D21" w14:textId="3ACB9F65" w:rsidR="001D1E3B" w:rsidRDefault="00295E4E" w:rsidP="00295E4E">
      <w:r>
        <w:rPr>
          <w:noProof/>
        </w:rPr>
        <mc:AlternateContent>
          <mc:Choice Requires="wps">
            <w:drawing>
              <wp:anchor distT="45720" distB="45720" distL="114300" distR="114300" simplePos="0" relativeHeight="251657221" behindDoc="0" locked="0" layoutInCell="1" allowOverlap="1" wp14:anchorId="4AA77D28" wp14:editId="76EF7907">
                <wp:simplePos x="0" y="0"/>
                <wp:positionH relativeFrom="margin">
                  <wp:posOffset>4716145</wp:posOffset>
                </wp:positionH>
                <wp:positionV relativeFrom="paragraph">
                  <wp:posOffset>979805</wp:posOffset>
                </wp:positionV>
                <wp:extent cx="1690370" cy="2370455"/>
                <wp:effectExtent l="0" t="0" r="24130" b="10795"/>
                <wp:wrapSquare wrapText="bothSides"/>
                <wp:docPr id="15319920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0370" cy="2370455"/>
                        </a:xfrm>
                        <a:prstGeom prst="rect">
                          <a:avLst/>
                        </a:prstGeom>
                        <a:solidFill>
                          <a:schemeClr val="accent1">
                            <a:lumMod val="20000"/>
                            <a:lumOff val="80000"/>
                          </a:schemeClr>
                        </a:solidFill>
                        <a:ln w="9525">
                          <a:solidFill>
                            <a:srgbClr val="000000"/>
                          </a:solidFill>
                          <a:miter lim="800000"/>
                          <a:headEnd/>
                          <a:tailEnd/>
                        </a:ln>
                      </wps:spPr>
                      <wps:txbx>
                        <w:txbxContent>
                          <w:p w14:paraId="72028124" w14:textId="62CDDC93" w:rsidR="00FA26EF" w:rsidRPr="00267AC8" w:rsidRDefault="00267AC8" w:rsidP="00267AC8">
                            <w:pPr>
                              <w:rPr>
                                <w:rFonts w:cs="Arial"/>
                                <w:sz w:val="18"/>
                                <w:szCs w:val="18"/>
                              </w:rPr>
                            </w:pPr>
                            <w:r w:rsidRPr="00267AC8">
                              <w:rPr>
                                <w:sz w:val="18"/>
                                <w:szCs w:val="20"/>
                              </w:rPr>
                              <w:t xml:space="preserve">This graph highlights how different types of stimuli (conditions) evoke distinct emotional responses, with minor influences of context </w:t>
                            </w:r>
                            <w:r w:rsidR="006954D4">
                              <w:rPr>
                                <w:sz w:val="18"/>
                                <w:szCs w:val="20"/>
                              </w:rPr>
                              <w:t xml:space="preserve">(sport or non-sport) </w:t>
                            </w:r>
                            <w:r w:rsidRPr="00267AC8">
                              <w:rPr>
                                <w:sz w:val="18"/>
                                <w:szCs w:val="20"/>
                              </w:rPr>
                              <w:t>on the distribution of ratings</w:t>
                            </w:r>
                            <w:r w:rsidR="006954D4">
                              <w:rPr>
                                <w:sz w:val="18"/>
                                <w:szCs w:val="20"/>
                              </w:rPr>
                              <w:t>. Valence refers to the emotional quality of a stimulus (</w:t>
                            </w:r>
                            <w:r w:rsidR="00D53857">
                              <w:rPr>
                                <w:sz w:val="18"/>
                                <w:szCs w:val="20"/>
                              </w:rPr>
                              <w:t>fear, sadness vs. happines</w:t>
                            </w:r>
                            <w:r w:rsidR="001E75C7">
                              <w:rPr>
                                <w:sz w:val="18"/>
                                <w:szCs w:val="20"/>
                              </w:rPr>
                              <w:t>s</w:t>
                            </w:r>
                            <w:r w:rsidR="00D53857">
                              <w:rPr>
                                <w:sz w:val="18"/>
                                <w:szCs w:val="20"/>
                              </w:rPr>
                              <w:t>). Arousal refers to the intensity of the emotion (</w:t>
                            </w:r>
                            <w:r w:rsidR="001E75C7">
                              <w:rPr>
                                <w:sz w:val="18"/>
                                <w:szCs w:val="20"/>
                              </w:rPr>
                              <w:t xml:space="preserve">calm, relaxed vs. excited, fear). </w:t>
                            </w:r>
                            <w:r w:rsidR="006E0799">
                              <w:rPr>
                                <w:sz w:val="18"/>
                                <w:szCs w:val="20"/>
                              </w:rPr>
                              <w:t>This study was a proof of concept to i</w:t>
                            </w:r>
                            <w:r w:rsidR="00C45CA2">
                              <w:rPr>
                                <w:sz w:val="18"/>
                                <w:szCs w:val="20"/>
                              </w:rPr>
                              <w:t>nvestigate emotional responses after orthopedic injury.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A77D28" id="_x0000_s1054" type="#_x0000_t202" style="position:absolute;margin-left:371.35pt;margin-top:77.15pt;width:133.1pt;height:186.65pt;z-index:25165722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" fillcolor="#dbe5f1 [660]">
                <v:textbox>
                  <w:txbxContent>
                    <w:p w14:paraId="72028124" w14:textId="62CDDC93" w:rsidR="00FA26EF" w:rsidRPr="00267AC8" w:rsidRDefault="00267AC8" w:rsidP="00267AC8">
                      <w:pPr>
                        <w:rPr>
                          <w:rFonts w:cs="Arial"/>
                          <w:sz w:val="18"/>
                          <w:szCs w:val="18"/>
                        </w:rPr>
                      </w:pPr>
                      <w:r w:rsidRPr="00267AC8">
                        <w:rPr>
                          <w:sz w:val="18"/>
                          <w:szCs w:val="20"/>
                        </w:rPr>
                        <w:t xml:space="preserve">This graph highlights how different types of stimuli (conditions) evoke distinct emotional responses, with minor influences of context </w:t>
                      </w:r>
                      <w:r w:rsidR="006954D4">
                        <w:rPr>
                          <w:sz w:val="18"/>
                          <w:szCs w:val="20"/>
                        </w:rPr>
                        <w:t xml:space="preserve">(sport or non-sport) </w:t>
                      </w:r>
                      <w:r w:rsidRPr="00267AC8">
                        <w:rPr>
                          <w:sz w:val="18"/>
                          <w:szCs w:val="20"/>
                        </w:rPr>
                        <w:t>on the distribution of ratings</w:t>
                      </w:r>
                      <w:r w:rsidR="006954D4">
                        <w:rPr>
                          <w:sz w:val="18"/>
                          <w:szCs w:val="20"/>
                        </w:rPr>
                        <w:t>. Valence refers to the emotional quality of a stimulus (</w:t>
                      </w:r>
                      <w:r w:rsidR="00D53857">
                        <w:rPr>
                          <w:sz w:val="18"/>
                          <w:szCs w:val="20"/>
                        </w:rPr>
                        <w:t>fear, sadness vs. happines</w:t>
                      </w:r>
                      <w:r w:rsidR="001E75C7">
                        <w:rPr>
                          <w:sz w:val="18"/>
                          <w:szCs w:val="20"/>
                        </w:rPr>
                        <w:t>s</w:t>
                      </w:r>
                      <w:r w:rsidR="00D53857">
                        <w:rPr>
                          <w:sz w:val="18"/>
                          <w:szCs w:val="20"/>
                        </w:rPr>
                        <w:t>). Arousal refers to the intensity of the emotion (</w:t>
                      </w:r>
                      <w:r w:rsidR="001E75C7">
                        <w:rPr>
                          <w:sz w:val="18"/>
                          <w:szCs w:val="20"/>
                        </w:rPr>
                        <w:t xml:space="preserve">calm, relaxed vs. excited, fear). </w:t>
                      </w:r>
                      <w:r w:rsidR="006E0799">
                        <w:rPr>
                          <w:sz w:val="18"/>
                          <w:szCs w:val="20"/>
                        </w:rPr>
                        <w:t>This study was a proof of concept to i</w:t>
                      </w:r>
                      <w:r w:rsidR="00C45CA2">
                        <w:rPr>
                          <w:sz w:val="18"/>
                          <w:szCs w:val="20"/>
                        </w:rPr>
                        <w:t>nvestigate emotional responses after orthopedic injury.</w:t>
                      </w:r>
                    </w:p>
                  </w:txbxContent>
                </v:textbox>
                <w10:wrap type="square" anchorx="margin"/>
              </v:shape>
            </w:pict>
          </mc:Fallback>
        </mc:AlternateContent>
      </w:r>
      <w:r>
        <w:rPr>
          <w:noProof/>
        </w:rPr>
        <mc:AlternateContent>
          <mc:Choice Requires="wpg">
            <w:drawing>
              <wp:anchor distT="0" distB="0" distL="114300" distR="114300" simplePos="0" relativeHeight="251657219" behindDoc="0" locked="0" layoutInCell="1" allowOverlap="1" wp14:anchorId="0A713EFA" wp14:editId="53A98718">
                <wp:simplePos x="0" y="0"/>
                <wp:positionH relativeFrom="margin">
                  <wp:posOffset>209550</wp:posOffset>
                </wp:positionH>
                <wp:positionV relativeFrom="paragraph">
                  <wp:posOffset>896620</wp:posOffset>
                </wp:positionV>
                <wp:extent cx="4182110" cy="2752725"/>
                <wp:effectExtent l="0" t="0" r="8890" b="9525"/>
                <wp:wrapTight wrapText="bothSides">
                  <wp:wrapPolygon edited="0">
                    <wp:start x="689" y="0"/>
                    <wp:lineTo x="0" y="1345"/>
                    <wp:lineTo x="0" y="21525"/>
                    <wp:lineTo x="21548" y="21525"/>
                    <wp:lineTo x="21548" y="1345"/>
                    <wp:lineTo x="20170" y="0"/>
                    <wp:lineTo x="689" y="0"/>
                  </wp:wrapPolygon>
                </wp:wrapTight>
                <wp:docPr id="477334588" name="Group 8"/>
                <wp:cNvGraphicFramePr/>
                <a:graphic xmlns:a="http://schemas.openxmlformats.org/drawingml/2006/main">
                  <a:graphicData uri="http://schemas.microsoft.com/office/word/2010/wordprocessingGroup">
                    <wpg:wgp>
                      <wpg:cNvGrpSpPr/>
                      <wpg:grpSpPr>
                        <a:xfrm>
                          <a:off x="0" y="0"/>
                          <a:ext cx="4182110" cy="2752725"/>
                          <a:chOff x="0" y="0"/>
                          <a:chExt cx="4182110" cy="2752725"/>
                        </a:xfrm>
                      </wpg:grpSpPr>
                      <pic:pic xmlns:pic="http://schemas.openxmlformats.org/drawingml/2006/picture">
                        <pic:nvPicPr>
                          <pic:cNvPr id="1770978840" name="Picture 1" descr="A diagram of different colored circles&#10;&#10;Description automatically generated"/>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171450"/>
                            <a:ext cx="4182110" cy="2581275"/>
                          </a:xfrm>
                          <a:prstGeom prst="rect">
                            <a:avLst/>
                          </a:prstGeom>
                          <a:noFill/>
                          <a:ln>
                            <a:noFill/>
                          </a:ln>
                        </pic:spPr>
                      </pic:pic>
                      <wps:wsp>
                        <wps:cNvPr id="1513278686" name="Text Box 1"/>
                        <wps:cNvSpPr txBox="1"/>
                        <wps:spPr>
                          <a:xfrm>
                            <a:off x="177800" y="0"/>
                            <a:ext cx="3702958" cy="203200"/>
                          </a:xfrm>
                          <a:prstGeom prst="rect">
                            <a:avLst/>
                          </a:prstGeom>
                          <a:solidFill>
                            <a:prstClr val="white"/>
                          </a:solidFill>
                          <a:ln>
                            <a:noFill/>
                          </a:ln>
                        </wps:spPr>
                        <wps:txbx>
                          <w:txbxContent>
                            <w:p w14:paraId="54726079" w14:textId="5ED950F9" w:rsidR="007D7984" w:rsidRPr="007D7984" w:rsidRDefault="007D7984" w:rsidP="007D7984">
                              <w:pPr>
                                <w:pStyle w:val="Caption"/>
                                <w:jc w:val="center"/>
                                <w:rPr>
                                  <w:rFonts w:cs="Arial"/>
                                  <w:noProof/>
                                  <w:color w:val="auto"/>
                                </w:rPr>
                              </w:pPr>
                              <w:r w:rsidRPr="007D7984">
                                <w:rPr>
                                  <w:color w:val="auto"/>
                                </w:rPr>
                                <w:t>Figure</w:t>
                              </w:r>
                              <w:r w:rsidR="00441DD4">
                                <w:rPr>
                                  <w:color w:val="auto"/>
                                </w:rPr>
                                <w:t xml:space="preserve"> </w:t>
                              </w:r>
                              <w:r w:rsidR="001F7481">
                                <w:rPr>
                                  <w:color w:val="auto"/>
                                </w:rPr>
                                <w:t>6</w:t>
                              </w:r>
                              <w:r w:rsidRPr="007D7984">
                                <w:rPr>
                                  <w:color w:val="auto"/>
                                </w:rPr>
                                <w:t>. Valence and Arousal Ratings for Each Condition and Context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713EFA" id="Group 8" o:spid="_x0000_s1055" style="position:absolute;margin-left:16.5pt;margin-top:70.6pt;width:329.3pt;height:216.75pt;z-index:251657219;mso-position-horizontal-relative:margin;mso-width-relative:margin;mso-height-relative:margin" coordsize="41821,27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">
                <v:shape id="Picture 1" o:spid="_x0000_s1056" type="#_x0000_t75" alt="A diagram of different colored circles&#10;&#10;Description automatically generated" style="position:absolute;top:1714;width:41821;height:25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">
                  <v:imagedata r:id="rId27" o:title="A diagram of different colored circles&#10;&#10;Description automatically generated"/>
                </v:shape>
                <v:shape id="Text Box 1" o:spid="_x0000_s1057" type="#_x0000_t202" style="position:absolute;left:1778;width:3702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" stroked="f">
                  <v:textbox inset="0,0,0,0">
                    <w:txbxContent>
                      <w:p w14:paraId="54726079" w14:textId="5ED950F9" w:rsidR="007D7984" w:rsidRPr="007D7984" w:rsidRDefault="007D7984" w:rsidP="007D7984">
                        <w:pPr>
                          <w:pStyle w:val="Caption"/>
                          <w:jc w:val="center"/>
                          <w:rPr>
                            <w:rFonts w:cs="Arial"/>
                            <w:noProof/>
                            <w:color w:val="auto"/>
                          </w:rPr>
                        </w:pPr>
                        <w:r w:rsidRPr="007D7984">
                          <w:rPr>
                            <w:color w:val="auto"/>
                          </w:rPr>
                          <w:t>Figure</w:t>
                        </w:r>
                        <w:r w:rsidR="00441DD4">
                          <w:rPr>
                            <w:color w:val="auto"/>
                          </w:rPr>
                          <w:t xml:space="preserve"> </w:t>
                        </w:r>
                        <w:r w:rsidR="001F7481">
                          <w:rPr>
                            <w:color w:val="auto"/>
                          </w:rPr>
                          <w:t>6</w:t>
                        </w:r>
                        <w:r w:rsidRPr="007D7984">
                          <w:rPr>
                            <w:color w:val="auto"/>
                          </w:rPr>
                          <w:t>. Valence and Arousal Ratings for Each Condition and Context</w:t>
                        </w:r>
                      </w:p>
                    </w:txbxContent>
                  </v:textbox>
                </v:shape>
                <w10:wrap type="tight" anchorx="margin"/>
              </v:group>
            </w:pict>
          </mc:Fallback>
        </mc:AlternateContent>
      </w:r>
    </w:p>
    <w:p w14:paraId="11F376A5" w14:textId="3A1DC6C0" w:rsidR="001D1E3B" w:rsidRDefault="001D1E3B" w:rsidP="00295E4E"/>
    <w:p w14:paraId="681A632B" w14:textId="5A570828" w:rsidR="001D1E3B" w:rsidRDefault="001D1E3B" w:rsidP="00295E4E"/>
    <w:p w14:paraId="65647FC4" w14:textId="5D5E2DF5" w:rsidR="001D1E3B" w:rsidRDefault="001D1E3B" w:rsidP="00295E4E"/>
    <w:p w14:paraId="50D891E0" w14:textId="61792566" w:rsidR="001D1E3B" w:rsidRDefault="001D1E3B" w:rsidP="00295E4E"/>
    <w:p w14:paraId="6E8B3DE1" w14:textId="57ABEC86" w:rsidR="001D1E3B" w:rsidRDefault="001D1E3B" w:rsidP="00295E4E"/>
    <w:p w14:paraId="009BDE2C" w14:textId="73E95769" w:rsidR="001D1E3B" w:rsidRDefault="001D1E3B" w:rsidP="00295E4E"/>
    <w:p w14:paraId="7D730E92" w14:textId="7D40E1F1" w:rsidR="001D1E3B" w:rsidRDefault="001D1E3B" w:rsidP="00295E4E"/>
    <w:p w14:paraId="07AE4D72" w14:textId="3037FB47" w:rsidR="001D1E3B" w:rsidRDefault="001D1E3B" w:rsidP="00295E4E"/>
    <w:p w14:paraId="0A6CB91E" w14:textId="2E1DCBD1" w:rsidR="001D1E3B" w:rsidRDefault="001D1E3B" w:rsidP="00295E4E"/>
    <w:p w14:paraId="76CD15A9" w14:textId="2C400D0F" w:rsidR="001D1E3B" w:rsidRDefault="001D1E3B" w:rsidP="00295E4E"/>
    <w:p w14:paraId="7F36ADF3" w14:textId="041113AD" w:rsidR="001D1E3B" w:rsidRDefault="001D1E3B" w:rsidP="00295E4E"/>
    <w:p w14:paraId="6F2F65DE" w14:textId="729F8AFA" w:rsidR="00FD315A" w:rsidRDefault="00FD315A" w:rsidP="00295E4E"/>
    <w:p w14:paraId="7DF27CE7" w14:textId="46528917" w:rsidR="00FD315A" w:rsidRDefault="00FD315A" w:rsidP="00295E4E"/>
    <w:p w14:paraId="7B8A4484" w14:textId="4CED0160" w:rsidR="00FD315A" w:rsidRDefault="00FD315A" w:rsidP="00295E4E"/>
    <w:p w14:paraId="24FE6A61" w14:textId="4FD6D463" w:rsidR="00FD315A" w:rsidRDefault="00FD315A" w:rsidP="00295E4E"/>
    <w:p w14:paraId="77625F59" w14:textId="0774560E" w:rsidR="00FD315A" w:rsidRDefault="00FD315A" w:rsidP="00295E4E"/>
    <w:p w14:paraId="3A612233" w14:textId="680F6249" w:rsidR="00B9668A" w:rsidRPr="00537E95" w:rsidRDefault="00335D02" w:rsidP="00C45CA2">
      <w:pPr>
        <w:rPr>
          <w:szCs w:val="20"/>
        </w:rPr>
      </w:pPr>
      <w:hyperlink r:id="rId28" w:history="1">
        <w:r w:rsidRPr="00537E95">
          <w:rPr>
            <w:rStyle w:val="Hyperlink"/>
            <w:szCs w:val="20"/>
          </w:rPr>
          <w:t>Stimulus Presentation Script (Python)</w:t>
        </w:r>
      </w:hyperlink>
      <w:r w:rsidRPr="00537E95">
        <w:rPr>
          <w:szCs w:val="20"/>
        </w:rPr>
        <w:t xml:space="preserve"> </w:t>
      </w:r>
    </w:p>
    <w:p w14:paraId="14673901" w14:textId="3C17BE06" w:rsidR="003F4CEB" w:rsidRPr="00C45CA2" w:rsidRDefault="003F4CEB" w:rsidP="00C45CA2">
      <w:pPr>
        <w:rPr>
          <w:sz w:val="12"/>
          <w:szCs w:val="12"/>
        </w:rPr>
      </w:pPr>
      <w:r w:rsidRPr="00C45CA2">
        <w:rPr>
          <w:b/>
          <w:bCs/>
          <w:sz w:val="12"/>
          <w:szCs w:val="12"/>
        </w:rPr>
        <w:t>Reiche ET</w:t>
      </w:r>
      <w:r w:rsidRPr="00C45CA2">
        <w:rPr>
          <w:sz w:val="12"/>
          <w:szCs w:val="12"/>
        </w:rPr>
        <w:t xml:space="preserve">, Chandler MC, Coffman CA, Pontifex MB, Baez SE. No difference in emotional response between threatening sport and non-sport images in individuals following ACL reconstruction. Accepted as Rapid-Fire Platform Presentation at American College of Sports Medicine 69th Annual Meeting. May 2023.  </w:t>
      </w:r>
    </w:p>
    <w:p w14:paraId="42FFB56A" w14:textId="77DCEFFC" w:rsidR="001818DD" w:rsidRPr="004F170D" w:rsidRDefault="00E018F1" w:rsidP="00FD741E">
      <w:pPr>
        <w:pStyle w:val="NormalWeb"/>
        <w:jc w:val="both"/>
        <w:rPr>
          <w:rFonts w:ascii="Arial" w:hAnsi="Arial" w:cs="Arial"/>
          <w:sz w:val="22"/>
          <w:szCs w:val="22"/>
        </w:rPr>
      </w:pPr>
      <w:r>
        <w:rPr>
          <w:noProof/>
        </w:rPr>
        <w:lastRenderedPageBreak/>
        <mc:AlternateContent>
          <mc:Choice Requires="wps">
            <w:drawing>
              <wp:anchor distT="45720" distB="45720" distL="114300" distR="114300" simplePos="0" relativeHeight="251657222" behindDoc="0" locked="0" layoutInCell="1" allowOverlap="1" wp14:anchorId="53978DE4" wp14:editId="5C02ECEA">
                <wp:simplePos x="0" y="0"/>
                <wp:positionH relativeFrom="margin">
                  <wp:posOffset>-5715</wp:posOffset>
                </wp:positionH>
                <wp:positionV relativeFrom="paragraph">
                  <wp:posOffset>700405</wp:posOffset>
                </wp:positionV>
                <wp:extent cx="6906895" cy="1115060"/>
                <wp:effectExtent l="0" t="0" r="27305" b="27940"/>
                <wp:wrapSquare wrapText="bothSides"/>
                <wp:docPr id="11400803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6895" cy="1115060"/>
                        </a:xfrm>
                        <a:prstGeom prst="rect">
                          <a:avLst/>
                        </a:prstGeom>
                        <a:solidFill>
                          <a:schemeClr val="bg1">
                            <a:lumMod val="85000"/>
                          </a:schemeClr>
                        </a:solidFill>
                        <a:ln w="9525">
                          <a:solidFill>
                            <a:srgbClr val="000000"/>
                          </a:solidFill>
                          <a:miter lim="800000"/>
                          <a:headEnd/>
                          <a:tailEnd/>
                        </a:ln>
                      </wps:spPr>
                      <wps:txbx>
                        <w:txbxContent>
                          <w:p w14:paraId="7BED026A" w14:textId="2E588F2F" w:rsidR="00CE0E4A" w:rsidRPr="00FD741E" w:rsidRDefault="00CE0E4A" w:rsidP="002B0491">
                            <w:pPr>
                              <w:jc w:val="both"/>
                              <w:rPr>
                                <w:sz w:val="18"/>
                                <w:szCs w:val="20"/>
                              </w:rPr>
                            </w:pPr>
                            <w:r w:rsidRPr="00FD741E">
                              <w:rPr>
                                <w:sz w:val="18"/>
                                <w:szCs w:val="20"/>
                              </w:rPr>
                              <w:t>22 individuals cleared to return to sport with a history of primary, unilateral ACLR (17 females, time since surgery (TSS)=25</w:t>
                            </w:r>
                            <w:r w:rsidRPr="00FD741E">
                              <w:rPr>
                                <w:rFonts w:cs="Arial"/>
                                <w:sz w:val="18"/>
                                <w:szCs w:val="20"/>
                              </w:rPr>
                              <w:t>±21</w:t>
                            </w:r>
                            <w:r w:rsidRPr="00FD741E">
                              <w:rPr>
                                <w:sz w:val="18"/>
                                <w:szCs w:val="20"/>
                              </w:rPr>
                              <w:t xml:space="preserve"> months, 1.7</w:t>
                            </w:r>
                            <w:r w:rsidRPr="00FD741E">
                              <w:rPr>
                                <w:rFonts w:cs="Arial"/>
                                <w:sz w:val="18"/>
                                <w:szCs w:val="20"/>
                              </w:rPr>
                              <w:t>±</w:t>
                            </w:r>
                            <w:r w:rsidRPr="00FD741E">
                              <w:rPr>
                                <w:sz w:val="18"/>
                                <w:szCs w:val="20"/>
                              </w:rPr>
                              <w:t>0.1 m, 75.6</w:t>
                            </w:r>
                            <w:r w:rsidRPr="00FD741E">
                              <w:rPr>
                                <w:rFonts w:cs="Arial"/>
                                <w:sz w:val="18"/>
                                <w:szCs w:val="20"/>
                              </w:rPr>
                              <w:t>±14.4 kg</w:t>
                            </w:r>
                            <w:r w:rsidRPr="00FD741E">
                              <w:rPr>
                                <w:sz w:val="18"/>
                                <w:szCs w:val="20"/>
                              </w:rPr>
                              <w:t xml:space="preserve">) were included. Neurocognitive SLH was assessed with two light-emitting sensors (Fitlight Trainer™). The stimulus light was positioned 3 meters in front and the timing light was 30 centimeters lateral to the starting line to record reaction time (ms). The Anterior Cruciate Ligament Return to Sport after Injury (ACLRSI) was used to evaluate psychological readiness with higher scores indicating ideal readiness to return to activity (ACLRSI &gt; 76.6). </w:t>
                            </w:r>
                          </w:p>
                          <w:p w14:paraId="1CEE1391" w14:textId="77777777" w:rsidR="00CE0E4A" w:rsidRPr="000F0CAD" w:rsidRDefault="00CE0E4A" w:rsidP="002B0491">
                            <w:pPr>
                              <w:jc w:val="both"/>
                              <w:rPr>
                                <w:sz w:val="18"/>
                                <w:szCs w:val="20"/>
                              </w:rPr>
                            </w:pPr>
                          </w:p>
                          <w:p w14:paraId="5D9D997F" w14:textId="67BF4585" w:rsidR="002B0491" w:rsidRPr="00FD315A" w:rsidRDefault="002B0491" w:rsidP="002B0491">
                            <w:pPr>
                              <w:jc w:val="center"/>
                              <w:rPr>
                                <w:sz w:val="18"/>
                                <w:szCs w:val="20"/>
                              </w:rPr>
                            </w:pPr>
                            <w:r w:rsidRPr="000F0CAD">
                              <w:rPr>
                                <w:sz w:val="18"/>
                                <w:szCs w:val="20"/>
                              </w:rPr>
                              <w:t xml:space="preserve">Data </w:t>
                            </w:r>
                            <w:r>
                              <w:rPr>
                                <w:sz w:val="18"/>
                                <w:szCs w:val="20"/>
                              </w:rPr>
                              <w:t xml:space="preserve">Collection: </w:t>
                            </w:r>
                            <w:r w:rsidR="00CE0E4A">
                              <w:rPr>
                                <w:sz w:val="18"/>
                                <w:szCs w:val="20"/>
                              </w:rPr>
                              <w:t>FitLight, OpenCap</w:t>
                            </w:r>
                            <w:r>
                              <w:rPr>
                                <w:sz w:val="18"/>
                                <w:szCs w:val="20"/>
                              </w:rPr>
                              <w:t xml:space="preserve">; Processing: </w:t>
                            </w:r>
                            <w:r w:rsidR="00CE0E4A">
                              <w:rPr>
                                <w:sz w:val="18"/>
                                <w:szCs w:val="20"/>
                              </w:rPr>
                              <w:t>R</w:t>
                            </w:r>
                            <w:r>
                              <w:rPr>
                                <w:sz w:val="18"/>
                                <w:szCs w:val="20"/>
                              </w:rPr>
                              <w:t>, Analysis: R. Data Visualization:</w:t>
                            </w:r>
                            <w:r w:rsidR="00CE0E4A">
                              <w:rPr>
                                <w:sz w:val="18"/>
                                <w:szCs w:val="20"/>
                              </w:rPr>
                              <w:t xml:space="preserve"> </w:t>
                            </w:r>
                            <w:r>
                              <w:rPr>
                                <w:sz w:val="18"/>
                                <w:szCs w:val="20"/>
                              </w:rPr>
                              <w:t>R, STATA</w:t>
                            </w:r>
                            <w:r w:rsidR="00CE0E4A">
                              <w:rPr>
                                <w:sz w:val="18"/>
                                <w:szCs w:val="20"/>
                              </w:rPr>
                              <w:t xml:space="preserve">, </w:t>
                            </w:r>
                            <w:r w:rsidR="004E4B71">
                              <w:rPr>
                                <w:sz w:val="18"/>
                                <w:szCs w:val="20"/>
                              </w:rPr>
                              <w:t xml:space="preserve">Microsoft </w:t>
                            </w:r>
                            <w:r w:rsidR="00CE0E4A">
                              <w:rPr>
                                <w:sz w:val="18"/>
                                <w:szCs w:val="20"/>
                              </w:rPr>
                              <w:t>BI</w:t>
                            </w:r>
                          </w:p>
                          <w:p w14:paraId="021697A6" w14:textId="77777777" w:rsidR="002B0491" w:rsidRPr="000F0CAD" w:rsidRDefault="002B0491" w:rsidP="002B0491">
                            <w:pPr>
                              <w:jc w:val="both"/>
                              <w:rPr>
                                <w:sz w:val="18"/>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978DE4" id="_x0000_s1058" type="#_x0000_t202" style="position:absolute;left:0;text-align:left;margin-left:-.45pt;margin-top:55.15pt;width:543.85pt;height:87.8pt;z-index:25165722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" fillcolor="#d8d8d8 [2732]">
                <v:textbox>
                  <w:txbxContent>
                    <w:p w14:paraId="7BED026A" w14:textId="2E588F2F" w:rsidR="00CE0E4A" w:rsidRPr="00FD741E" w:rsidRDefault="00CE0E4A" w:rsidP="002B0491">
                      <w:pPr>
                        <w:jc w:val="both"/>
                        <w:rPr>
                          <w:sz w:val="18"/>
                          <w:szCs w:val="20"/>
                        </w:rPr>
                      </w:pPr>
                      <w:r w:rsidRPr="00FD741E">
                        <w:rPr>
                          <w:sz w:val="18"/>
                          <w:szCs w:val="20"/>
                        </w:rPr>
                        <w:t>22 individuals cleared to return to sport with a history of primary, unilateral ACLR (17 females, time since surgery (TSS)=25</w:t>
                      </w:r>
                      <w:r w:rsidRPr="00FD741E">
                        <w:rPr>
                          <w:rFonts w:cs="Arial"/>
                          <w:sz w:val="18"/>
                          <w:szCs w:val="20"/>
                        </w:rPr>
                        <w:t>±21</w:t>
                      </w:r>
                      <w:r w:rsidRPr="00FD741E">
                        <w:rPr>
                          <w:sz w:val="18"/>
                          <w:szCs w:val="20"/>
                        </w:rPr>
                        <w:t xml:space="preserve"> months, 1.7</w:t>
                      </w:r>
                      <w:r w:rsidRPr="00FD741E">
                        <w:rPr>
                          <w:rFonts w:cs="Arial"/>
                          <w:sz w:val="18"/>
                          <w:szCs w:val="20"/>
                        </w:rPr>
                        <w:t>±</w:t>
                      </w:r>
                      <w:r w:rsidRPr="00FD741E">
                        <w:rPr>
                          <w:sz w:val="18"/>
                          <w:szCs w:val="20"/>
                        </w:rPr>
                        <w:t>0.1 m, 75.6</w:t>
                      </w:r>
                      <w:r w:rsidRPr="00FD741E">
                        <w:rPr>
                          <w:rFonts w:cs="Arial"/>
                          <w:sz w:val="18"/>
                          <w:szCs w:val="20"/>
                        </w:rPr>
                        <w:t>±14.4 kg</w:t>
                      </w:r>
                      <w:r w:rsidRPr="00FD741E">
                        <w:rPr>
                          <w:sz w:val="18"/>
                          <w:szCs w:val="20"/>
                        </w:rPr>
                        <w:t xml:space="preserve">) were included. Neurocognitive SLH was assessed with two light-emitting sensors (Fitlight Trainer™). The stimulus light was positioned 3 meters in front and the timing light was 30 centimeters lateral to the starting line to record reaction time (ms). The Anterior Cruciate Ligament Return to Sport after Injury (ACLRSI) was used to evaluate psychological readiness with higher scores indicating ideal readiness to return to activity (ACLRSI &gt; 76.6). </w:t>
                      </w:r>
                    </w:p>
                    <w:p w14:paraId="1CEE1391" w14:textId="77777777" w:rsidR="00CE0E4A" w:rsidRPr="000F0CAD" w:rsidRDefault="00CE0E4A" w:rsidP="002B0491">
                      <w:pPr>
                        <w:jc w:val="both"/>
                        <w:rPr>
                          <w:sz w:val="18"/>
                          <w:szCs w:val="20"/>
                        </w:rPr>
                      </w:pPr>
                    </w:p>
                    <w:p w14:paraId="5D9D997F" w14:textId="67BF4585" w:rsidR="002B0491" w:rsidRPr="00FD315A" w:rsidRDefault="002B0491" w:rsidP="002B0491">
                      <w:pPr>
                        <w:jc w:val="center"/>
                        <w:rPr>
                          <w:sz w:val="18"/>
                          <w:szCs w:val="20"/>
                        </w:rPr>
                      </w:pPr>
                      <w:r w:rsidRPr="000F0CAD">
                        <w:rPr>
                          <w:sz w:val="18"/>
                          <w:szCs w:val="20"/>
                        </w:rPr>
                        <w:t xml:space="preserve">Data </w:t>
                      </w:r>
                      <w:r>
                        <w:rPr>
                          <w:sz w:val="18"/>
                          <w:szCs w:val="20"/>
                        </w:rPr>
                        <w:t xml:space="preserve">Collection: </w:t>
                      </w:r>
                      <w:r w:rsidR="00CE0E4A">
                        <w:rPr>
                          <w:sz w:val="18"/>
                          <w:szCs w:val="20"/>
                        </w:rPr>
                        <w:t>FitLight, OpenCap</w:t>
                      </w:r>
                      <w:r>
                        <w:rPr>
                          <w:sz w:val="18"/>
                          <w:szCs w:val="20"/>
                        </w:rPr>
                        <w:t xml:space="preserve">; Processing: </w:t>
                      </w:r>
                      <w:r w:rsidR="00CE0E4A">
                        <w:rPr>
                          <w:sz w:val="18"/>
                          <w:szCs w:val="20"/>
                        </w:rPr>
                        <w:t>R</w:t>
                      </w:r>
                      <w:r>
                        <w:rPr>
                          <w:sz w:val="18"/>
                          <w:szCs w:val="20"/>
                        </w:rPr>
                        <w:t>, Analysis: R. Data Visualization:</w:t>
                      </w:r>
                      <w:r w:rsidR="00CE0E4A">
                        <w:rPr>
                          <w:sz w:val="18"/>
                          <w:szCs w:val="20"/>
                        </w:rPr>
                        <w:t xml:space="preserve"> </w:t>
                      </w:r>
                      <w:r>
                        <w:rPr>
                          <w:sz w:val="18"/>
                          <w:szCs w:val="20"/>
                        </w:rPr>
                        <w:t>R, STATA</w:t>
                      </w:r>
                      <w:r w:rsidR="00CE0E4A">
                        <w:rPr>
                          <w:sz w:val="18"/>
                          <w:szCs w:val="20"/>
                        </w:rPr>
                        <w:t xml:space="preserve">, </w:t>
                      </w:r>
                      <w:r w:rsidR="004E4B71">
                        <w:rPr>
                          <w:sz w:val="18"/>
                          <w:szCs w:val="20"/>
                        </w:rPr>
                        <w:t xml:space="preserve">Microsoft </w:t>
                      </w:r>
                      <w:r w:rsidR="00CE0E4A">
                        <w:rPr>
                          <w:sz w:val="18"/>
                          <w:szCs w:val="20"/>
                        </w:rPr>
                        <w:t>BI</w:t>
                      </w:r>
                    </w:p>
                    <w:p w14:paraId="021697A6" w14:textId="77777777" w:rsidR="002B0491" w:rsidRPr="000F0CAD" w:rsidRDefault="002B0491" w:rsidP="002B0491">
                      <w:pPr>
                        <w:jc w:val="both"/>
                        <w:rPr>
                          <w:sz w:val="18"/>
                          <w:szCs w:val="20"/>
                        </w:rPr>
                      </w:pPr>
                    </w:p>
                  </w:txbxContent>
                </v:textbox>
                <w10:wrap type="square" anchorx="margin"/>
              </v:shape>
            </w:pict>
          </mc:Fallback>
        </mc:AlternateContent>
      </w:r>
      <w:r w:rsidR="00FD741E">
        <w:rPr>
          <w:noProof/>
        </w:rPr>
        <mc:AlternateContent>
          <mc:Choice Requires="wpg">
            <w:drawing>
              <wp:anchor distT="0" distB="0" distL="114300" distR="114300" simplePos="0" relativeHeight="251657225" behindDoc="1" locked="0" layoutInCell="1" allowOverlap="1" wp14:anchorId="3D49E316" wp14:editId="396DCDDA">
                <wp:simplePos x="0" y="0"/>
                <wp:positionH relativeFrom="margin">
                  <wp:posOffset>352425</wp:posOffset>
                </wp:positionH>
                <wp:positionV relativeFrom="paragraph">
                  <wp:posOffset>1876425</wp:posOffset>
                </wp:positionV>
                <wp:extent cx="6159500" cy="3057525"/>
                <wp:effectExtent l="0" t="0" r="0" b="9525"/>
                <wp:wrapTight wrapText="bothSides">
                  <wp:wrapPolygon edited="0">
                    <wp:start x="4142" y="0"/>
                    <wp:lineTo x="0" y="807"/>
                    <wp:lineTo x="0" y="21533"/>
                    <wp:lineTo x="21511" y="21533"/>
                    <wp:lineTo x="21511" y="807"/>
                    <wp:lineTo x="17970" y="0"/>
                    <wp:lineTo x="4142" y="0"/>
                  </wp:wrapPolygon>
                </wp:wrapTight>
                <wp:docPr id="1162069475" name="Group 20"/>
                <wp:cNvGraphicFramePr/>
                <a:graphic xmlns:a="http://schemas.openxmlformats.org/drawingml/2006/main">
                  <a:graphicData uri="http://schemas.microsoft.com/office/word/2010/wordprocessingGroup">
                    <wpg:wgp>
                      <wpg:cNvGrpSpPr/>
                      <wpg:grpSpPr>
                        <a:xfrm>
                          <a:off x="0" y="0"/>
                          <a:ext cx="6159500" cy="3057525"/>
                          <a:chOff x="0" y="0"/>
                          <a:chExt cx="6537960" cy="3329306"/>
                        </a:xfrm>
                      </wpg:grpSpPr>
                      <wps:wsp>
                        <wps:cNvPr id="324862833" name="Text Box 1"/>
                        <wps:cNvSpPr txBox="1"/>
                        <wps:spPr>
                          <a:xfrm>
                            <a:off x="1295400" y="0"/>
                            <a:ext cx="4130040" cy="182880"/>
                          </a:xfrm>
                          <a:prstGeom prst="rect">
                            <a:avLst/>
                          </a:prstGeom>
                          <a:solidFill>
                            <a:prstClr val="white"/>
                          </a:solidFill>
                          <a:ln>
                            <a:noFill/>
                          </a:ln>
                        </wps:spPr>
                        <wps:txbx>
                          <w:txbxContent>
                            <w:p w14:paraId="69DD1B87" w14:textId="46F534DE" w:rsidR="001818DD" w:rsidRPr="001818DD" w:rsidRDefault="001818DD" w:rsidP="001818DD">
                              <w:pPr>
                                <w:pStyle w:val="Caption"/>
                                <w:jc w:val="center"/>
                                <w:rPr>
                                  <w:rFonts w:ascii="Times New Roman" w:eastAsia="Times New Roman" w:hAnsi="Times New Roman" w:cs="Times New Roman"/>
                                  <w:noProof/>
                                  <w:color w:val="auto"/>
                                </w:rPr>
                              </w:pPr>
                              <w:r w:rsidRPr="001818DD">
                                <w:rPr>
                                  <w:color w:val="auto"/>
                                </w:rPr>
                                <w:t>Figure</w:t>
                              </w:r>
                              <w:r w:rsidR="00441DD4">
                                <w:rPr>
                                  <w:color w:val="auto"/>
                                </w:rPr>
                                <w:t xml:space="preserve"> </w:t>
                              </w:r>
                              <w:r w:rsidR="00122E7C">
                                <w:rPr>
                                  <w:color w:val="auto"/>
                                </w:rPr>
                                <w:t>7</w:t>
                              </w:r>
                              <w:r w:rsidRPr="001818DD">
                                <w:rPr>
                                  <w:color w:val="auto"/>
                                </w:rPr>
                                <w:t>. Neurocognitive Single Leg Hop Distance vs Psychological Readiness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431175394" name="Picture 19" descr="A graph of a graph showing the amount of data&#10;&#10;Description automatically generated with medium confidence"/>
                          <pic:cNvPicPr>
                            <a:picLocks noChangeAspect="1"/>
                          </pic:cNvPicPr>
                        </pic:nvPicPr>
                        <pic:blipFill rotWithShape="1">
                          <a:blip r:embed="rId29">
                            <a:extLst>
                              <a:ext uri="{28A0092B-C50C-407E-A947-70E740481C1C}">
                                <a14:useLocalDpi xmlns:a14="http://schemas.microsoft.com/office/drawing/2010/main" val="0"/>
                              </a:ext>
                            </a:extLst>
                          </a:blip>
                          <a:srcRect t="4464" b="6891"/>
                          <a:stretch/>
                        </pic:blipFill>
                        <pic:spPr bwMode="auto">
                          <a:xfrm>
                            <a:off x="0" y="151766"/>
                            <a:ext cx="6537960" cy="31775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D49E316" id="Group 20" o:spid="_x0000_s1059" style="position:absolute;left:0;text-align:left;margin-left:27.75pt;margin-top:147.75pt;width:485pt;height:240.75pt;z-index:-251659255;mso-position-horizontal-relative:margin;mso-width-relative:margin;mso-height-relative:margin" coordsize="65379,33293"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">
                <v:shape id="Text Box 1" o:spid="_x0000_s1060" type="#_x0000_t202" style="position:absolute;left:12954;width:41300;height:1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" stroked="f">
                  <v:textbox inset="0,0,0,0">
                    <w:txbxContent>
                      <w:p w14:paraId="69DD1B87" w14:textId="46F534DE" w:rsidR="001818DD" w:rsidRPr="001818DD" w:rsidRDefault="001818DD" w:rsidP="001818DD">
                        <w:pPr>
                          <w:pStyle w:val="Caption"/>
                          <w:jc w:val="center"/>
                          <w:rPr>
                            <w:rFonts w:ascii="Times New Roman" w:eastAsia="Times New Roman" w:hAnsi="Times New Roman" w:cs="Times New Roman"/>
                            <w:noProof/>
                            <w:color w:val="auto"/>
                          </w:rPr>
                        </w:pPr>
                        <w:r w:rsidRPr="001818DD">
                          <w:rPr>
                            <w:color w:val="auto"/>
                          </w:rPr>
                          <w:t>Figure</w:t>
                        </w:r>
                        <w:r w:rsidR="00441DD4">
                          <w:rPr>
                            <w:color w:val="auto"/>
                          </w:rPr>
                          <w:t xml:space="preserve"> </w:t>
                        </w:r>
                        <w:r w:rsidR="00122E7C">
                          <w:rPr>
                            <w:color w:val="auto"/>
                          </w:rPr>
                          <w:t>7</w:t>
                        </w:r>
                        <w:r w:rsidRPr="001818DD">
                          <w:rPr>
                            <w:color w:val="auto"/>
                          </w:rPr>
                          <w:t>. Neurocognitive Single Leg Hop Distance vs Psychological Readiness</w:t>
                        </w:r>
                      </w:p>
                    </w:txbxContent>
                  </v:textbox>
                </v:shape>
                <v:shape id="Picture 19" o:spid="_x0000_s1061" type="#_x0000_t75" alt="A graph of a graph showing the amount of data&#10;&#10;Description automatically generated with medium confidence" style="position:absolute;top:1517;width:65379;height:31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">
                  <v:imagedata r:id="rId30" o:title="A graph of a graph showing the amount of data&#10;&#10;Description automatically generated with medium confidence" croptop="2926f" cropbottom="4516f"/>
                </v:shape>
                <w10:wrap type="tight" anchorx="margin"/>
              </v:group>
            </w:pict>
          </mc:Fallback>
        </mc:AlternateContent>
      </w:r>
      <w:r w:rsidR="004F170D" w:rsidRPr="004F170D">
        <w:rPr>
          <w:rFonts w:ascii="Arial" w:hAnsi="Arial" w:cs="Arial"/>
          <w:sz w:val="22"/>
          <w:szCs w:val="22"/>
        </w:rPr>
        <w:t>Single leg hop (SLH) distance and psychological readiness are useful screening tools for return-to-activity assessments. Neurocognitive hops provide an anticipatory component that has been used to simulate sport specific scenarios.</w:t>
      </w:r>
      <w:r w:rsidR="00441DD4">
        <w:rPr>
          <w:rFonts w:ascii="Arial" w:hAnsi="Arial" w:cs="Arial"/>
          <w:sz w:val="22"/>
          <w:szCs w:val="22"/>
        </w:rPr>
        <w:t xml:space="preserve"> </w:t>
      </w:r>
      <w:r w:rsidR="00020175" w:rsidRPr="00020175">
        <w:rPr>
          <w:rFonts w:ascii="Arial" w:hAnsi="Arial" w:cs="Arial"/>
          <w:sz w:val="22"/>
          <w:szCs w:val="22"/>
        </w:rPr>
        <w:t>psychological readiness (measured by ACL-RSI Total Score) is a more significant predictor of single-leg hop performance for the ACL-reconstructed limb compared to the contralateral limb.</w:t>
      </w:r>
    </w:p>
    <w:p w14:paraId="345E6792" w14:textId="39D52B0A" w:rsidR="001818DD" w:rsidRDefault="001818DD" w:rsidP="006C6847">
      <w:pPr>
        <w:pStyle w:val="NormalBodyText"/>
        <w:ind w:left="0"/>
        <w:rPr>
          <w:rFonts w:cstheme="minorHAnsi"/>
          <w:szCs w:val="20"/>
        </w:rPr>
      </w:pPr>
    </w:p>
    <w:p w14:paraId="6D1276DA" w14:textId="683BA0F3" w:rsidR="002D4E17" w:rsidRDefault="002D4E17" w:rsidP="002D4E17"/>
    <w:p w14:paraId="4A84C495" w14:textId="465A8F5A" w:rsidR="00FD741E" w:rsidRPr="00FD741E" w:rsidRDefault="00FD741E" w:rsidP="00FD741E"/>
    <w:p w14:paraId="75119C50" w14:textId="77777777" w:rsidR="00FD741E" w:rsidRPr="00FD741E" w:rsidRDefault="00FD741E" w:rsidP="00FD741E"/>
    <w:p w14:paraId="7403D220" w14:textId="0BC9E652" w:rsidR="00FD741E" w:rsidRPr="00FD741E" w:rsidRDefault="00FD741E" w:rsidP="00FD741E"/>
    <w:p w14:paraId="299EB0E8" w14:textId="77777777" w:rsidR="00FD741E" w:rsidRPr="00FD741E" w:rsidRDefault="00FD741E" w:rsidP="00FD741E"/>
    <w:p w14:paraId="31FB3134" w14:textId="77777777" w:rsidR="00FD741E" w:rsidRPr="00FD741E" w:rsidRDefault="00FD741E" w:rsidP="00FD741E"/>
    <w:p w14:paraId="3FB7E384" w14:textId="77777777" w:rsidR="00FD741E" w:rsidRDefault="00FD741E" w:rsidP="00FD741E">
      <w:pPr>
        <w:jc w:val="right"/>
      </w:pPr>
    </w:p>
    <w:p w14:paraId="59578120" w14:textId="77777777" w:rsidR="00FD741E" w:rsidRDefault="00FD741E" w:rsidP="00FD741E">
      <w:pPr>
        <w:jc w:val="right"/>
      </w:pPr>
    </w:p>
    <w:p w14:paraId="10D1000F" w14:textId="77777777" w:rsidR="00FD741E" w:rsidRDefault="00FD741E" w:rsidP="00FD741E">
      <w:pPr>
        <w:jc w:val="right"/>
      </w:pPr>
    </w:p>
    <w:p w14:paraId="26EE536E" w14:textId="6D6A1E72" w:rsidR="00FD741E" w:rsidRDefault="00FD741E" w:rsidP="00FD741E">
      <w:pPr>
        <w:jc w:val="right"/>
      </w:pPr>
    </w:p>
    <w:p w14:paraId="3CE98369" w14:textId="77777777" w:rsidR="00FD741E" w:rsidRPr="00FD741E" w:rsidRDefault="00FD741E" w:rsidP="00FD741E">
      <w:pPr>
        <w:jc w:val="right"/>
      </w:pPr>
    </w:p>
    <w:p w14:paraId="72F2ABCA" w14:textId="77777777" w:rsidR="00FD741E" w:rsidRPr="00FD741E" w:rsidRDefault="00FD741E" w:rsidP="00FD741E"/>
    <w:p w14:paraId="616B1C7C" w14:textId="77777777" w:rsidR="00FD741E" w:rsidRPr="00FD741E" w:rsidRDefault="00FD741E" w:rsidP="00FD741E"/>
    <w:p w14:paraId="17A6C620" w14:textId="55DD5067" w:rsidR="00FD741E" w:rsidRPr="00FD741E" w:rsidRDefault="00FD741E" w:rsidP="00FD741E"/>
    <w:p w14:paraId="79A0FF5C" w14:textId="1D9D94EC" w:rsidR="00FD741E" w:rsidRPr="00FD741E" w:rsidRDefault="00FD741E" w:rsidP="00FD741E"/>
    <w:p w14:paraId="0775A980" w14:textId="0E30820F" w:rsidR="00FD741E" w:rsidRPr="00FD741E" w:rsidRDefault="00FD741E" w:rsidP="00FD741E"/>
    <w:p w14:paraId="01E64FE7" w14:textId="1F8FC47A" w:rsidR="00FD741E" w:rsidRPr="00FD741E" w:rsidRDefault="00FD741E" w:rsidP="00FD741E"/>
    <w:p w14:paraId="1AD07F03" w14:textId="16C6B0D1" w:rsidR="005F480D" w:rsidRPr="00FD741E" w:rsidRDefault="00FD741E" w:rsidP="00FD741E">
      <w:r>
        <w:rPr>
          <w:noProof/>
        </w:rPr>
        <mc:AlternateContent>
          <mc:Choice Requires="wps">
            <w:drawing>
              <wp:anchor distT="45720" distB="45720" distL="114300" distR="114300" simplePos="0" relativeHeight="251657223" behindDoc="0" locked="0" layoutInCell="1" allowOverlap="1" wp14:anchorId="6326B632" wp14:editId="7747B215">
                <wp:simplePos x="0" y="0"/>
                <wp:positionH relativeFrom="margin">
                  <wp:posOffset>0</wp:posOffset>
                </wp:positionH>
                <wp:positionV relativeFrom="paragraph">
                  <wp:posOffset>27940</wp:posOffset>
                </wp:positionV>
                <wp:extent cx="6858000" cy="533400"/>
                <wp:effectExtent l="0" t="0" r="19050" b="19050"/>
                <wp:wrapNone/>
                <wp:docPr id="21027449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533400"/>
                        </a:xfrm>
                        <a:prstGeom prst="rect">
                          <a:avLst/>
                        </a:prstGeom>
                        <a:solidFill>
                          <a:schemeClr val="bg1">
                            <a:lumMod val="85000"/>
                          </a:schemeClr>
                        </a:solidFill>
                        <a:ln w="9525">
                          <a:solidFill>
                            <a:srgbClr val="000000"/>
                          </a:solidFill>
                          <a:miter lim="800000"/>
                          <a:headEnd/>
                          <a:tailEnd/>
                        </a:ln>
                      </wps:spPr>
                      <wps:txbx>
                        <w:txbxContent>
                          <w:p w14:paraId="54A01ACE" w14:textId="4F462603" w:rsidR="00285754" w:rsidRPr="000F0CAD" w:rsidRDefault="00020175" w:rsidP="00020175">
                            <w:pPr>
                              <w:jc w:val="both"/>
                              <w:rPr>
                                <w:sz w:val="18"/>
                                <w:szCs w:val="20"/>
                              </w:rPr>
                            </w:pPr>
                            <w:r w:rsidRPr="00020175">
                              <w:rPr>
                                <w:sz w:val="18"/>
                                <w:szCs w:val="20"/>
                              </w:rPr>
                              <w:t>The stronger relationship for the ACLR limb highlights the importance of psychological readiness in functional recovery and performance after ACL reconstruction.</w:t>
                            </w:r>
                            <w:r>
                              <w:rPr>
                                <w:sz w:val="18"/>
                                <w:szCs w:val="20"/>
                              </w:rPr>
                              <w:t xml:space="preserve"> </w:t>
                            </w:r>
                            <w:r w:rsidRPr="00020175">
                              <w:rPr>
                                <w:sz w:val="18"/>
                                <w:szCs w:val="20"/>
                              </w:rPr>
                              <w:t>For the contralateral limb, the weaker relationship may suggest that factors other than psychological readiness (e.g., physical conditioning or symmetry) play a larger role in determining hop performance.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26B632" id="_x0000_s1062" type="#_x0000_t202" style="position:absolute;margin-left:0;margin-top:2.2pt;width:540pt;height:42pt;z-index:25165722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" fillcolor="#d8d8d8 [2732]">
                <v:textbox>
                  <w:txbxContent>
                    <w:p w14:paraId="54A01ACE" w14:textId="4F462603" w:rsidR="00285754" w:rsidRPr="000F0CAD" w:rsidRDefault="00020175" w:rsidP="00020175">
                      <w:pPr>
                        <w:jc w:val="both"/>
                        <w:rPr>
                          <w:sz w:val="18"/>
                          <w:szCs w:val="20"/>
                        </w:rPr>
                      </w:pPr>
                      <w:r w:rsidRPr="00020175">
                        <w:rPr>
                          <w:sz w:val="18"/>
                          <w:szCs w:val="20"/>
                        </w:rPr>
                        <w:t>The stronger relationship for the ACLR limb highlights the importance of psychological readiness in functional recovery and performance after ACL reconstruction.</w:t>
                      </w:r>
                      <w:r>
                        <w:rPr>
                          <w:sz w:val="18"/>
                          <w:szCs w:val="20"/>
                        </w:rPr>
                        <w:t xml:space="preserve"> </w:t>
                      </w:r>
                      <w:r w:rsidRPr="00020175">
                        <w:rPr>
                          <w:sz w:val="18"/>
                          <w:szCs w:val="20"/>
                        </w:rPr>
                        <w:t>For the contralateral limb, the weaker relationship may suggest that factors other than psychological readiness (e.g., physical conditioning or symmetry) play a larger role in determining hop performance.</w:t>
                      </w:r>
                    </w:p>
                  </w:txbxContent>
                </v:textbox>
                <w10:wrap anchorx="margin"/>
              </v:shape>
            </w:pict>
          </mc:Fallback>
        </mc:AlternateContent>
      </w:r>
    </w:p>
    <w:p w14:paraId="470EC1CD" w14:textId="77777777" w:rsidR="00E018F1" w:rsidRDefault="00E018F1" w:rsidP="00E221CE">
      <w:pPr>
        <w:rPr>
          <w:b/>
          <w:bCs/>
          <w:sz w:val="12"/>
          <w:szCs w:val="12"/>
        </w:rPr>
      </w:pPr>
    </w:p>
    <w:p w14:paraId="21E48821" w14:textId="6B52E25C" w:rsidR="00E018F1" w:rsidRDefault="00E018F1" w:rsidP="00E221CE">
      <w:pPr>
        <w:rPr>
          <w:b/>
          <w:bCs/>
          <w:sz w:val="12"/>
          <w:szCs w:val="12"/>
        </w:rPr>
      </w:pPr>
    </w:p>
    <w:p w14:paraId="5FFE304F" w14:textId="091C8AF1" w:rsidR="00E018F1" w:rsidRDefault="00E018F1" w:rsidP="00E221CE">
      <w:pPr>
        <w:rPr>
          <w:b/>
          <w:bCs/>
          <w:sz w:val="12"/>
          <w:szCs w:val="12"/>
        </w:rPr>
      </w:pPr>
    </w:p>
    <w:p w14:paraId="77DDC18A" w14:textId="4C94B0C9" w:rsidR="00E018F1" w:rsidRDefault="00E018F1" w:rsidP="00E221CE">
      <w:pPr>
        <w:rPr>
          <w:b/>
          <w:bCs/>
          <w:sz w:val="12"/>
          <w:szCs w:val="12"/>
        </w:rPr>
      </w:pPr>
    </w:p>
    <w:p w14:paraId="52DCA6D3" w14:textId="45E5D4E8" w:rsidR="0040682F" w:rsidRDefault="00E018F1" w:rsidP="00E221CE">
      <w:pPr>
        <w:rPr>
          <w:sz w:val="12"/>
          <w:szCs w:val="12"/>
        </w:rPr>
      </w:pPr>
      <w:r>
        <w:rPr>
          <w:b/>
          <w:bCs/>
          <w:sz w:val="12"/>
          <w:szCs w:val="12"/>
        </w:rPr>
        <w:t>R</w:t>
      </w:r>
      <w:r w:rsidR="00046C34" w:rsidRPr="004D6C31">
        <w:rPr>
          <w:b/>
          <w:bCs/>
          <w:sz w:val="12"/>
          <w:szCs w:val="12"/>
        </w:rPr>
        <w:t>eiche ET</w:t>
      </w:r>
      <w:r w:rsidR="00046C34" w:rsidRPr="00E221CE">
        <w:rPr>
          <w:sz w:val="12"/>
          <w:szCs w:val="12"/>
        </w:rPr>
        <w:t xml:space="preserve">, </w:t>
      </w:r>
      <w:r w:rsidR="007E3197" w:rsidRPr="00E221CE">
        <w:rPr>
          <w:sz w:val="12"/>
          <w:szCs w:val="12"/>
        </w:rPr>
        <w:t xml:space="preserve">Willoughby D, Armitano-Lego C. </w:t>
      </w:r>
      <w:r w:rsidR="00E221CE" w:rsidRPr="00E221CE">
        <w:rPr>
          <w:sz w:val="12"/>
          <w:szCs w:val="12"/>
        </w:rPr>
        <w:t xml:space="preserve">Relationship Between Single Leg Hop Distance and Psychological Readiness During a Neurocognitive Task Following ACL Reconstruction. </w:t>
      </w:r>
      <w:r w:rsidR="00914389">
        <w:rPr>
          <w:sz w:val="12"/>
          <w:szCs w:val="12"/>
        </w:rPr>
        <w:t>Accepted</w:t>
      </w:r>
      <w:r w:rsidR="00E221CE" w:rsidRPr="00C45CA2">
        <w:rPr>
          <w:sz w:val="12"/>
          <w:szCs w:val="12"/>
        </w:rPr>
        <w:t xml:space="preserve"> at American College of Sports Medicine </w:t>
      </w:r>
      <w:r w:rsidR="004D6C31">
        <w:rPr>
          <w:sz w:val="12"/>
          <w:szCs w:val="12"/>
        </w:rPr>
        <w:t>70</w:t>
      </w:r>
      <w:r w:rsidR="00E221CE" w:rsidRPr="00C45CA2">
        <w:rPr>
          <w:sz w:val="12"/>
          <w:szCs w:val="12"/>
        </w:rPr>
        <w:t xml:space="preserve">th Annual Meeting. May </w:t>
      </w:r>
      <w:r w:rsidR="00E221CE">
        <w:rPr>
          <w:sz w:val="12"/>
          <w:szCs w:val="12"/>
        </w:rPr>
        <w:t>20</w:t>
      </w:r>
      <w:r w:rsidR="004D6C31">
        <w:rPr>
          <w:sz w:val="12"/>
          <w:szCs w:val="12"/>
        </w:rPr>
        <w:t>25</w:t>
      </w:r>
      <w:r w:rsidR="00E221CE" w:rsidRPr="00C45CA2">
        <w:rPr>
          <w:sz w:val="12"/>
          <w:szCs w:val="12"/>
        </w:rPr>
        <w:t>.</w:t>
      </w:r>
      <w:r w:rsidR="00914389">
        <w:rPr>
          <w:sz w:val="12"/>
          <w:szCs w:val="12"/>
        </w:rPr>
        <w:t xml:space="preserve"> </w:t>
      </w:r>
    </w:p>
    <w:p w14:paraId="675EB95A" w14:textId="5C2A2C9D" w:rsidR="0040682F" w:rsidRDefault="0040682F" w:rsidP="00E221CE">
      <w:pPr>
        <w:rPr>
          <w:sz w:val="12"/>
          <w:szCs w:val="12"/>
        </w:rPr>
      </w:pPr>
      <w:r w:rsidRPr="0040682F">
        <w:rPr>
          <w:b/>
          <w:bCs/>
          <w:noProof/>
          <w:sz w:val="12"/>
          <w:szCs w:val="12"/>
        </w:rPr>
        <w:drawing>
          <wp:anchor distT="0" distB="0" distL="114300" distR="114300" simplePos="0" relativeHeight="251657226" behindDoc="1" locked="0" layoutInCell="1" allowOverlap="1" wp14:anchorId="2E12AE10" wp14:editId="3430D0A6">
            <wp:simplePos x="0" y="0"/>
            <wp:positionH relativeFrom="column">
              <wp:posOffset>870585</wp:posOffset>
            </wp:positionH>
            <wp:positionV relativeFrom="paragraph">
              <wp:posOffset>6185</wp:posOffset>
            </wp:positionV>
            <wp:extent cx="5883965" cy="3429043"/>
            <wp:effectExtent l="0" t="0" r="2540" b="0"/>
            <wp:wrapNone/>
            <wp:docPr id="193647898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478981" name="Picture 1" descr="A screenshot of a graph&#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83965" cy="3429043"/>
                    </a:xfrm>
                    <a:prstGeom prst="rect">
                      <a:avLst/>
                    </a:prstGeom>
                  </pic:spPr>
                </pic:pic>
              </a:graphicData>
            </a:graphic>
            <wp14:sizeRelH relativeFrom="page">
              <wp14:pctWidth>0</wp14:pctWidth>
            </wp14:sizeRelH>
            <wp14:sizeRelV relativeFrom="page">
              <wp14:pctHeight>0</wp14:pctHeight>
            </wp14:sizeRelV>
          </wp:anchor>
        </w:drawing>
      </w:r>
    </w:p>
    <w:p w14:paraId="7F5EAAEA" w14:textId="51484274" w:rsidR="0040682F" w:rsidRDefault="0040682F" w:rsidP="00E221CE">
      <w:pPr>
        <w:rPr>
          <w:sz w:val="12"/>
          <w:szCs w:val="12"/>
        </w:rPr>
      </w:pPr>
    </w:p>
    <w:p w14:paraId="59E944B9" w14:textId="77777777" w:rsidR="0040682F" w:rsidRDefault="0040682F" w:rsidP="00E221CE">
      <w:pPr>
        <w:rPr>
          <w:sz w:val="12"/>
          <w:szCs w:val="12"/>
        </w:rPr>
      </w:pPr>
    </w:p>
    <w:p w14:paraId="0CDE07AB" w14:textId="77777777" w:rsidR="0040682F" w:rsidRDefault="0040682F" w:rsidP="00E221CE">
      <w:pPr>
        <w:rPr>
          <w:sz w:val="12"/>
          <w:szCs w:val="12"/>
        </w:rPr>
      </w:pPr>
    </w:p>
    <w:p w14:paraId="6872D325" w14:textId="1560F5D4" w:rsidR="0040682F" w:rsidRDefault="0040682F" w:rsidP="00E221CE">
      <w:pPr>
        <w:rPr>
          <w:sz w:val="12"/>
          <w:szCs w:val="12"/>
        </w:rPr>
      </w:pPr>
    </w:p>
    <w:p w14:paraId="6627F8F9" w14:textId="77777777" w:rsidR="0040682F" w:rsidRDefault="0040682F" w:rsidP="00E221CE">
      <w:pPr>
        <w:rPr>
          <w:sz w:val="12"/>
          <w:szCs w:val="12"/>
        </w:rPr>
      </w:pPr>
    </w:p>
    <w:p w14:paraId="3284FB8D" w14:textId="77777777" w:rsidR="0040682F" w:rsidRDefault="0040682F" w:rsidP="00E221CE">
      <w:pPr>
        <w:rPr>
          <w:sz w:val="12"/>
          <w:szCs w:val="12"/>
        </w:rPr>
      </w:pPr>
    </w:p>
    <w:p w14:paraId="1E7E3832" w14:textId="5C9D283C" w:rsidR="0040682F" w:rsidRDefault="0040682F" w:rsidP="00E221CE">
      <w:pPr>
        <w:rPr>
          <w:sz w:val="12"/>
          <w:szCs w:val="12"/>
        </w:rPr>
      </w:pPr>
    </w:p>
    <w:p w14:paraId="58B4AFF0" w14:textId="77777777" w:rsidR="0040682F" w:rsidRDefault="0040682F" w:rsidP="00E221CE">
      <w:pPr>
        <w:rPr>
          <w:sz w:val="12"/>
          <w:szCs w:val="12"/>
        </w:rPr>
      </w:pPr>
    </w:p>
    <w:p w14:paraId="5B02029F" w14:textId="7C5B0C03" w:rsidR="0040682F" w:rsidRDefault="0040682F" w:rsidP="00E221CE">
      <w:pPr>
        <w:rPr>
          <w:sz w:val="12"/>
          <w:szCs w:val="12"/>
        </w:rPr>
      </w:pPr>
    </w:p>
    <w:p w14:paraId="59D2F25B" w14:textId="77777777" w:rsidR="0040682F" w:rsidRDefault="0040682F" w:rsidP="00E221CE">
      <w:pPr>
        <w:rPr>
          <w:sz w:val="12"/>
          <w:szCs w:val="12"/>
        </w:rPr>
      </w:pPr>
    </w:p>
    <w:p w14:paraId="32A5E10E" w14:textId="7653C18F" w:rsidR="0040682F" w:rsidRDefault="0040682F" w:rsidP="00E221CE">
      <w:pPr>
        <w:rPr>
          <w:sz w:val="12"/>
          <w:szCs w:val="12"/>
        </w:rPr>
      </w:pPr>
      <w:r>
        <w:rPr>
          <w:noProof/>
        </w:rPr>
        <mc:AlternateContent>
          <mc:Choice Requires="wps">
            <w:drawing>
              <wp:anchor distT="45720" distB="45720" distL="114300" distR="114300" simplePos="0" relativeHeight="251657224" behindDoc="0" locked="0" layoutInCell="1" allowOverlap="1" wp14:anchorId="182F28B1" wp14:editId="1487D11C">
                <wp:simplePos x="0" y="0"/>
                <wp:positionH relativeFrom="margin">
                  <wp:align>left</wp:align>
                </wp:positionH>
                <wp:positionV relativeFrom="paragraph">
                  <wp:posOffset>3893</wp:posOffset>
                </wp:positionV>
                <wp:extent cx="921385" cy="826770"/>
                <wp:effectExtent l="0" t="0" r="12065" b="11430"/>
                <wp:wrapSquare wrapText="bothSides"/>
                <wp:docPr id="4822489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1385" cy="826770"/>
                        </a:xfrm>
                        <a:prstGeom prst="rect">
                          <a:avLst/>
                        </a:prstGeom>
                        <a:solidFill>
                          <a:schemeClr val="accent1">
                            <a:lumMod val="20000"/>
                            <a:lumOff val="80000"/>
                          </a:schemeClr>
                        </a:solidFill>
                        <a:ln w="9525">
                          <a:solidFill>
                            <a:srgbClr val="000000"/>
                          </a:solidFill>
                          <a:miter lim="800000"/>
                          <a:headEnd/>
                          <a:tailEnd/>
                        </a:ln>
                      </wps:spPr>
                      <wps:txbx>
                        <w:txbxContent>
                          <w:p w14:paraId="76F11392" w14:textId="26CA4FAD" w:rsidR="002D4E17" w:rsidRPr="00FD741E" w:rsidRDefault="004E4B71" w:rsidP="002D4E17">
                            <w:pPr>
                              <w:rPr>
                                <w:rFonts w:cs="Arial"/>
                                <w:sz w:val="16"/>
                                <w:szCs w:val="16"/>
                              </w:rPr>
                            </w:pPr>
                            <w:r w:rsidRPr="00FD741E">
                              <w:rPr>
                                <w:sz w:val="16"/>
                                <w:szCs w:val="18"/>
                              </w:rPr>
                              <w:t xml:space="preserve">Microsoft </w:t>
                            </w:r>
                            <w:r w:rsidR="002D4E17" w:rsidRPr="00FD741E">
                              <w:rPr>
                                <w:sz w:val="16"/>
                                <w:szCs w:val="18"/>
                              </w:rPr>
                              <w:t>BI Dashboard to quickly visualize performance data</w:t>
                            </w:r>
                            <w:r w:rsidRPr="00FD741E">
                              <w:rPr>
                                <w:sz w:val="16"/>
                                <w:szCs w:val="18"/>
                              </w:rPr>
                              <w:t xml:space="preserve"> for testing sessions.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2F28B1" id="_x0000_s1063" type="#_x0000_t202" style="position:absolute;margin-left:0;margin-top:.3pt;width:72.55pt;height:65.1pt;z-index:2516572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" fillcolor="#dbe5f1 [660]">
                <v:textbox>
                  <w:txbxContent>
                    <w:p w14:paraId="76F11392" w14:textId="26CA4FAD" w:rsidR="002D4E17" w:rsidRPr="00FD741E" w:rsidRDefault="004E4B71" w:rsidP="002D4E17">
                      <w:pPr>
                        <w:rPr>
                          <w:rFonts w:cs="Arial"/>
                          <w:sz w:val="16"/>
                          <w:szCs w:val="16"/>
                        </w:rPr>
                      </w:pPr>
                      <w:r w:rsidRPr="00FD741E">
                        <w:rPr>
                          <w:sz w:val="16"/>
                          <w:szCs w:val="18"/>
                        </w:rPr>
                        <w:t xml:space="preserve">Microsoft </w:t>
                      </w:r>
                      <w:r w:rsidR="002D4E17" w:rsidRPr="00FD741E">
                        <w:rPr>
                          <w:sz w:val="16"/>
                          <w:szCs w:val="18"/>
                        </w:rPr>
                        <w:t>BI Dashboard to quickly visualize performance data</w:t>
                      </w:r>
                      <w:r w:rsidRPr="00FD741E">
                        <w:rPr>
                          <w:sz w:val="16"/>
                          <w:szCs w:val="18"/>
                        </w:rPr>
                        <w:t xml:space="preserve"> for testing sessions. </w:t>
                      </w:r>
                    </w:p>
                  </w:txbxContent>
                </v:textbox>
                <w10:wrap type="square" anchorx="margin"/>
              </v:shape>
            </w:pict>
          </mc:Fallback>
        </mc:AlternateContent>
      </w:r>
    </w:p>
    <w:p w14:paraId="42C51EAF" w14:textId="10612AC7" w:rsidR="0040682F" w:rsidRDefault="0040682F" w:rsidP="00E221CE">
      <w:pPr>
        <w:rPr>
          <w:sz w:val="12"/>
          <w:szCs w:val="12"/>
        </w:rPr>
      </w:pPr>
    </w:p>
    <w:p w14:paraId="18CC430C" w14:textId="39B487F5" w:rsidR="0040682F" w:rsidRDefault="0040682F" w:rsidP="00E221CE">
      <w:pPr>
        <w:rPr>
          <w:sz w:val="12"/>
          <w:szCs w:val="12"/>
        </w:rPr>
      </w:pPr>
    </w:p>
    <w:p w14:paraId="5BDA421E" w14:textId="5CAC247E" w:rsidR="0040682F" w:rsidRDefault="0040682F" w:rsidP="00E221CE">
      <w:pPr>
        <w:rPr>
          <w:sz w:val="12"/>
          <w:szCs w:val="12"/>
        </w:rPr>
      </w:pPr>
    </w:p>
    <w:p w14:paraId="02926EDA" w14:textId="44DD3C01" w:rsidR="0040682F" w:rsidRDefault="0040682F" w:rsidP="00E221CE">
      <w:pPr>
        <w:rPr>
          <w:sz w:val="12"/>
          <w:szCs w:val="12"/>
        </w:rPr>
      </w:pPr>
    </w:p>
    <w:p w14:paraId="6B2B407B" w14:textId="77777777" w:rsidR="0040682F" w:rsidRDefault="0040682F" w:rsidP="00E221CE">
      <w:pPr>
        <w:rPr>
          <w:sz w:val="12"/>
          <w:szCs w:val="12"/>
        </w:rPr>
      </w:pPr>
    </w:p>
    <w:p w14:paraId="70D5C6CC" w14:textId="77777777" w:rsidR="0040682F" w:rsidRDefault="0040682F" w:rsidP="00E221CE">
      <w:pPr>
        <w:rPr>
          <w:sz w:val="12"/>
          <w:szCs w:val="12"/>
        </w:rPr>
      </w:pPr>
    </w:p>
    <w:p w14:paraId="13077832" w14:textId="77777777" w:rsidR="0040682F" w:rsidRDefault="0040682F" w:rsidP="00E221CE">
      <w:pPr>
        <w:rPr>
          <w:sz w:val="12"/>
          <w:szCs w:val="12"/>
        </w:rPr>
      </w:pPr>
    </w:p>
    <w:p w14:paraId="7058662A" w14:textId="77777777" w:rsidR="0040682F" w:rsidRDefault="0040682F" w:rsidP="00E221CE">
      <w:pPr>
        <w:rPr>
          <w:sz w:val="12"/>
          <w:szCs w:val="12"/>
        </w:rPr>
      </w:pPr>
    </w:p>
    <w:p w14:paraId="6112B460" w14:textId="77777777" w:rsidR="0040682F" w:rsidRDefault="0040682F" w:rsidP="00E221CE">
      <w:pPr>
        <w:rPr>
          <w:sz w:val="12"/>
          <w:szCs w:val="12"/>
        </w:rPr>
      </w:pPr>
    </w:p>
    <w:p w14:paraId="51A7FCBB" w14:textId="77777777" w:rsidR="0040682F" w:rsidRDefault="0040682F" w:rsidP="00E221CE">
      <w:pPr>
        <w:rPr>
          <w:sz w:val="12"/>
          <w:szCs w:val="12"/>
        </w:rPr>
      </w:pPr>
    </w:p>
    <w:p w14:paraId="2EF1C968" w14:textId="77777777" w:rsidR="0040682F" w:rsidRDefault="0040682F" w:rsidP="00E221CE">
      <w:pPr>
        <w:rPr>
          <w:sz w:val="12"/>
          <w:szCs w:val="12"/>
        </w:rPr>
      </w:pPr>
    </w:p>
    <w:p w14:paraId="7F040264" w14:textId="77777777" w:rsidR="0040682F" w:rsidRDefault="0040682F" w:rsidP="00E221CE">
      <w:pPr>
        <w:rPr>
          <w:sz w:val="12"/>
          <w:szCs w:val="12"/>
        </w:rPr>
      </w:pPr>
    </w:p>
    <w:p w14:paraId="541C9C25" w14:textId="0CC8662A" w:rsidR="00E221CE" w:rsidRPr="00C45CA2" w:rsidRDefault="00E221CE" w:rsidP="00E221CE">
      <w:pPr>
        <w:rPr>
          <w:sz w:val="12"/>
          <w:szCs w:val="12"/>
        </w:rPr>
      </w:pPr>
      <w:r w:rsidRPr="00C45CA2">
        <w:rPr>
          <w:sz w:val="12"/>
          <w:szCs w:val="12"/>
        </w:rPr>
        <w:t xml:space="preserve">  </w:t>
      </w:r>
    </w:p>
    <w:p w14:paraId="2CA3DB7F" w14:textId="77777777" w:rsidR="00DE6DA4" w:rsidRDefault="00DE6DA4">
      <w:pPr>
        <w:spacing w:after="200" w:line="276" w:lineRule="auto"/>
        <w:rPr>
          <w:rFonts w:eastAsiaTheme="majorEastAsia" w:cstheme="majorBidi"/>
          <w:b/>
          <w:bCs/>
          <w:spacing w:val="10"/>
          <w:sz w:val="24"/>
          <w:szCs w:val="24"/>
        </w:rPr>
      </w:pPr>
      <w:r>
        <w:br w:type="page"/>
      </w:r>
    </w:p>
    <w:p w14:paraId="3E10C9F4" w14:textId="54B84F1B" w:rsidR="00120BCD" w:rsidRDefault="008616EB" w:rsidP="00FB7B13">
      <w:pPr>
        <w:spacing w:after="200" w:line="276" w:lineRule="auto"/>
      </w:pPr>
      <w:r>
        <w:rPr>
          <w:noProof/>
        </w:rPr>
        <w:lastRenderedPageBreak/>
        <mc:AlternateContent>
          <mc:Choice Requires="wps">
            <w:drawing>
              <wp:anchor distT="45720" distB="45720" distL="114300" distR="114300" simplePos="0" relativeHeight="251663375" behindDoc="0" locked="0" layoutInCell="1" allowOverlap="1" wp14:anchorId="46229181" wp14:editId="425662EC">
                <wp:simplePos x="0" y="0"/>
                <wp:positionH relativeFrom="margin">
                  <wp:posOffset>3079750</wp:posOffset>
                </wp:positionH>
                <wp:positionV relativeFrom="paragraph">
                  <wp:posOffset>2743200</wp:posOffset>
                </wp:positionV>
                <wp:extent cx="3597910" cy="1765300"/>
                <wp:effectExtent l="0" t="0" r="21590" b="25400"/>
                <wp:wrapSquare wrapText="bothSides"/>
                <wp:docPr id="10525094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7910" cy="1765300"/>
                        </a:xfrm>
                        <a:prstGeom prst="rect">
                          <a:avLst/>
                        </a:prstGeom>
                        <a:solidFill>
                          <a:schemeClr val="accent1">
                            <a:lumMod val="20000"/>
                            <a:lumOff val="80000"/>
                          </a:schemeClr>
                        </a:solidFill>
                        <a:ln w="9525">
                          <a:solidFill>
                            <a:srgbClr val="000000"/>
                          </a:solidFill>
                          <a:miter lim="800000"/>
                          <a:headEnd/>
                          <a:tailEnd/>
                        </a:ln>
                      </wps:spPr>
                      <wps:txbx>
                        <w:txbxContent>
                          <w:p w14:paraId="79A5BD5C" w14:textId="74710C91" w:rsidR="00234F42" w:rsidRPr="00234F42" w:rsidRDefault="00234F42" w:rsidP="00234F42">
                            <w:pPr>
                              <w:rPr>
                                <w:sz w:val="18"/>
                                <w:szCs w:val="18"/>
                              </w:rPr>
                            </w:pPr>
                            <w:r w:rsidRPr="00234F42">
                              <w:rPr>
                                <w:b/>
                                <w:bCs/>
                                <w:sz w:val="18"/>
                                <w:szCs w:val="18"/>
                              </w:rPr>
                              <w:t>Fixation Duration</w:t>
                            </w:r>
                            <w:r w:rsidRPr="00234F42">
                              <w:rPr>
                                <w:sz w:val="18"/>
                                <w:szCs w:val="18"/>
                              </w:rPr>
                              <w:t>: Longer fixation duration correlates with successful hop landings, indicating focused visual attention</w:t>
                            </w:r>
                            <w:r w:rsidR="008616EB">
                              <w:rPr>
                                <w:sz w:val="18"/>
                                <w:szCs w:val="18"/>
                              </w:rPr>
                              <w:t xml:space="preserve"> (</w:t>
                            </w:r>
                            <w:r w:rsidR="008025F8">
                              <w:rPr>
                                <w:sz w:val="18"/>
                                <w:szCs w:val="18"/>
                              </w:rPr>
                              <w:t xml:space="preserve">red indicates longer duration). </w:t>
                            </w:r>
                          </w:p>
                          <w:p w14:paraId="665E7698" w14:textId="446F2620" w:rsidR="00234F42" w:rsidRPr="00234F42" w:rsidRDefault="00234F42" w:rsidP="00234F42">
                            <w:pPr>
                              <w:rPr>
                                <w:sz w:val="18"/>
                                <w:szCs w:val="18"/>
                              </w:rPr>
                            </w:pPr>
                            <w:r w:rsidRPr="00234F42">
                              <w:rPr>
                                <w:b/>
                                <w:bCs/>
                                <w:sz w:val="18"/>
                                <w:szCs w:val="18"/>
                              </w:rPr>
                              <w:t>Fixation Location</w:t>
                            </w:r>
                            <w:r w:rsidRPr="00234F42">
                              <w:rPr>
                                <w:sz w:val="18"/>
                                <w:szCs w:val="18"/>
                              </w:rPr>
                              <w:t xml:space="preserve">: </w:t>
                            </w:r>
                            <w:r w:rsidR="00C82224" w:rsidRPr="00C82224">
                              <w:rPr>
                                <w:sz w:val="18"/>
                                <w:szCs w:val="18"/>
                              </w:rPr>
                              <w:t xml:space="preserve">Concentrated gaze on the central task object (e.g., </w:t>
                            </w:r>
                            <w:r w:rsidR="00C82224">
                              <w:rPr>
                                <w:sz w:val="18"/>
                                <w:szCs w:val="18"/>
                              </w:rPr>
                              <w:t>light</w:t>
                            </w:r>
                            <w:r w:rsidR="00C82224" w:rsidRPr="00C82224">
                              <w:rPr>
                                <w:sz w:val="18"/>
                                <w:szCs w:val="18"/>
                              </w:rPr>
                              <w:t xml:space="preserve">) reflects task-relevant visual focus. In this error trial, dispersed fixations </w:t>
                            </w:r>
                            <w:r w:rsidR="00C82224">
                              <w:rPr>
                                <w:sz w:val="18"/>
                                <w:szCs w:val="18"/>
                              </w:rPr>
                              <w:t>below</w:t>
                            </w:r>
                            <w:r w:rsidR="00C82224" w:rsidRPr="00C82224">
                              <w:rPr>
                                <w:sz w:val="18"/>
                                <w:szCs w:val="18"/>
                              </w:rPr>
                              <w:t xml:space="preserve"> the target suggest visual drift away from critical cues, potentially contributing to movement errors.</w:t>
                            </w:r>
                          </w:p>
                          <w:p w14:paraId="5C9AA661" w14:textId="383A9482" w:rsidR="0071430D" w:rsidRDefault="00234F42" w:rsidP="00234F42">
                            <w:pPr>
                              <w:rPr>
                                <w:sz w:val="18"/>
                                <w:szCs w:val="18"/>
                              </w:rPr>
                            </w:pPr>
                            <w:r w:rsidRPr="00234F42">
                              <w:rPr>
                                <w:b/>
                                <w:bCs/>
                                <w:sz w:val="18"/>
                                <w:szCs w:val="18"/>
                              </w:rPr>
                              <w:t>Psychological Impact</w:t>
                            </w:r>
                            <w:r w:rsidRPr="00234F42">
                              <w:rPr>
                                <w:sz w:val="18"/>
                                <w:szCs w:val="18"/>
                              </w:rPr>
                              <w:t xml:space="preserve">: Elevated anxiety and depression symptoms are linked to </w:t>
                            </w:r>
                            <w:r w:rsidR="0071430D">
                              <w:rPr>
                                <w:sz w:val="18"/>
                                <w:szCs w:val="18"/>
                              </w:rPr>
                              <w:t>changes</w:t>
                            </w:r>
                            <w:r w:rsidRPr="00234F42">
                              <w:rPr>
                                <w:sz w:val="18"/>
                                <w:szCs w:val="18"/>
                              </w:rPr>
                              <w:t xml:space="preserve"> visual sampling (shorter fixations, more frequent gaze shifts), potentially undermining physical performance.</w:t>
                            </w:r>
                          </w:p>
                          <w:p w14:paraId="5D442C02" w14:textId="41ECAEC3" w:rsidR="008616EB" w:rsidRPr="00234F42" w:rsidRDefault="008616EB" w:rsidP="008616EB">
                            <w:pPr>
                              <w:jc w:val="center"/>
                              <w:rPr>
                                <w:sz w:val="18"/>
                                <w:szCs w:val="18"/>
                              </w:rPr>
                            </w:pPr>
                            <w:r>
                              <w:rPr>
                                <w:sz w:val="18"/>
                                <w:szCs w:val="18"/>
                              </w:rPr>
                              <w:t>Heat map (left) created in Python using Gaussian filter.</w:t>
                            </w:r>
                          </w:p>
                          <w:p w14:paraId="6D93907E" w14:textId="7B60BB67" w:rsidR="00234F42" w:rsidRPr="00267AC8" w:rsidRDefault="00234F42" w:rsidP="00234F42">
                            <w:pPr>
                              <w:rPr>
                                <w:rFonts w:cs="Arial"/>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229181" id="_x0000_s1064" type="#_x0000_t202" style="position:absolute;margin-left:242.5pt;margin-top:3in;width:283.3pt;height:139pt;z-index:25166337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" fillcolor="#dbe5f1 [660]">
                <v:textbox>
                  <w:txbxContent>
                    <w:p w14:paraId="79A5BD5C" w14:textId="74710C91" w:rsidR="00234F42" w:rsidRPr="00234F42" w:rsidRDefault="00234F42" w:rsidP="00234F42">
                      <w:pPr>
                        <w:rPr>
                          <w:sz w:val="18"/>
                          <w:szCs w:val="18"/>
                        </w:rPr>
                      </w:pPr>
                      <w:r w:rsidRPr="00234F42">
                        <w:rPr>
                          <w:b/>
                          <w:bCs/>
                          <w:sz w:val="18"/>
                          <w:szCs w:val="18"/>
                        </w:rPr>
                        <w:t>Fixation Duration</w:t>
                      </w:r>
                      <w:r w:rsidRPr="00234F42">
                        <w:rPr>
                          <w:sz w:val="18"/>
                          <w:szCs w:val="18"/>
                        </w:rPr>
                        <w:t>: Longer fixation duration correlates with successful hop landings, indicating focused visual attention</w:t>
                      </w:r>
                      <w:r w:rsidR="008616EB">
                        <w:rPr>
                          <w:sz w:val="18"/>
                          <w:szCs w:val="18"/>
                        </w:rPr>
                        <w:t xml:space="preserve"> (</w:t>
                      </w:r>
                      <w:r w:rsidR="008025F8">
                        <w:rPr>
                          <w:sz w:val="18"/>
                          <w:szCs w:val="18"/>
                        </w:rPr>
                        <w:t xml:space="preserve">red indicates longer duration). </w:t>
                      </w:r>
                    </w:p>
                    <w:p w14:paraId="665E7698" w14:textId="446F2620" w:rsidR="00234F42" w:rsidRPr="00234F42" w:rsidRDefault="00234F42" w:rsidP="00234F42">
                      <w:pPr>
                        <w:rPr>
                          <w:sz w:val="18"/>
                          <w:szCs w:val="18"/>
                        </w:rPr>
                      </w:pPr>
                      <w:r w:rsidRPr="00234F42">
                        <w:rPr>
                          <w:b/>
                          <w:bCs/>
                          <w:sz w:val="18"/>
                          <w:szCs w:val="18"/>
                        </w:rPr>
                        <w:t>Fixation Location</w:t>
                      </w:r>
                      <w:r w:rsidRPr="00234F42">
                        <w:rPr>
                          <w:sz w:val="18"/>
                          <w:szCs w:val="18"/>
                        </w:rPr>
                        <w:t xml:space="preserve">: </w:t>
                      </w:r>
                      <w:r w:rsidR="00C82224" w:rsidRPr="00C82224">
                        <w:rPr>
                          <w:sz w:val="18"/>
                          <w:szCs w:val="18"/>
                        </w:rPr>
                        <w:t xml:space="preserve">Concentrated gaze on the central task object (e.g., </w:t>
                      </w:r>
                      <w:r w:rsidR="00C82224">
                        <w:rPr>
                          <w:sz w:val="18"/>
                          <w:szCs w:val="18"/>
                        </w:rPr>
                        <w:t>light</w:t>
                      </w:r>
                      <w:r w:rsidR="00C82224" w:rsidRPr="00C82224">
                        <w:rPr>
                          <w:sz w:val="18"/>
                          <w:szCs w:val="18"/>
                        </w:rPr>
                        <w:t xml:space="preserve">) reflects task-relevant visual focus. In this error trial, dispersed fixations </w:t>
                      </w:r>
                      <w:r w:rsidR="00C82224">
                        <w:rPr>
                          <w:sz w:val="18"/>
                          <w:szCs w:val="18"/>
                        </w:rPr>
                        <w:t>below</w:t>
                      </w:r>
                      <w:r w:rsidR="00C82224" w:rsidRPr="00C82224">
                        <w:rPr>
                          <w:sz w:val="18"/>
                          <w:szCs w:val="18"/>
                        </w:rPr>
                        <w:t xml:space="preserve"> the target suggest visual drift away from critical cues, potentially contributing to movement errors.</w:t>
                      </w:r>
                    </w:p>
                    <w:p w14:paraId="5C9AA661" w14:textId="383A9482" w:rsidR="0071430D" w:rsidRDefault="00234F42" w:rsidP="00234F42">
                      <w:pPr>
                        <w:rPr>
                          <w:sz w:val="18"/>
                          <w:szCs w:val="18"/>
                        </w:rPr>
                      </w:pPr>
                      <w:r w:rsidRPr="00234F42">
                        <w:rPr>
                          <w:b/>
                          <w:bCs/>
                          <w:sz w:val="18"/>
                          <w:szCs w:val="18"/>
                        </w:rPr>
                        <w:t>Psychological Impact</w:t>
                      </w:r>
                      <w:r w:rsidRPr="00234F42">
                        <w:rPr>
                          <w:sz w:val="18"/>
                          <w:szCs w:val="18"/>
                        </w:rPr>
                        <w:t xml:space="preserve">: Elevated anxiety and depression symptoms are linked to </w:t>
                      </w:r>
                      <w:r w:rsidR="0071430D">
                        <w:rPr>
                          <w:sz w:val="18"/>
                          <w:szCs w:val="18"/>
                        </w:rPr>
                        <w:t>changes</w:t>
                      </w:r>
                      <w:r w:rsidRPr="00234F42">
                        <w:rPr>
                          <w:sz w:val="18"/>
                          <w:szCs w:val="18"/>
                        </w:rPr>
                        <w:t xml:space="preserve"> visual sampling (shorter fixations, more frequent gaze shifts), potentially undermining physical performance.</w:t>
                      </w:r>
                    </w:p>
                    <w:p w14:paraId="5D442C02" w14:textId="41ECAEC3" w:rsidR="008616EB" w:rsidRPr="00234F42" w:rsidRDefault="008616EB" w:rsidP="008616EB">
                      <w:pPr>
                        <w:jc w:val="center"/>
                        <w:rPr>
                          <w:sz w:val="18"/>
                          <w:szCs w:val="18"/>
                        </w:rPr>
                      </w:pPr>
                      <w:r>
                        <w:rPr>
                          <w:sz w:val="18"/>
                          <w:szCs w:val="18"/>
                        </w:rPr>
                        <w:t>Heat map (left) created in Python using Gaussian filter.</w:t>
                      </w:r>
                    </w:p>
                    <w:p w14:paraId="6D93907E" w14:textId="7B60BB67" w:rsidR="00234F42" w:rsidRPr="00267AC8" w:rsidRDefault="00234F42" w:rsidP="00234F42">
                      <w:pPr>
                        <w:rPr>
                          <w:rFonts w:cs="Arial"/>
                          <w:sz w:val="18"/>
                          <w:szCs w:val="18"/>
                        </w:rPr>
                      </w:pPr>
                    </w:p>
                  </w:txbxContent>
                </v:textbox>
                <w10:wrap type="square" anchorx="margin"/>
              </v:shape>
            </w:pict>
          </mc:Fallback>
        </mc:AlternateContent>
      </w:r>
      <w:r w:rsidR="00120BCD" w:rsidRPr="00FB7B13">
        <w:rPr>
          <w:noProof/>
        </w:rPr>
        <w:drawing>
          <wp:anchor distT="0" distB="0" distL="114300" distR="114300" simplePos="0" relativeHeight="251658339" behindDoc="1" locked="0" layoutInCell="1" allowOverlap="1" wp14:anchorId="43B1E18C" wp14:editId="49C96539">
            <wp:simplePos x="0" y="0"/>
            <wp:positionH relativeFrom="column">
              <wp:posOffset>2406650</wp:posOffset>
            </wp:positionH>
            <wp:positionV relativeFrom="paragraph">
              <wp:posOffset>5123815</wp:posOffset>
            </wp:positionV>
            <wp:extent cx="4351655" cy="3263900"/>
            <wp:effectExtent l="0" t="0" r="0" b="0"/>
            <wp:wrapNone/>
            <wp:docPr id="869664872" name="Picture 20" descr="A graph with red dots and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64872" name="Picture 20" descr="A graph with red dots and blue dots&#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51655" cy="3263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0BCD">
        <w:rPr>
          <w:noProof/>
        </w:rPr>
        <mc:AlternateContent>
          <mc:Choice Requires="wps">
            <w:drawing>
              <wp:anchor distT="45720" distB="45720" distL="114300" distR="114300" simplePos="0" relativeHeight="251666447" behindDoc="0" locked="0" layoutInCell="1" allowOverlap="1" wp14:anchorId="754F59E2" wp14:editId="60CF6EB6">
                <wp:simplePos x="0" y="0"/>
                <wp:positionH relativeFrom="margin">
                  <wp:posOffset>240557</wp:posOffset>
                </wp:positionH>
                <wp:positionV relativeFrom="paragraph">
                  <wp:posOffset>5632414</wp:posOffset>
                </wp:positionV>
                <wp:extent cx="1845945" cy="2268220"/>
                <wp:effectExtent l="0" t="0" r="20955" b="17780"/>
                <wp:wrapSquare wrapText="bothSides"/>
                <wp:docPr id="10398983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5945" cy="2268220"/>
                        </a:xfrm>
                        <a:prstGeom prst="rect">
                          <a:avLst/>
                        </a:prstGeom>
                        <a:solidFill>
                          <a:schemeClr val="accent1">
                            <a:lumMod val="20000"/>
                            <a:lumOff val="80000"/>
                          </a:schemeClr>
                        </a:solidFill>
                        <a:ln w="9525">
                          <a:solidFill>
                            <a:srgbClr val="000000"/>
                          </a:solidFill>
                          <a:miter lim="800000"/>
                          <a:headEnd/>
                          <a:tailEnd/>
                        </a:ln>
                      </wps:spPr>
                      <wps:txbx>
                        <w:txbxContent>
                          <w:p w14:paraId="0242FAB4" w14:textId="77777777" w:rsidR="006A1AB6" w:rsidRPr="006A1AB6" w:rsidRDefault="006A1AB6" w:rsidP="006A1AB6">
                            <w:pPr>
                              <w:rPr>
                                <w:rFonts w:cs="Arial"/>
                                <w:sz w:val="18"/>
                                <w:szCs w:val="18"/>
                              </w:rPr>
                            </w:pPr>
                            <w:r w:rsidRPr="006A1AB6">
                              <w:rPr>
                                <w:rFonts w:cs="Arial"/>
                                <w:b/>
                                <w:bCs/>
                                <w:sz w:val="18"/>
                                <w:szCs w:val="18"/>
                              </w:rPr>
                              <w:t>Preparation and Landing Phases Are Critical</w:t>
                            </w:r>
                            <w:r w:rsidRPr="006A1AB6">
                              <w:rPr>
                                <w:rFonts w:cs="Arial"/>
                                <w:sz w:val="18"/>
                                <w:szCs w:val="18"/>
                              </w:rPr>
                              <w:t>: Visual attention during the preparation and landing phases significantly impacts hop success. Earlier and longer fixations during these phases were associated with better outcomes.</w:t>
                            </w:r>
                          </w:p>
                          <w:p w14:paraId="4DB69A47" w14:textId="1C646F86" w:rsidR="001919CB" w:rsidRPr="00267AC8" w:rsidRDefault="006A1AB6" w:rsidP="006A1AB6">
                            <w:pPr>
                              <w:rPr>
                                <w:rFonts w:cs="Arial"/>
                                <w:sz w:val="18"/>
                                <w:szCs w:val="18"/>
                              </w:rPr>
                            </w:pPr>
                            <w:r w:rsidRPr="006A1AB6">
                              <w:rPr>
                                <w:rFonts w:cs="Arial"/>
                                <w:b/>
                                <w:bCs/>
                                <w:sz w:val="18"/>
                                <w:szCs w:val="18"/>
                              </w:rPr>
                              <w:t>More Focused Visual Sampling Predicts Success</w:t>
                            </w:r>
                            <w:r w:rsidRPr="006A1AB6">
                              <w:rPr>
                                <w:rFonts w:cs="Arial"/>
                                <w:sz w:val="18"/>
                                <w:szCs w:val="18"/>
                              </w:rPr>
                              <w:t>: Fewer, longer fixations (i.e., lower fixation count, longer fixation duration) were beneficial, suggesting that stable visual strategies support better neuromotor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4F59E2" id="_x0000_s1065" type="#_x0000_t202" style="position:absolute;margin-left:18.95pt;margin-top:443.5pt;width:145.35pt;height:178.6pt;z-index:25166644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" fillcolor="#dbe5f1 [660]">
                <v:textbox>
                  <w:txbxContent>
                    <w:p w14:paraId="0242FAB4" w14:textId="77777777" w:rsidR="006A1AB6" w:rsidRPr="006A1AB6" w:rsidRDefault="006A1AB6" w:rsidP="006A1AB6">
                      <w:pPr>
                        <w:rPr>
                          <w:rFonts w:cs="Arial"/>
                          <w:sz w:val="18"/>
                          <w:szCs w:val="18"/>
                        </w:rPr>
                      </w:pPr>
                      <w:r w:rsidRPr="006A1AB6">
                        <w:rPr>
                          <w:rFonts w:cs="Arial"/>
                          <w:b/>
                          <w:bCs/>
                          <w:sz w:val="18"/>
                          <w:szCs w:val="18"/>
                        </w:rPr>
                        <w:t>Preparation and Landing Phases Are Critical</w:t>
                      </w:r>
                      <w:r w:rsidRPr="006A1AB6">
                        <w:rPr>
                          <w:rFonts w:cs="Arial"/>
                          <w:sz w:val="18"/>
                          <w:szCs w:val="18"/>
                        </w:rPr>
                        <w:t>: Visual attention during the preparation and landing phases significantly impacts hop success. Earlier and longer fixations during these phases were associated with better outcomes.</w:t>
                      </w:r>
                    </w:p>
                    <w:p w14:paraId="4DB69A47" w14:textId="1C646F86" w:rsidR="001919CB" w:rsidRPr="00267AC8" w:rsidRDefault="006A1AB6" w:rsidP="006A1AB6">
                      <w:pPr>
                        <w:rPr>
                          <w:rFonts w:cs="Arial"/>
                          <w:sz w:val="18"/>
                          <w:szCs w:val="18"/>
                        </w:rPr>
                      </w:pPr>
                      <w:r w:rsidRPr="006A1AB6">
                        <w:rPr>
                          <w:rFonts w:cs="Arial"/>
                          <w:b/>
                          <w:bCs/>
                          <w:sz w:val="18"/>
                          <w:szCs w:val="18"/>
                        </w:rPr>
                        <w:t>More Focused Visual Sampling Predicts Success</w:t>
                      </w:r>
                      <w:r w:rsidRPr="006A1AB6">
                        <w:rPr>
                          <w:rFonts w:cs="Arial"/>
                          <w:sz w:val="18"/>
                          <w:szCs w:val="18"/>
                        </w:rPr>
                        <w:t>: Fewer, longer fixations (i.e., lower fixation count, longer fixation duration) were beneficial, suggesting that stable visual strategies support better neuromotor control.</w:t>
                      </w:r>
                    </w:p>
                  </w:txbxContent>
                </v:textbox>
                <w10:wrap type="square" anchorx="margin"/>
              </v:shape>
            </w:pict>
          </mc:Fallback>
        </mc:AlternateContent>
      </w:r>
      <w:r w:rsidR="00FB7B13">
        <w:rPr>
          <w:noProof/>
        </w:rPr>
        <mc:AlternateContent>
          <mc:Choice Requires="wpg">
            <w:drawing>
              <wp:anchor distT="0" distB="0" distL="114300" distR="114300" simplePos="0" relativeHeight="251659279" behindDoc="0" locked="0" layoutInCell="1" allowOverlap="1" wp14:anchorId="238CF19E" wp14:editId="6D411334">
                <wp:simplePos x="0" y="0"/>
                <wp:positionH relativeFrom="column">
                  <wp:posOffset>33655</wp:posOffset>
                </wp:positionH>
                <wp:positionV relativeFrom="paragraph">
                  <wp:posOffset>2122194</wp:posOffset>
                </wp:positionV>
                <wp:extent cx="2805430" cy="3162276"/>
                <wp:effectExtent l="0" t="0" r="0" b="635"/>
                <wp:wrapTopAndBottom/>
                <wp:docPr id="1765800997" name="Group 18"/>
                <wp:cNvGraphicFramePr/>
                <a:graphic xmlns:a="http://schemas.openxmlformats.org/drawingml/2006/main">
                  <a:graphicData uri="http://schemas.microsoft.com/office/word/2010/wordprocessingGroup">
                    <wpg:wgp>
                      <wpg:cNvGrpSpPr/>
                      <wpg:grpSpPr>
                        <a:xfrm>
                          <a:off x="0" y="0"/>
                          <a:ext cx="2805430" cy="3162276"/>
                          <a:chOff x="0" y="0"/>
                          <a:chExt cx="2805430" cy="3162276"/>
                        </a:xfrm>
                      </wpg:grpSpPr>
                      <wps:wsp>
                        <wps:cNvPr id="1849784090" name="Text Box 1"/>
                        <wps:cNvSpPr txBox="1"/>
                        <wps:spPr>
                          <a:xfrm>
                            <a:off x="0" y="0"/>
                            <a:ext cx="2805430" cy="457200"/>
                          </a:xfrm>
                          <a:prstGeom prst="rect">
                            <a:avLst/>
                          </a:prstGeom>
                          <a:solidFill>
                            <a:prstClr val="white"/>
                          </a:solidFill>
                          <a:ln>
                            <a:noFill/>
                          </a:ln>
                        </wps:spPr>
                        <wps:txbx>
                          <w:txbxContent>
                            <w:p w14:paraId="43411951" w14:textId="117C105A" w:rsidR="00234F42" w:rsidRPr="00234F42" w:rsidRDefault="00234F42" w:rsidP="00234F42">
                              <w:pPr>
                                <w:pStyle w:val="Caption"/>
                                <w:jc w:val="center"/>
                                <w:rPr>
                                  <w:color w:val="auto"/>
                                  <w:sz w:val="20"/>
                                  <w:szCs w:val="22"/>
                                </w:rPr>
                              </w:pPr>
                              <w:r w:rsidRPr="00234F42">
                                <w:rPr>
                                  <w:color w:val="auto"/>
                                </w:rPr>
                                <w:t xml:space="preserve">Figure </w:t>
                              </w:r>
                              <w:r>
                                <w:rPr>
                                  <w:color w:val="auto"/>
                                </w:rPr>
                                <w:t xml:space="preserve">8. </w:t>
                              </w:r>
                              <w:r w:rsidRPr="00234F42">
                                <w:rPr>
                                  <w:color w:val="auto"/>
                                </w:rPr>
                                <w:t>Eye Tracking Heat Map for an Error Trial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815513773" name="Picture 1" descr="A camera in a room&#10;&#10;AI-generated content may be incorrect."/>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250166"/>
                            <a:ext cx="2805430" cy="2912110"/>
                          </a:xfrm>
                          <a:prstGeom prst="rect">
                            <a:avLst/>
                          </a:prstGeom>
                        </pic:spPr>
                      </pic:pic>
                    </wpg:wgp>
                  </a:graphicData>
                </a:graphic>
              </wp:anchor>
            </w:drawing>
          </mc:Choice>
          <mc:Fallback>
            <w:pict>
              <v:group w14:anchorId="238CF19E" id="Group 18" o:spid="_x0000_s1066" style="position:absolute;margin-left:2.65pt;margin-top:167.1pt;width:220.9pt;height:249pt;z-index:251659279" coordsize="28054,31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">
                <v:shape id="Text Box 1" o:spid="_x0000_s1067" type="#_x0000_t202" style="position:absolute;width:2805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" stroked="f">
                  <v:textbox inset="0,0,0,0">
                    <w:txbxContent>
                      <w:p w14:paraId="43411951" w14:textId="117C105A" w:rsidR="00234F42" w:rsidRPr="00234F42" w:rsidRDefault="00234F42" w:rsidP="00234F42">
                        <w:pPr>
                          <w:pStyle w:val="Caption"/>
                          <w:jc w:val="center"/>
                          <w:rPr>
                            <w:color w:val="auto"/>
                            <w:sz w:val="20"/>
                            <w:szCs w:val="22"/>
                          </w:rPr>
                        </w:pPr>
                        <w:r w:rsidRPr="00234F42">
                          <w:rPr>
                            <w:color w:val="auto"/>
                          </w:rPr>
                          <w:t xml:space="preserve">Figure </w:t>
                        </w:r>
                        <w:r>
                          <w:rPr>
                            <w:color w:val="auto"/>
                          </w:rPr>
                          <w:t xml:space="preserve">8. </w:t>
                        </w:r>
                        <w:r w:rsidRPr="00234F42">
                          <w:rPr>
                            <w:color w:val="auto"/>
                          </w:rPr>
                          <w:t>Eye Tracking Heat Map for an Error Trial</w:t>
                        </w:r>
                      </w:p>
                    </w:txbxContent>
                  </v:textbox>
                </v:shape>
                <v:shape id="Picture 1" o:spid="_x0000_s1068" type="#_x0000_t75" alt="A camera in a room&#10;&#10;AI-generated content may be incorrect." style="position:absolute;top:2501;width:28054;height:29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">
                  <v:imagedata r:id="rId34" o:title="A camera in a room&#10;&#10;AI-generated content may be incorrect"/>
                </v:shape>
                <w10:wrap type="topAndBottom"/>
              </v:group>
            </w:pict>
          </mc:Fallback>
        </mc:AlternateContent>
      </w:r>
      <w:r w:rsidR="00FB7B13">
        <w:rPr>
          <w:noProof/>
        </w:rPr>
        <mc:AlternateContent>
          <mc:Choice Requires="wps">
            <w:drawing>
              <wp:anchor distT="45720" distB="45720" distL="114300" distR="114300" simplePos="0" relativeHeight="251661327" behindDoc="0" locked="0" layoutInCell="1" allowOverlap="1" wp14:anchorId="3651C356" wp14:editId="216F95AD">
                <wp:simplePos x="0" y="0"/>
                <wp:positionH relativeFrom="margin">
                  <wp:align>center</wp:align>
                </wp:positionH>
                <wp:positionV relativeFrom="paragraph">
                  <wp:posOffset>888281</wp:posOffset>
                </wp:positionV>
                <wp:extent cx="6906895" cy="1115060"/>
                <wp:effectExtent l="0" t="0" r="27305" b="27940"/>
                <wp:wrapSquare wrapText="bothSides"/>
                <wp:docPr id="18174627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6895" cy="1115060"/>
                        </a:xfrm>
                        <a:prstGeom prst="rect">
                          <a:avLst/>
                        </a:prstGeom>
                        <a:solidFill>
                          <a:schemeClr val="bg1">
                            <a:lumMod val="85000"/>
                          </a:schemeClr>
                        </a:solidFill>
                        <a:ln w="9525">
                          <a:solidFill>
                            <a:srgbClr val="000000"/>
                          </a:solidFill>
                          <a:miter lim="800000"/>
                          <a:headEnd/>
                          <a:tailEnd/>
                        </a:ln>
                      </wps:spPr>
                      <wps:txbx>
                        <w:txbxContent>
                          <w:p w14:paraId="378406FB" w14:textId="15CA9AC3" w:rsidR="00153625" w:rsidRPr="000F0CAD" w:rsidRDefault="00153625" w:rsidP="00250620">
                            <w:pPr>
                              <w:jc w:val="both"/>
                              <w:rPr>
                                <w:sz w:val="18"/>
                                <w:szCs w:val="20"/>
                              </w:rPr>
                            </w:pPr>
                            <w:r w:rsidRPr="00153625">
                              <w:rPr>
                                <w:sz w:val="18"/>
                                <w:szCs w:val="20"/>
                              </w:rPr>
                              <w:t>27 participants with a history of primary unilateral ACLR were included (19 female, 24.3 ± 5.1 years old, 36.4 ± 33.2 months since ACLR).</w:t>
                            </w:r>
                            <w:r>
                              <w:rPr>
                                <w:sz w:val="18"/>
                                <w:szCs w:val="20"/>
                              </w:rPr>
                              <w:t xml:space="preserve"> </w:t>
                            </w:r>
                            <w:r w:rsidRPr="00153625">
                              <w:rPr>
                                <w:sz w:val="18"/>
                                <w:szCs w:val="20"/>
                              </w:rPr>
                              <w:t>Gaze behavior was assessed during the single leg hop task using wearable eye-tracking glasses (Tobii Pro Glasses 3). Fixations were defined as gaze held within 3° of visual angle for ≥100 ms, with fixation duration and count calculated per trial and motor phase. Fixation duration was normalized to single leg hop flight time (%).</w:t>
                            </w:r>
                            <w:r>
                              <w:rPr>
                                <w:sz w:val="18"/>
                                <w:szCs w:val="20"/>
                              </w:rPr>
                              <w:t xml:space="preserve"> </w:t>
                            </w:r>
                            <w:r w:rsidRPr="00153625">
                              <w:rPr>
                                <w:sz w:val="18"/>
                                <w:szCs w:val="20"/>
                              </w:rPr>
                              <w:t xml:space="preserve">Linear mixed-effects models were applied to analyze the relationships between fixation duration and location during successful and unsuccessful single leg hop tasks for the ACLR and contralateral limb. Random intercepts were included to account for between-subject variability.                                </w:t>
                            </w:r>
                          </w:p>
                          <w:p w14:paraId="02DAF86F" w14:textId="387342DD" w:rsidR="00250620" w:rsidRPr="00FD315A" w:rsidRDefault="00250620" w:rsidP="00250620">
                            <w:pPr>
                              <w:jc w:val="center"/>
                              <w:rPr>
                                <w:sz w:val="18"/>
                                <w:szCs w:val="20"/>
                              </w:rPr>
                            </w:pPr>
                            <w:r w:rsidRPr="000F0CAD">
                              <w:rPr>
                                <w:sz w:val="18"/>
                                <w:szCs w:val="20"/>
                              </w:rPr>
                              <w:t xml:space="preserve">Data </w:t>
                            </w:r>
                            <w:r>
                              <w:rPr>
                                <w:sz w:val="18"/>
                                <w:szCs w:val="20"/>
                              </w:rPr>
                              <w:t>Collection: FitLight,</w:t>
                            </w:r>
                            <w:r w:rsidR="00153625">
                              <w:rPr>
                                <w:sz w:val="18"/>
                                <w:szCs w:val="20"/>
                              </w:rPr>
                              <w:t xml:space="preserve"> Tobii Eye Tracking</w:t>
                            </w:r>
                            <w:r>
                              <w:rPr>
                                <w:sz w:val="18"/>
                                <w:szCs w:val="20"/>
                              </w:rPr>
                              <w:t>; Processing: R, Analysis: R. Data Visualization: R</w:t>
                            </w:r>
                            <w:r w:rsidR="00153625">
                              <w:rPr>
                                <w:sz w:val="18"/>
                                <w:szCs w:val="20"/>
                              </w:rPr>
                              <w:t>, Python</w:t>
                            </w:r>
                          </w:p>
                          <w:p w14:paraId="25796EB3" w14:textId="77777777" w:rsidR="00250620" w:rsidRPr="000F0CAD" w:rsidRDefault="00250620" w:rsidP="00250620">
                            <w:pPr>
                              <w:jc w:val="both"/>
                              <w:rPr>
                                <w:sz w:val="18"/>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51C356" id="_x0000_s1069" type="#_x0000_t202" style="position:absolute;margin-left:0;margin-top:69.95pt;width:543.85pt;height:87.8pt;z-index:251661327;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" fillcolor="#d8d8d8 [2732]">
                <v:textbox>
                  <w:txbxContent>
                    <w:p w14:paraId="378406FB" w14:textId="15CA9AC3" w:rsidR="00153625" w:rsidRPr="000F0CAD" w:rsidRDefault="00153625" w:rsidP="00250620">
                      <w:pPr>
                        <w:jc w:val="both"/>
                        <w:rPr>
                          <w:sz w:val="18"/>
                          <w:szCs w:val="20"/>
                        </w:rPr>
                      </w:pPr>
                      <w:r w:rsidRPr="00153625">
                        <w:rPr>
                          <w:sz w:val="18"/>
                          <w:szCs w:val="20"/>
                        </w:rPr>
                        <w:t>27 participants with a history of primary unilateral ACLR were included (19 female, 24.3 ± 5.1 years old, 36.4 ± 33.2 months since ACLR).</w:t>
                      </w:r>
                      <w:r>
                        <w:rPr>
                          <w:sz w:val="18"/>
                          <w:szCs w:val="20"/>
                        </w:rPr>
                        <w:t xml:space="preserve"> </w:t>
                      </w:r>
                      <w:r w:rsidRPr="00153625">
                        <w:rPr>
                          <w:sz w:val="18"/>
                          <w:szCs w:val="20"/>
                        </w:rPr>
                        <w:t>Gaze behavior was assessed during the single leg hop task using wearable eye-tracking glasses (Tobii Pro Glasses 3). Fixations were defined as gaze held within 3° of visual angle for ≥100 ms, with fixation duration and count calculated per trial and motor phase. Fixation duration was normalized to single leg hop flight time (%).</w:t>
                      </w:r>
                      <w:r>
                        <w:rPr>
                          <w:sz w:val="18"/>
                          <w:szCs w:val="20"/>
                        </w:rPr>
                        <w:t xml:space="preserve"> </w:t>
                      </w:r>
                      <w:r w:rsidRPr="00153625">
                        <w:rPr>
                          <w:sz w:val="18"/>
                          <w:szCs w:val="20"/>
                        </w:rPr>
                        <w:t xml:space="preserve">Linear mixed-effects models were applied to analyze the relationships between fixation duration and location during successful and unsuccessful single leg hop tasks for the ACLR and contralateral limb. Random intercepts were included to account for between-subject variability.                                </w:t>
                      </w:r>
                    </w:p>
                    <w:p w14:paraId="02DAF86F" w14:textId="387342DD" w:rsidR="00250620" w:rsidRPr="00FD315A" w:rsidRDefault="00250620" w:rsidP="00250620">
                      <w:pPr>
                        <w:jc w:val="center"/>
                        <w:rPr>
                          <w:sz w:val="18"/>
                          <w:szCs w:val="20"/>
                        </w:rPr>
                      </w:pPr>
                      <w:r w:rsidRPr="000F0CAD">
                        <w:rPr>
                          <w:sz w:val="18"/>
                          <w:szCs w:val="20"/>
                        </w:rPr>
                        <w:t xml:space="preserve">Data </w:t>
                      </w:r>
                      <w:r>
                        <w:rPr>
                          <w:sz w:val="18"/>
                          <w:szCs w:val="20"/>
                        </w:rPr>
                        <w:t>Collection: FitLight,</w:t>
                      </w:r>
                      <w:r w:rsidR="00153625">
                        <w:rPr>
                          <w:sz w:val="18"/>
                          <w:szCs w:val="20"/>
                        </w:rPr>
                        <w:t xml:space="preserve"> Tobii Eye Tracking</w:t>
                      </w:r>
                      <w:r>
                        <w:rPr>
                          <w:sz w:val="18"/>
                          <w:szCs w:val="20"/>
                        </w:rPr>
                        <w:t>; Processing: R, Analysis: R. Data Visualization: R</w:t>
                      </w:r>
                      <w:r w:rsidR="00153625">
                        <w:rPr>
                          <w:sz w:val="18"/>
                          <w:szCs w:val="20"/>
                        </w:rPr>
                        <w:t>, Python</w:t>
                      </w:r>
                    </w:p>
                    <w:p w14:paraId="25796EB3" w14:textId="77777777" w:rsidR="00250620" w:rsidRPr="000F0CAD" w:rsidRDefault="00250620" w:rsidP="00250620">
                      <w:pPr>
                        <w:jc w:val="both"/>
                        <w:rPr>
                          <w:sz w:val="18"/>
                          <w:szCs w:val="20"/>
                        </w:rPr>
                      </w:pPr>
                    </w:p>
                  </w:txbxContent>
                </v:textbox>
                <w10:wrap type="square" anchorx="margin"/>
              </v:shape>
            </w:pict>
          </mc:Fallback>
        </mc:AlternateContent>
      </w:r>
      <w:r w:rsidR="00BD085A">
        <w:t>Visual attention plays an essential role in complex movement tasks after ACL reconstruction. Eye-tracking data (fixation duration and fixation location) offer actionable insights into attentional strategies, providing an objective lens into movement success or failure. Notably, successful hop performance is associated with longer fixation durations and a more task-relevant fixation strategy. Psychological factors, such as anxiety and depression, disrupt gaze behaviors, further impacting motor control and readiness for return to activity.</w:t>
      </w:r>
    </w:p>
    <w:p w14:paraId="4E6122F7" w14:textId="2C2216C9" w:rsidR="00120BCD" w:rsidRDefault="00120BCD" w:rsidP="00120BCD">
      <w:pPr>
        <w:rPr>
          <w:b/>
          <w:bCs/>
          <w:sz w:val="12"/>
          <w:szCs w:val="12"/>
        </w:rPr>
      </w:pPr>
    </w:p>
    <w:p w14:paraId="11C44943" w14:textId="77777777" w:rsidR="00120BCD" w:rsidRDefault="00120BCD" w:rsidP="00120BCD">
      <w:pPr>
        <w:rPr>
          <w:b/>
          <w:bCs/>
          <w:sz w:val="12"/>
          <w:szCs w:val="12"/>
        </w:rPr>
      </w:pPr>
    </w:p>
    <w:p w14:paraId="264B5FED" w14:textId="77777777" w:rsidR="00120BCD" w:rsidRDefault="00120BCD" w:rsidP="00120BCD">
      <w:pPr>
        <w:rPr>
          <w:b/>
          <w:bCs/>
          <w:sz w:val="12"/>
          <w:szCs w:val="12"/>
        </w:rPr>
      </w:pPr>
    </w:p>
    <w:p w14:paraId="406E2E08" w14:textId="77777777" w:rsidR="00120BCD" w:rsidRDefault="00120BCD" w:rsidP="00120BCD">
      <w:pPr>
        <w:rPr>
          <w:b/>
          <w:bCs/>
          <w:sz w:val="12"/>
          <w:szCs w:val="12"/>
        </w:rPr>
      </w:pPr>
    </w:p>
    <w:p w14:paraId="4727982D" w14:textId="77777777" w:rsidR="00120BCD" w:rsidRDefault="00120BCD" w:rsidP="00120BCD">
      <w:pPr>
        <w:rPr>
          <w:b/>
          <w:bCs/>
          <w:sz w:val="12"/>
          <w:szCs w:val="12"/>
        </w:rPr>
      </w:pPr>
    </w:p>
    <w:p w14:paraId="5CD0FEEF" w14:textId="77777777" w:rsidR="00120BCD" w:rsidRDefault="00120BCD" w:rsidP="00120BCD">
      <w:pPr>
        <w:rPr>
          <w:b/>
          <w:bCs/>
          <w:sz w:val="12"/>
          <w:szCs w:val="12"/>
        </w:rPr>
      </w:pPr>
    </w:p>
    <w:p w14:paraId="6400AC2B" w14:textId="77777777" w:rsidR="00120BCD" w:rsidRDefault="00120BCD" w:rsidP="00120BCD">
      <w:pPr>
        <w:rPr>
          <w:b/>
          <w:bCs/>
          <w:sz w:val="12"/>
          <w:szCs w:val="12"/>
        </w:rPr>
      </w:pPr>
    </w:p>
    <w:p w14:paraId="2791B6D9" w14:textId="77777777" w:rsidR="00120BCD" w:rsidRDefault="00120BCD" w:rsidP="00120BCD">
      <w:pPr>
        <w:rPr>
          <w:b/>
          <w:bCs/>
          <w:sz w:val="12"/>
          <w:szCs w:val="12"/>
        </w:rPr>
      </w:pPr>
    </w:p>
    <w:p w14:paraId="24367159" w14:textId="77777777" w:rsidR="00120BCD" w:rsidRDefault="00120BCD" w:rsidP="00120BCD">
      <w:pPr>
        <w:rPr>
          <w:b/>
          <w:bCs/>
          <w:sz w:val="12"/>
          <w:szCs w:val="12"/>
        </w:rPr>
      </w:pPr>
    </w:p>
    <w:p w14:paraId="45921647" w14:textId="77777777" w:rsidR="00120BCD" w:rsidRDefault="00120BCD" w:rsidP="00120BCD">
      <w:pPr>
        <w:rPr>
          <w:b/>
          <w:bCs/>
          <w:sz w:val="12"/>
          <w:szCs w:val="12"/>
        </w:rPr>
      </w:pPr>
    </w:p>
    <w:p w14:paraId="532707C8" w14:textId="77777777" w:rsidR="00120BCD" w:rsidRDefault="00120BCD" w:rsidP="00120BCD">
      <w:pPr>
        <w:rPr>
          <w:b/>
          <w:bCs/>
          <w:sz w:val="12"/>
          <w:szCs w:val="12"/>
        </w:rPr>
      </w:pPr>
    </w:p>
    <w:p w14:paraId="28D4955C" w14:textId="77777777" w:rsidR="00120BCD" w:rsidRDefault="00120BCD" w:rsidP="00120BCD">
      <w:pPr>
        <w:rPr>
          <w:b/>
          <w:bCs/>
          <w:sz w:val="12"/>
          <w:szCs w:val="12"/>
        </w:rPr>
      </w:pPr>
    </w:p>
    <w:p w14:paraId="12D1DC2C" w14:textId="77777777" w:rsidR="00120BCD" w:rsidRDefault="00120BCD" w:rsidP="00120BCD">
      <w:pPr>
        <w:rPr>
          <w:b/>
          <w:bCs/>
          <w:sz w:val="12"/>
          <w:szCs w:val="12"/>
        </w:rPr>
      </w:pPr>
    </w:p>
    <w:p w14:paraId="28F2F5DA" w14:textId="77777777" w:rsidR="00120BCD" w:rsidRDefault="00120BCD" w:rsidP="00120BCD">
      <w:pPr>
        <w:rPr>
          <w:b/>
          <w:bCs/>
          <w:sz w:val="12"/>
          <w:szCs w:val="12"/>
        </w:rPr>
      </w:pPr>
    </w:p>
    <w:p w14:paraId="08BA49D5" w14:textId="77777777" w:rsidR="00120BCD" w:rsidRDefault="00120BCD" w:rsidP="00120BCD">
      <w:pPr>
        <w:rPr>
          <w:b/>
          <w:bCs/>
          <w:sz w:val="12"/>
          <w:szCs w:val="12"/>
        </w:rPr>
      </w:pPr>
    </w:p>
    <w:p w14:paraId="70A97521" w14:textId="77777777" w:rsidR="00120BCD" w:rsidRDefault="00120BCD" w:rsidP="00120BCD">
      <w:pPr>
        <w:rPr>
          <w:b/>
          <w:bCs/>
          <w:sz w:val="12"/>
          <w:szCs w:val="12"/>
        </w:rPr>
      </w:pPr>
    </w:p>
    <w:p w14:paraId="72219C84" w14:textId="77777777" w:rsidR="00120BCD" w:rsidRDefault="00120BCD" w:rsidP="00120BCD">
      <w:pPr>
        <w:rPr>
          <w:b/>
          <w:bCs/>
          <w:sz w:val="12"/>
          <w:szCs w:val="12"/>
        </w:rPr>
      </w:pPr>
    </w:p>
    <w:p w14:paraId="2277A8A9" w14:textId="77777777" w:rsidR="00120BCD" w:rsidRDefault="00120BCD" w:rsidP="00120BCD">
      <w:pPr>
        <w:rPr>
          <w:b/>
          <w:bCs/>
          <w:sz w:val="12"/>
          <w:szCs w:val="12"/>
        </w:rPr>
      </w:pPr>
    </w:p>
    <w:p w14:paraId="5D1C6454" w14:textId="77777777" w:rsidR="00120BCD" w:rsidRDefault="00120BCD" w:rsidP="00120BCD">
      <w:pPr>
        <w:rPr>
          <w:b/>
          <w:bCs/>
          <w:sz w:val="12"/>
          <w:szCs w:val="12"/>
        </w:rPr>
      </w:pPr>
    </w:p>
    <w:p w14:paraId="67758476" w14:textId="77777777" w:rsidR="00120BCD" w:rsidRDefault="00120BCD" w:rsidP="00120BCD">
      <w:pPr>
        <w:rPr>
          <w:b/>
          <w:bCs/>
          <w:sz w:val="12"/>
          <w:szCs w:val="12"/>
        </w:rPr>
      </w:pPr>
    </w:p>
    <w:p w14:paraId="79B48011" w14:textId="77777777" w:rsidR="00120BCD" w:rsidRDefault="00120BCD" w:rsidP="00120BCD">
      <w:pPr>
        <w:rPr>
          <w:b/>
          <w:bCs/>
          <w:sz w:val="12"/>
          <w:szCs w:val="12"/>
        </w:rPr>
      </w:pPr>
    </w:p>
    <w:p w14:paraId="0D7A312B" w14:textId="77777777" w:rsidR="00120BCD" w:rsidRDefault="00120BCD" w:rsidP="00120BCD">
      <w:pPr>
        <w:rPr>
          <w:b/>
          <w:bCs/>
          <w:sz w:val="12"/>
          <w:szCs w:val="12"/>
        </w:rPr>
      </w:pPr>
    </w:p>
    <w:p w14:paraId="2172A856" w14:textId="77777777" w:rsidR="00120BCD" w:rsidRDefault="00120BCD" w:rsidP="00120BCD">
      <w:pPr>
        <w:rPr>
          <w:b/>
          <w:bCs/>
          <w:sz w:val="12"/>
          <w:szCs w:val="12"/>
        </w:rPr>
      </w:pPr>
    </w:p>
    <w:p w14:paraId="024F98CD" w14:textId="77777777" w:rsidR="00120BCD" w:rsidRDefault="00120BCD" w:rsidP="00120BCD">
      <w:pPr>
        <w:rPr>
          <w:b/>
          <w:bCs/>
          <w:sz w:val="12"/>
          <w:szCs w:val="12"/>
        </w:rPr>
      </w:pPr>
    </w:p>
    <w:p w14:paraId="691F00F9" w14:textId="77777777" w:rsidR="00120BCD" w:rsidRDefault="00120BCD" w:rsidP="00120BCD">
      <w:pPr>
        <w:rPr>
          <w:b/>
          <w:bCs/>
          <w:sz w:val="12"/>
          <w:szCs w:val="12"/>
        </w:rPr>
      </w:pPr>
    </w:p>
    <w:p w14:paraId="5EAA4BD4" w14:textId="77777777" w:rsidR="00120BCD" w:rsidRDefault="00120BCD" w:rsidP="00120BCD">
      <w:pPr>
        <w:rPr>
          <w:b/>
          <w:bCs/>
          <w:sz w:val="12"/>
          <w:szCs w:val="12"/>
        </w:rPr>
      </w:pPr>
    </w:p>
    <w:p w14:paraId="1B4FB337" w14:textId="77777777" w:rsidR="00120BCD" w:rsidRDefault="00120BCD" w:rsidP="00120BCD">
      <w:pPr>
        <w:rPr>
          <w:b/>
          <w:bCs/>
          <w:sz w:val="12"/>
          <w:szCs w:val="12"/>
        </w:rPr>
      </w:pPr>
    </w:p>
    <w:p w14:paraId="67C3BDED" w14:textId="77777777" w:rsidR="00120BCD" w:rsidRDefault="00120BCD" w:rsidP="00120BCD">
      <w:pPr>
        <w:rPr>
          <w:b/>
          <w:bCs/>
          <w:sz w:val="12"/>
          <w:szCs w:val="12"/>
        </w:rPr>
      </w:pPr>
    </w:p>
    <w:p w14:paraId="541F19F8" w14:textId="77777777" w:rsidR="00537E95" w:rsidRDefault="00537E95" w:rsidP="00537E95">
      <w:pPr>
        <w:spacing w:before="40"/>
        <w:ind w:left="360" w:hanging="360"/>
        <w:contextualSpacing/>
      </w:pPr>
      <w:hyperlink r:id="rId35" w:history="1">
        <w:r w:rsidRPr="002341DD">
          <w:rPr>
            <w:rStyle w:val="Hyperlink"/>
          </w:rPr>
          <w:t>Eye Tracking Heatmap in Python</w:t>
        </w:r>
      </w:hyperlink>
    </w:p>
    <w:p w14:paraId="167E124E" w14:textId="2E82AC17" w:rsidR="00DE6DA4" w:rsidRPr="002414B1" w:rsidRDefault="00DE6DA4" w:rsidP="00BD085A">
      <w:pPr>
        <w:spacing w:after="200" w:line="276" w:lineRule="auto"/>
      </w:pPr>
      <w:r>
        <w:br w:type="page"/>
      </w:r>
    </w:p>
    <w:p w14:paraId="097CA8A5" w14:textId="25284F7C" w:rsidR="00F95A0D" w:rsidRPr="00195D63" w:rsidRDefault="00F95A0D" w:rsidP="00195D63">
      <w:pPr>
        <w:pStyle w:val="Heading1"/>
      </w:pPr>
      <w:r w:rsidRPr="00195D63">
        <w:lastRenderedPageBreak/>
        <w:t xml:space="preserve">Selected Manuscripts, Abstracts, and Digital Media </w:t>
      </w:r>
    </w:p>
    <w:p w14:paraId="6E4C29B9" w14:textId="0F89FFEB" w:rsidR="007B725E" w:rsidRPr="00195D63" w:rsidRDefault="007B725E" w:rsidP="007B725E">
      <w:pPr>
        <w:rPr>
          <w:sz w:val="22"/>
        </w:rPr>
      </w:pPr>
    </w:p>
    <w:p w14:paraId="38C5B1E6" w14:textId="5C953C1A" w:rsidR="007B725E" w:rsidRPr="00195D63" w:rsidRDefault="007B725E" w:rsidP="00195D63">
      <w:pPr>
        <w:pStyle w:val="Heading2"/>
      </w:pPr>
      <w:r w:rsidRPr="00195D63">
        <w:t>manuscripts</w:t>
      </w:r>
    </w:p>
    <w:p w14:paraId="2FA5527A" w14:textId="6382B768" w:rsidR="007E37E0" w:rsidRPr="00195D63" w:rsidRDefault="007E37E0" w:rsidP="00295E4E">
      <w:pPr>
        <w:pStyle w:val="ListParagraph"/>
        <w:numPr>
          <w:ilvl w:val="0"/>
          <w:numId w:val="11"/>
        </w:numPr>
        <w:rPr>
          <w:sz w:val="22"/>
          <w:szCs w:val="22"/>
        </w:rPr>
      </w:pPr>
      <w:r w:rsidRPr="00195D63">
        <w:rPr>
          <w:sz w:val="22"/>
          <w:szCs w:val="22"/>
          <w:lang w:val="de-DE"/>
        </w:rPr>
        <w:t xml:space="preserve">Turner JA, </w:t>
      </w:r>
      <w:r w:rsidRPr="00195D63">
        <w:rPr>
          <w:b/>
          <w:bCs/>
          <w:sz w:val="22"/>
          <w:szCs w:val="22"/>
          <w:lang w:val="de-DE"/>
        </w:rPr>
        <w:t>Reiche ET</w:t>
      </w:r>
      <w:r w:rsidRPr="00195D63">
        <w:rPr>
          <w:sz w:val="22"/>
          <w:szCs w:val="22"/>
          <w:lang w:val="de-DE"/>
        </w:rPr>
        <w:t xml:space="preserve">, Hartshorne MT, Blodgett JM, Lee CC, Padua DA. </w:t>
      </w:r>
      <w:r w:rsidRPr="00195D63">
        <w:rPr>
          <w:sz w:val="22"/>
          <w:szCs w:val="22"/>
        </w:rPr>
        <w:t xml:space="preserve">Open Source, Open Science: Development of OpenLESS as the Automated Landing Error Scoring System. </w:t>
      </w:r>
      <w:hyperlink r:id="rId36" w:history="1">
        <w:r w:rsidR="00120BCD" w:rsidRPr="00B760A4">
          <w:rPr>
            <w:rStyle w:val="Hyperlink"/>
            <w:sz w:val="22"/>
            <w:szCs w:val="22"/>
          </w:rPr>
          <w:t>https://www.medrxiv.org/content/10.1101/2024.11.28.24318160v1</w:t>
        </w:r>
      </w:hyperlink>
      <w:r w:rsidRPr="00195D63">
        <w:rPr>
          <w:sz w:val="22"/>
          <w:szCs w:val="22"/>
        </w:rPr>
        <w:t xml:space="preserve"> </w:t>
      </w:r>
    </w:p>
    <w:p w14:paraId="578C49E6" w14:textId="77777777" w:rsidR="00F95A0D" w:rsidRPr="00195D63" w:rsidRDefault="00F95A0D" w:rsidP="00295E4E">
      <w:pPr>
        <w:pStyle w:val="ListParagraph"/>
        <w:rPr>
          <w:sz w:val="22"/>
          <w:szCs w:val="22"/>
        </w:rPr>
      </w:pPr>
      <w:r w:rsidRPr="00195D63">
        <w:rPr>
          <w:b/>
          <w:bCs/>
          <w:sz w:val="22"/>
          <w:szCs w:val="22"/>
          <w:lang w:val="de-DE"/>
        </w:rPr>
        <w:t>Reiche ET</w:t>
      </w:r>
      <w:r w:rsidRPr="00195D63">
        <w:rPr>
          <w:sz w:val="22"/>
          <w:szCs w:val="22"/>
          <w:lang w:val="de-DE"/>
        </w:rPr>
        <w:t xml:space="preserve">, Collins KA, Genoese FM, Walaszek M, Triplett AN, Kuenze C, Harkey M, Baez SE. </w:t>
      </w:r>
      <w:r w:rsidRPr="00195D63">
        <w:rPr>
          <w:sz w:val="22"/>
          <w:szCs w:val="22"/>
        </w:rPr>
        <w:t xml:space="preserve">Lower Extremity Reaction Time in Individuals with Contact Versus Noncontact Anterior Cruciate Ligament Injuries After Reconstruction. </w:t>
      </w:r>
      <w:r w:rsidRPr="00195D63">
        <w:rPr>
          <w:i/>
          <w:iCs/>
          <w:sz w:val="22"/>
          <w:szCs w:val="22"/>
        </w:rPr>
        <w:t>J Athl Train</w:t>
      </w:r>
      <w:r w:rsidRPr="00195D63">
        <w:rPr>
          <w:sz w:val="22"/>
          <w:szCs w:val="22"/>
        </w:rPr>
        <w:t xml:space="preserve">. 8 January 2024; 59 (1): 66–72. </w:t>
      </w:r>
      <w:hyperlink r:id="rId37" w:history="1">
        <w:r w:rsidRPr="00195D63">
          <w:rPr>
            <w:rStyle w:val="Hyperlink"/>
            <w:sz w:val="22"/>
            <w:szCs w:val="22"/>
          </w:rPr>
          <w:t>https://doi.org/10.4085/1062-6050-0428.22</w:t>
        </w:r>
      </w:hyperlink>
      <w:r w:rsidRPr="00195D63">
        <w:rPr>
          <w:sz w:val="22"/>
          <w:szCs w:val="22"/>
        </w:rPr>
        <w:t xml:space="preserve"> </w:t>
      </w:r>
    </w:p>
    <w:p w14:paraId="3BFBD306" w14:textId="77777777" w:rsidR="00F95A0D" w:rsidRDefault="00F95A0D" w:rsidP="00295E4E">
      <w:pPr>
        <w:pStyle w:val="ListParagraph"/>
        <w:rPr>
          <w:sz w:val="22"/>
          <w:szCs w:val="22"/>
        </w:rPr>
      </w:pPr>
      <w:r w:rsidRPr="00195D63">
        <w:rPr>
          <w:b/>
          <w:bCs/>
          <w:sz w:val="22"/>
          <w:szCs w:val="22"/>
          <w:lang w:val="de-DE"/>
        </w:rPr>
        <w:t>Reiche ET</w:t>
      </w:r>
      <w:r w:rsidRPr="00195D63">
        <w:rPr>
          <w:sz w:val="22"/>
          <w:szCs w:val="22"/>
          <w:lang w:val="de-DE"/>
        </w:rPr>
        <w:t xml:space="preserve">, Lam K, Genoese FM, Baez SE. </w:t>
      </w:r>
      <w:r w:rsidRPr="00195D63">
        <w:rPr>
          <w:sz w:val="22"/>
          <w:szCs w:val="22"/>
        </w:rPr>
        <w:t xml:space="preserve">Integrating Mindfulness to Reduce Injury Rates in Athletes: A Critically Appraised Topic. </w:t>
      </w:r>
      <w:r w:rsidRPr="00195D63">
        <w:rPr>
          <w:i/>
          <w:iCs/>
          <w:sz w:val="22"/>
          <w:szCs w:val="22"/>
        </w:rPr>
        <w:t>Intl J Athl Ther Train</w:t>
      </w:r>
      <w:r w:rsidRPr="00195D63">
        <w:rPr>
          <w:sz w:val="22"/>
          <w:szCs w:val="22"/>
        </w:rPr>
        <w:t xml:space="preserve">. 28(6), 291-298. </w:t>
      </w:r>
      <w:hyperlink r:id="rId38" w:history="1">
        <w:r w:rsidRPr="00195D63">
          <w:rPr>
            <w:rStyle w:val="Hyperlink"/>
            <w:sz w:val="22"/>
            <w:szCs w:val="22"/>
          </w:rPr>
          <w:t>https://doi.org/10.1123/ijatt.2022-0138</w:t>
        </w:r>
      </w:hyperlink>
      <w:r w:rsidRPr="00195D63">
        <w:rPr>
          <w:sz w:val="22"/>
          <w:szCs w:val="22"/>
        </w:rPr>
        <w:t xml:space="preserve"> </w:t>
      </w:r>
    </w:p>
    <w:p w14:paraId="78EED055" w14:textId="77777777" w:rsidR="00195D63" w:rsidRPr="00195D63" w:rsidRDefault="00195D63" w:rsidP="00195D63">
      <w:pPr>
        <w:rPr>
          <w:sz w:val="22"/>
        </w:rPr>
      </w:pPr>
    </w:p>
    <w:p w14:paraId="67D2D618" w14:textId="6D643FE2" w:rsidR="00F95A0D" w:rsidRPr="00195D63" w:rsidRDefault="00F95A0D" w:rsidP="00195D63">
      <w:pPr>
        <w:pStyle w:val="Heading2"/>
      </w:pPr>
      <w:r w:rsidRPr="00195D63">
        <w:t xml:space="preserve">abstracts </w:t>
      </w:r>
    </w:p>
    <w:p w14:paraId="4E299F2D" w14:textId="23444E8F" w:rsidR="007A4D36" w:rsidRPr="00195D63" w:rsidRDefault="007A4D36" w:rsidP="00295E4E">
      <w:pPr>
        <w:pStyle w:val="ListParagraph"/>
        <w:numPr>
          <w:ilvl w:val="0"/>
          <w:numId w:val="12"/>
        </w:numPr>
        <w:rPr>
          <w:sz w:val="22"/>
          <w:szCs w:val="22"/>
        </w:rPr>
      </w:pPr>
      <w:r w:rsidRPr="00195D63">
        <w:rPr>
          <w:sz w:val="22"/>
          <w:szCs w:val="22"/>
        </w:rPr>
        <w:t xml:space="preserve">Liu M, </w:t>
      </w:r>
      <w:r w:rsidRPr="00195D63">
        <w:rPr>
          <w:b/>
          <w:bCs/>
          <w:sz w:val="22"/>
          <w:szCs w:val="22"/>
        </w:rPr>
        <w:t>Reiche ET</w:t>
      </w:r>
      <w:r w:rsidRPr="00195D63">
        <w:rPr>
          <w:sz w:val="22"/>
          <w:szCs w:val="22"/>
        </w:rPr>
        <w:t xml:space="preserve">, Kiefer AW. </w:t>
      </w:r>
      <w:r w:rsidR="00E53690" w:rsidRPr="00195D63">
        <w:rPr>
          <w:sz w:val="22"/>
          <w:szCs w:val="22"/>
        </w:rPr>
        <w:t>Fixation Duration and Location for Successful and Unsuccessful Single Leg Hop Performance in Individuals after ACL Reconstruction. UNC Undergraduate Research Day. April 2025.</w:t>
      </w:r>
    </w:p>
    <w:p w14:paraId="7312C51B" w14:textId="32645550" w:rsidR="008C512F" w:rsidRPr="00195D63" w:rsidRDefault="008C512F" w:rsidP="00295E4E">
      <w:pPr>
        <w:pStyle w:val="ListParagraph"/>
        <w:rPr>
          <w:sz w:val="22"/>
          <w:szCs w:val="22"/>
        </w:rPr>
      </w:pPr>
      <w:r w:rsidRPr="00195D63">
        <w:rPr>
          <w:sz w:val="22"/>
          <w:szCs w:val="22"/>
        </w:rPr>
        <w:t xml:space="preserve">Sorboro A, </w:t>
      </w:r>
      <w:r w:rsidR="00E56D0B" w:rsidRPr="00195D63">
        <w:rPr>
          <w:b/>
          <w:bCs/>
          <w:sz w:val="22"/>
          <w:szCs w:val="22"/>
        </w:rPr>
        <w:t>Reiche ET</w:t>
      </w:r>
      <w:r w:rsidR="00E56D0B" w:rsidRPr="00195D63">
        <w:rPr>
          <w:sz w:val="22"/>
          <w:szCs w:val="22"/>
        </w:rPr>
        <w:t xml:space="preserve">, Kiefer AW. </w:t>
      </w:r>
      <w:r w:rsidR="007A4D36" w:rsidRPr="00195D63">
        <w:rPr>
          <w:sz w:val="22"/>
          <w:szCs w:val="22"/>
        </w:rPr>
        <w:t xml:space="preserve">Impact of Anxiety and Depression on Gaze Behaviors in Patients after Anterior Cruciate Ligament Reconstruction. UNC Undergraduate Research Day. April 2025. </w:t>
      </w:r>
    </w:p>
    <w:p w14:paraId="1D8CC801" w14:textId="77777777" w:rsidR="00295E4E" w:rsidRPr="00195D63" w:rsidRDefault="00295E4E" w:rsidP="00295E4E">
      <w:pPr>
        <w:pStyle w:val="ListParagraph"/>
        <w:rPr>
          <w:sz w:val="22"/>
          <w:szCs w:val="22"/>
        </w:rPr>
      </w:pPr>
      <w:r w:rsidRPr="00195D63">
        <w:rPr>
          <w:b/>
          <w:bCs/>
          <w:sz w:val="22"/>
          <w:szCs w:val="22"/>
        </w:rPr>
        <w:t>Reiche ET</w:t>
      </w:r>
      <w:r w:rsidRPr="00195D63">
        <w:rPr>
          <w:sz w:val="22"/>
          <w:szCs w:val="22"/>
        </w:rPr>
        <w:t xml:space="preserve">, Willoughby DE, Armitano-Lago C. Relationship Between Single Leg Hop Distance And Psychological Readiness During A Neurocognitive Task Following ACL Reconstruction. Accepted for Poster Presentation at the 2025 American College of Sports Medicine Annual Meeting. Atlanta, GA.  </w:t>
      </w:r>
    </w:p>
    <w:p w14:paraId="1E6C3A73" w14:textId="5807DD9D" w:rsidR="00F95A0D" w:rsidRPr="00195D63" w:rsidRDefault="00F95A0D" w:rsidP="00295E4E">
      <w:pPr>
        <w:pStyle w:val="ListParagraph"/>
        <w:rPr>
          <w:sz w:val="22"/>
          <w:szCs w:val="22"/>
        </w:rPr>
      </w:pPr>
      <w:r w:rsidRPr="00195D63">
        <w:rPr>
          <w:b/>
          <w:bCs/>
          <w:sz w:val="22"/>
          <w:szCs w:val="22"/>
          <w:lang w:val="de-DE"/>
        </w:rPr>
        <w:t>Reiche ET</w:t>
      </w:r>
      <w:r w:rsidRPr="00195D63">
        <w:rPr>
          <w:sz w:val="22"/>
          <w:szCs w:val="22"/>
          <w:lang w:val="de-DE"/>
        </w:rPr>
        <w:t xml:space="preserve">, Genoese FM, Coffman CA, Pontifex MA, Baez SE. </w:t>
      </w:r>
      <w:r w:rsidRPr="00195D63">
        <w:rPr>
          <w:sz w:val="22"/>
          <w:szCs w:val="22"/>
        </w:rPr>
        <w:t>Self-Reported Knee Symptoms Influence Emotional Responses Post-ACL Reconstruction. National Athletic Trainers’ Association Clinical Symposia. New Orleans, LA. June 2024.</w:t>
      </w:r>
    </w:p>
    <w:p w14:paraId="390B1E8D" w14:textId="77777777" w:rsidR="00F95A0D" w:rsidRPr="00195D63" w:rsidRDefault="00F95A0D" w:rsidP="00295E4E">
      <w:pPr>
        <w:pStyle w:val="ListParagraph"/>
        <w:rPr>
          <w:sz w:val="22"/>
          <w:szCs w:val="22"/>
        </w:rPr>
      </w:pPr>
      <w:r w:rsidRPr="00195D63">
        <w:rPr>
          <w:b/>
          <w:bCs/>
          <w:sz w:val="22"/>
          <w:szCs w:val="22"/>
          <w:lang w:val="de-DE"/>
        </w:rPr>
        <w:t>Reiche ET</w:t>
      </w:r>
      <w:r w:rsidRPr="00195D63">
        <w:rPr>
          <w:sz w:val="22"/>
          <w:szCs w:val="22"/>
          <w:lang w:val="de-DE"/>
        </w:rPr>
        <w:t xml:space="preserve">, Genoese FM, Brinkman CA, Baez SE. </w:t>
      </w:r>
      <w:r w:rsidRPr="00195D63">
        <w:rPr>
          <w:sz w:val="22"/>
          <w:szCs w:val="22"/>
        </w:rPr>
        <w:t>Multiple Object Tracking and Knee Symptoms In Healthy Controls And Individuals With ACL Reconstruction. American College of Sports Medicine Annual Meeting.  Boston, MA. May 2024.</w:t>
      </w:r>
    </w:p>
    <w:p w14:paraId="7A9FD9B7" w14:textId="77777777" w:rsidR="00F95A0D" w:rsidRPr="00195D63" w:rsidRDefault="00F95A0D" w:rsidP="00295E4E">
      <w:pPr>
        <w:pStyle w:val="ListParagraph"/>
        <w:rPr>
          <w:sz w:val="22"/>
          <w:szCs w:val="22"/>
        </w:rPr>
      </w:pPr>
      <w:r w:rsidRPr="00195D63">
        <w:rPr>
          <w:b/>
          <w:bCs/>
          <w:sz w:val="22"/>
          <w:szCs w:val="22"/>
          <w:lang w:val="de-DE"/>
        </w:rPr>
        <w:t>Reiche ET</w:t>
      </w:r>
      <w:r w:rsidRPr="00195D63">
        <w:rPr>
          <w:sz w:val="22"/>
          <w:szCs w:val="22"/>
          <w:lang w:val="de-DE"/>
        </w:rPr>
        <w:t xml:space="preserve">, Genoese FM, Collins KA, Walaszek MC, Harkey MS, Kuenze C, Baez SE. </w:t>
      </w:r>
      <w:r w:rsidRPr="00195D63">
        <w:rPr>
          <w:sz w:val="22"/>
          <w:szCs w:val="22"/>
        </w:rPr>
        <w:t>Kinesiophobia is associated with lower extremity perceptual-motor function after ACL reconstruction. National Athletic Trainers Association 2023 Clinical Symposia &amp; AT Expo. June 2023. Indianapolis, IN.</w:t>
      </w:r>
    </w:p>
    <w:p w14:paraId="61704128" w14:textId="77777777" w:rsidR="00F95A0D" w:rsidRPr="00195D63" w:rsidRDefault="00F95A0D" w:rsidP="00295E4E">
      <w:pPr>
        <w:pStyle w:val="ListParagraph"/>
        <w:rPr>
          <w:sz w:val="22"/>
          <w:szCs w:val="22"/>
        </w:rPr>
      </w:pPr>
      <w:r w:rsidRPr="00195D63">
        <w:rPr>
          <w:b/>
          <w:bCs/>
          <w:sz w:val="22"/>
          <w:szCs w:val="22"/>
        </w:rPr>
        <w:t>Reiche ET</w:t>
      </w:r>
      <w:r w:rsidRPr="00195D63">
        <w:rPr>
          <w:sz w:val="22"/>
          <w:szCs w:val="22"/>
        </w:rPr>
        <w:t>, Genoese FM, Harkey MS, Collins K, Walaszek M, Triplett A, Kuenze CM, Baez. No differences in lower extremity visuomotor reaction time between patients with contact and non-contact ACL injuries. National Athletic Trainers Association 2022 Clinical Symposia. June 2022. Philadelphia, PA</w:t>
      </w:r>
    </w:p>
    <w:p w14:paraId="2A808927" w14:textId="77777777" w:rsidR="00F95A0D" w:rsidRDefault="00F95A0D" w:rsidP="00295E4E">
      <w:pPr>
        <w:pStyle w:val="ListParagraph"/>
        <w:rPr>
          <w:sz w:val="22"/>
          <w:szCs w:val="22"/>
        </w:rPr>
      </w:pPr>
      <w:r w:rsidRPr="00195D63">
        <w:rPr>
          <w:b/>
          <w:bCs/>
          <w:sz w:val="22"/>
          <w:szCs w:val="22"/>
          <w:lang w:val="de-DE"/>
        </w:rPr>
        <w:t>Reiche ET</w:t>
      </w:r>
      <w:r w:rsidRPr="00195D63">
        <w:rPr>
          <w:sz w:val="22"/>
          <w:szCs w:val="22"/>
          <w:lang w:val="de-DE"/>
        </w:rPr>
        <w:t xml:space="preserve">, Collins KA, Genoese FM, Walaszek MC, Triplett AN, Harkey MS, Kuenze CM, Baez SE. </w:t>
      </w:r>
      <w:r w:rsidRPr="00195D63">
        <w:rPr>
          <w:sz w:val="22"/>
          <w:szCs w:val="22"/>
        </w:rPr>
        <w:t>Elevated injury-related fear is associated with greater knee abduction angle during jump-landing in individuals with ACL reconstruction. ACL Research Retreat IX: The Pediatric Athlete. March 2022. High Point, NC.</w:t>
      </w:r>
    </w:p>
    <w:p w14:paraId="201CBCB3" w14:textId="77777777" w:rsidR="00195D63" w:rsidRPr="00195D63" w:rsidRDefault="00195D63" w:rsidP="00195D63">
      <w:pPr>
        <w:rPr>
          <w:sz w:val="22"/>
        </w:rPr>
      </w:pPr>
    </w:p>
    <w:p w14:paraId="30D60A9A" w14:textId="19261206" w:rsidR="00F95A0D" w:rsidRPr="00195D63" w:rsidRDefault="00F95A0D" w:rsidP="00195D63">
      <w:pPr>
        <w:pStyle w:val="Heading2"/>
      </w:pPr>
      <w:r w:rsidRPr="00195D63">
        <w:t>Digital Media</w:t>
      </w:r>
    </w:p>
    <w:p w14:paraId="1E6173FD" w14:textId="77777777" w:rsidR="00F95A0D" w:rsidRPr="00195D63" w:rsidRDefault="00F95A0D" w:rsidP="00295E4E">
      <w:pPr>
        <w:pStyle w:val="ListParagraph"/>
        <w:numPr>
          <w:ilvl w:val="0"/>
          <w:numId w:val="7"/>
        </w:numPr>
        <w:rPr>
          <w:sz w:val="22"/>
          <w:szCs w:val="22"/>
        </w:rPr>
      </w:pPr>
      <w:hyperlink r:id="rId39" w:history="1">
        <w:r w:rsidRPr="00195D63">
          <w:rPr>
            <w:rStyle w:val="Hyperlink"/>
            <w:sz w:val="22"/>
            <w:szCs w:val="22"/>
          </w:rPr>
          <w:t>ACL and Return to Play</w:t>
        </w:r>
      </w:hyperlink>
      <w:r w:rsidRPr="00195D63">
        <w:rPr>
          <w:sz w:val="22"/>
          <w:szCs w:val="22"/>
        </w:rPr>
        <w:t>, NATA Foundation Research to Clinical Practice. Primary Contributor, reviewed by NATA Foundation Educational Resources Committee and NATA Foundation Board. February 2024.</w:t>
      </w:r>
    </w:p>
    <w:p w14:paraId="1BAB73AC" w14:textId="77777777" w:rsidR="00F95A0D" w:rsidRPr="00195D63" w:rsidRDefault="00F95A0D" w:rsidP="00295E4E">
      <w:pPr>
        <w:pStyle w:val="ListParagraph"/>
        <w:numPr>
          <w:ilvl w:val="0"/>
          <w:numId w:val="7"/>
        </w:numPr>
        <w:rPr>
          <w:sz w:val="22"/>
          <w:szCs w:val="22"/>
        </w:rPr>
      </w:pPr>
      <w:hyperlink r:id="rId40" w:history="1">
        <w:r w:rsidRPr="00195D63">
          <w:rPr>
            <w:rStyle w:val="Hyperlink"/>
            <w:sz w:val="22"/>
            <w:szCs w:val="22"/>
          </w:rPr>
          <w:t>The ACL Injury Puzzle: Rethinking Athlete-Centered Care</w:t>
        </w:r>
      </w:hyperlink>
      <w:r w:rsidRPr="00195D63">
        <w:rPr>
          <w:sz w:val="22"/>
          <w:szCs w:val="22"/>
        </w:rPr>
        <w:t>, SimpliFaster Blog, reviewed by Rachel MacAulay (Editor) and Nathan Huffstutter (Managing Editor). October 2023.</w:t>
      </w:r>
    </w:p>
    <w:p w14:paraId="39305253" w14:textId="6BD41B40" w:rsidR="00FD741E" w:rsidRPr="00195D63" w:rsidRDefault="00F95A0D" w:rsidP="007E37E0">
      <w:pPr>
        <w:pStyle w:val="ListParagraph"/>
        <w:numPr>
          <w:ilvl w:val="0"/>
          <w:numId w:val="7"/>
        </w:numPr>
        <w:rPr>
          <w:sz w:val="22"/>
          <w:szCs w:val="22"/>
        </w:rPr>
      </w:pPr>
      <w:hyperlink r:id="rId41" w:history="1">
        <w:r w:rsidRPr="00195D63">
          <w:rPr>
            <w:rStyle w:val="Hyperlink"/>
            <w:sz w:val="22"/>
            <w:szCs w:val="22"/>
          </w:rPr>
          <w:t>Sudden Cardiac Arrest</w:t>
        </w:r>
      </w:hyperlink>
      <w:r w:rsidRPr="00195D63">
        <w:rPr>
          <w:sz w:val="22"/>
          <w:szCs w:val="22"/>
        </w:rPr>
        <w:t>, NATA Foundation Research to Clinical Practice. Primary Contributor, reviewed by NATA Foundation Educational Resources Committee and NATA Foundation Board. February 2023.</w:t>
      </w:r>
    </w:p>
    <w:sectPr w:rsidR="00FD741E" w:rsidRPr="00195D63" w:rsidSect="007B725E">
      <w:footerReference w:type="default" r:id="rId42"/>
      <w:pgSz w:w="12240" w:h="15840"/>
      <w:pgMar w:top="720" w:right="720" w:bottom="720" w:left="720" w:header="720" w:footer="720" w:gutter="0"/>
      <w:pgBorders w:offsetFrom="page">
        <w:top w:val="single" w:sz="24" w:space="24" w:color="7F7F7F" w:themeColor="text1" w:themeTint="80" w:shadow="1"/>
        <w:left w:val="single" w:sz="24" w:space="24" w:color="7F7F7F" w:themeColor="text1" w:themeTint="80" w:shadow="1"/>
        <w:bottom w:val="single" w:sz="24" w:space="24" w:color="7F7F7F" w:themeColor="text1" w:themeTint="80" w:shadow="1"/>
        <w:right w:val="single" w:sz="24" w:space="24" w:color="7F7F7F" w:themeColor="text1" w:themeTint="80" w:shadow="1"/>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085EEE" w14:textId="77777777" w:rsidR="00103ECD" w:rsidRDefault="00103ECD">
      <w:r>
        <w:separator/>
      </w:r>
    </w:p>
  </w:endnote>
  <w:endnote w:type="continuationSeparator" w:id="0">
    <w:p w14:paraId="79448FE1" w14:textId="77777777" w:rsidR="00103ECD" w:rsidRDefault="00103ECD">
      <w:r>
        <w:continuationSeparator/>
      </w:r>
    </w:p>
  </w:endnote>
  <w:endnote w:type="continuationNotice" w:id="1">
    <w:p w14:paraId="70F9C304" w14:textId="77777777" w:rsidR="00103ECD" w:rsidRDefault="00103ECD">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altName w:val="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88752455"/>
      <w:docPartObj>
        <w:docPartGallery w:val="Page Numbers (Bottom of Page)"/>
        <w:docPartUnique/>
      </w:docPartObj>
    </w:sdtPr>
    <w:sdtEndPr>
      <w:rPr>
        <w:noProof/>
      </w:rPr>
    </w:sdtEndPr>
    <w:sdtContent>
      <w:p w14:paraId="2B38F126" w14:textId="516292F0" w:rsidR="005F480D" w:rsidRDefault="005F480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455CCC" w14:textId="77777777" w:rsidR="005F480D" w:rsidRDefault="005F48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D95CC6" w14:textId="77777777" w:rsidR="00103ECD" w:rsidRDefault="00103ECD">
      <w:r>
        <w:separator/>
      </w:r>
    </w:p>
  </w:footnote>
  <w:footnote w:type="continuationSeparator" w:id="0">
    <w:p w14:paraId="055C45ED" w14:textId="77777777" w:rsidR="00103ECD" w:rsidRDefault="00103ECD">
      <w:r>
        <w:continuationSeparator/>
      </w:r>
    </w:p>
  </w:footnote>
  <w:footnote w:type="continuationNotice" w:id="1">
    <w:p w14:paraId="75E3022A" w14:textId="77777777" w:rsidR="00103ECD" w:rsidRDefault="00103ECD">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C1737"/>
    <w:multiLevelType w:val="hybridMultilevel"/>
    <w:tmpl w:val="F6641AB2"/>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 w15:restartNumberingAfterBreak="0">
    <w:nsid w:val="08DC1DF7"/>
    <w:multiLevelType w:val="hybridMultilevel"/>
    <w:tmpl w:val="6FD2480E"/>
    <w:lvl w:ilvl="0" w:tplc="90C0858A">
      <w:numFmt w:val="bullet"/>
      <w:lvlText w:val=""/>
      <w:lvlJc w:val="left"/>
      <w:pPr>
        <w:ind w:left="360" w:hanging="360"/>
      </w:pPr>
      <w:rPr>
        <w:rFonts w:ascii="Arial" w:eastAsiaTheme="minorHAnsi"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E784D8B"/>
    <w:multiLevelType w:val="hybridMultilevel"/>
    <w:tmpl w:val="1C60052C"/>
    <w:lvl w:ilvl="0" w:tplc="235CF40C">
      <w:numFmt w:val="bullet"/>
      <w:lvlText w:val="-"/>
      <w:lvlJc w:val="left"/>
      <w:pPr>
        <w:ind w:left="360" w:hanging="360"/>
      </w:pPr>
      <w:rPr>
        <w:rFonts w:ascii="Arial" w:eastAsiaTheme="minorHAnsi"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EF02E83"/>
    <w:multiLevelType w:val="hybridMultilevel"/>
    <w:tmpl w:val="31480352"/>
    <w:lvl w:ilvl="0" w:tplc="235CF40C">
      <w:numFmt w:val="bullet"/>
      <w:lvlText w:val="-"/>
      <w:lvlJc w:val="left"/>
      <w:pPr>
        <w:ind w:left="360" w:hanging="360"/>
      </w:pPr>
      <w:rPr>
        <w:rFonts w:ascii="Arial" w:eastAsiaTheme="minorHAnsi" w:hAnsi="Arial" w:cs="Aria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7666A65"/>
    <w:multiLevelType w:val="hybridMultilevel"/>
    <w:tmpl w:val="C3205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A33AF7"/>
    <w:multiLevelType w:val="hybridMultilevel"/>
    <w:tmpl w:val="3F724AD2"/>
    <w:lvl w:ilvl="0" w:tplc="B67C2A58">
      <w:start w:val="1"/>
      <w:numFmt w:val="decimal"/>
      <w:pStyle w:val="ListParagraph"/>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489E0CDA"/>
    <w:multiLevelType w:val="hybridMultilevel"/>
    <w:tmpl w:val="B5FC2386"/>
    <w:lvl w:ilvl="0" w:tplc="20E4461E">
      <w:numFmt w:val="bullet"/>
      <w:lvlText w:val="-"/>
      <w:lvlJc w:val="left"/>
      <w:pPr>
        <w:ind w:left="360" w:hanging="360"/>
      </w:pPr>
      <w:rPr>
        <w:rFonts w:ascii="Arial" w:eastAsiaTheme="minorHAnsi"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50297597"/>
    <w:multiLevelType w:val="hybridMultilevel"/>
    <w:tmpl w:val="8D4639DA"/>
    <w:lvl w:ilvl="0" w:tplc="90C0858A">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46E4220"/>
    <w:multiLevelType w:val="hybridMultilevel"/>
    <w:tmpl w:val="2B20E5CA"/>
    <w:lvl w:ilvl="0" w:tplc="29C82E86">
      <w:start w:val="2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EE677AC"/>
    <w:multiLevelType w:val="hybridMultilevel"/>
    <w:tmpl w:val="F90AA0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B0A1AFA"/>
    <w:multiLevelType w:val="hybridMultilevel"/>
    <w:tmpl w:val="28D6065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73304187"/>
    <w:multiLevelType w:val="hybridMultilevel"/>
    <w:tmpl w:val="38DE0FF2"/>
    <w:lvl w:ilvl="0" w:tplc="E70448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5022B9C"/>
    <w:multiLevelType w:val="hybridMultilevel"/>
    <w:tmpl w:val="93360532"/>
    <w:lvl w:ilvl="0" w:tplc="0E181442">
      <w:start w:val="2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5243187"/>
    <w:multiLevelType w:val="hybridMultilevel"/>
    <w:tmpl w:val="7896742C"/>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num w:numId="1" w16cid:durableId="1428649931">
    <w:abstractNumId w:val="10"/>
  </w:num>
  <w:num w:numId="2" w16cid:durableId="485243267">
    <w:abstractNumId w:val="3"/>
  </w:num>
  <w:num w:numId="3" w16cid:durableId="1037661665">
    <w:abstractNumId w:val="2"/>
  </w:num>
  <w:num w:numId="4" w16cid:durableId="1061832206">
    <w:abstractNumId w:val="6"/>
  </w:num>
  <w:num w:numId="5" w16cid:durableId="1740325277">
    <w:abstractNumId w:val="5"/>
  </w:num>
  <w:num w:numId="6" w16cid:durableId="1525316806">
    <w:abstractNumId w:val="0"/>
  </w:num>
  <w:num w:numId="7" w16cid:durableId="1330862020">
    <w:abstractNumId w:val="13"/>
  </w:num>
  <w:num w:numId="8" w16cid:durableId="1819691749">
    <w:abstractNumId w:val="11"/>
  </w:num>
  <w:num w:numId="9" w16cid:durableId="1344238199">
    <w:abstractNumId w:val="8"/>
  </w:num>
  <w:num w:numId="10" w16cid:durableId="1838425183">
    <w:abstractNumId w:val="12"/>
  </w:num>
  <w:num w:numId="11" w16cid:durableId="178473136">
    <w:abstractNumId w:val="5"/>
    <w:lvlOverride w:ilvl="0">
      <w:startOverride w:val="1"/>
    </w:lvlOverride>
  </w:num>
  <w:num w:numId="12" w16cid:durableId="1828285401">
    <w:abstractNumId w:val="5"/>
    <w:lvlOverride w:ilvl="0">
      <w:startOverride w:val="1"/>
    </w:lvlOverride>
  </w:num>
  <w:num w:numId="13" w16cid:durableId="744031882">
    <w:abstractNumId w:val="4"/>
  </w:num>
  <w:num w:numId="14" w16cid:durableId="1881478940">
    <w:abstractNumId w:val="7"/>
  </w:num>
  <w:num w:numId="15" w16cid:durableId="1975746048">
    <w:abstractNumId w:val="1"/>
  </w:num>
  <w:num w:numId="16" w16cid:durableId="1414857880">
    <w:abstractNumId w:val="9"/>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attachedTemplate r:id="rId1"/>
  <w:defaultTabStop w:val="720"/>
  <w:drawingGridHorizontalSpacing w:val="8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UzMzI2NTC2tDSytDBU0lEKTi0uzszPAykwMasFAK6rUYstAAAA"/>
  </w:docVars>
  <w:rsids>
    <w:rsidRoot w:val="001F4B3F"/>
    <w:rsid w:val="00000B55"/>
    <w:rsid w:val="00001252"/>
    <w:rsid w:val="00001D80"/>
    <w:rsid w:val="00003787"/>
    <w:rsid w:val="00003B19"/>
    <w:rsid w:val="00012C69"/>
    <w:rsid w:val="00014B3C"/>
    <w:rsid w:val="00016424"/>
    <w:rsid w:val="00016CF0"/>
    <w:rsid w:val="00020175"/>
    <w:rsid w:val="0002068B"/>
    <w:rsid w:val="000209C9"/>
    <w:rsid w:val="00021DB7"/>
    <w:rsid w:val="00021F7F"/>
    <w:rsid w:val="00025092"/>
    <w:rsid w:val="000258AC"/>
    <w:rsid w:val="000259B1"/>
    <w:rsid w:val="00027FE4"/>
    <w:rsid w:val="00030F16"/>
    <w:rsid w:val="00032A20"/>
    <w:rsid w:val="0003334A"/>
    <w:rsid w:val="00036A15"/>
    <w:rsid w:val="0003764D"/>
    <w:rsid w:val="0004024A"/>
    <w:rsid w:val="000427EC"/>
    <w:rsid w:val="00043960"/>
    <w:rsid w:val="00044383"/>
    <w:rsid w:val="0004447E"/>
    <w:rsid w:val="00044520"/>
    <w:rsid w:val="00046C34"/>
    <w:rsid w:val="0004721E"/>
    <w:rsid w:val="000473E6"/>
    <w:rsid w:val="000540D4"/>
    <w:rsid w:val="00055A41"/>
    <w:rsid w:val="00065B36"/>
    <w:rsid w:val="00071C1E"/>
    <w:rsid w:val="000744CD"/>
    <w:rsid w:val="00075AFF"/>
    <w:rsid w:val="00077E22"/>
    <w:rsid w:val="00081E8A"/>
    <w:rsid w:val="00081FAF"/>
    <w:rsid w:val="000832D9"/>
    <w:rsid w:val="00086515"/>
    <w:rsid w:val="000947B6"/>
    <w:rsid w:val="00097ECF"/>
    <w:rsid w:val="000A265B"/>
    <w:rsid w:val="000A2EB9"/>
    <w:rsid w:val="000A569E"/>
    <w:rsid w:val="000A7370"/>
    <w:rsid w:val="000B3AC3"/>
    <w:rsid w:val="000B43B7"/>
    <w:rsid w:val="000B49DC"/>
    <w:rsid w:val="000C3DA2"/>
    <w:rsid w:val="000C3DA8"/>
    <w:rsid w:val="000C400E"/>
    <w:rsid w:val="000C4D5C"/>
    <w:rsid w:val="000C51E8"/>
    <w:rsid w:val="000C6A19"/>
    <w:rsid w:val="000D1D51"/>
    <w:rsid w:val="000D3D00"/>
    <w:rsid w:val="000D5D58"/>
    <w:rsid w:val="000E029D"/>
    <w:rsid w:val="000F0CAD"/>
    <w:rsid w:val="000F19BE"/>
    <w:rsid w:val="000F2645"/>
    <w:rsid w:val="000F3727"/>
    <w:rsid w:val="000F521F"/>
    <w:rsid w:val="000F5E23"/>
    <w:rsid w:val="001018EA"/>
    <w:rsid w:val="00103D87"/>
    <w:rsid w:val="00103ECD"/>
    <w:rsid w:val="00104345"/>
    <w:rsid w:val="00106467"/>
    <w:rsid w:val="00106BC1"/>
    <w:rsid w:val="00114DEC"/>
    <w:rsid w:val="0011537D"/>
    <w:rsid w:val="001154EF"/>
    <w:rsid w:val="00115D44"/>
    <w:rsid w:val="0011639B"/>
    <w:rsid w:val="00116C48"/>
    <w:rsid w:val="00120BCD"/>
    <w:rsid w:val="001219C5"/>
    <w:rsid w:val="00122639"/>
    <w:rsid w:val="00122E7C"/>
    <w:rsid w:val="0012472E"/>
    <w:rsid w:val="00125CBE"/>
    <w:rsid w:val="00130965"/>
    <w:rsid w:val="00130A7D"/>
    <w:rsid w:val="00131426"/>
    <w:rsid w:val="001341EE"/>
    <w:rsid w:val="001366D7"/>
    <w:rsid w:val="00152CA8"/>
    <w:rsid w:val="00153625"/>
    <w:rsid w:val="00154389"/>
    <w:rsid w:val="00155670"/>
    <w:rsid w:val="00156312"/>
    <w:rsid w:val="001566BD"/>
    <w:rsid w:val="001613FC"/>
    <w:rsid w:val="00161587"/>
    <w:rsid w:val="00161D44"/>
    <w:rsid w:val="00164FE6"/>
    <w:rsid w:val="00165E88"/>
    <w:rsid w:val="0017008E"/>
    <w:rsid w:val="00170567"/>
    <w:rsid w:val="00170DF5"/>
    <w:rsid w:val="00172613"/>
    <w:rsid w:val="00175EFA"/>
    <w:rsid w:val="00176AB8"/>
    <w:rsid w:val="001804E1"/>
    <w:rsid w:val="001818DD"/>
    <w:rsid w:val="00182ABF"/>
    <w:rsid w:val="001838BF"/>
    <w:rsid w:val="001838D7"/>
    <w:rsid w:val="0019027F"/>
    <w:rsid w:val="001919CB"/>
    <w:rsid w:val="00191F9D"/>
    <w:rsid w:val="00193751"/>
    <w:rsid w:val="00195030"/>
    <w:rsid w:val="00195D63"/>
    <w:rsid w:val="00197B08"/>
    <w:rsid w:val="001A59A5"/>
    <w:rsid w:val="001A5DAC"/>
    <w:rsid w:val="001A7EE8"/>
    <w:rsid w:val="001B57D6"/>
    <w:rsid w:val="001C033B"/>
    <w:rsid w:val="001C6FDB"/>
    <w:rsid w:val="001D1E3B"/>
    <w:rsid w:val="001D4A57"/>
    <w:rsid w:val="001D6EC2"/>
    <w:rsid w:val="001E03F3"/>
    <w:rsid w:val="001E28D5"/>
    <w:rsid w:val="001E4E5C"/>
    <w:rsid w:val="001E5BC7"/>
    <w:rsid w:val="001E6FD8"/>
    <w:rsid w:val="001E75C7"/>
    <w:rsid w:val="001F22CD"/>
    <w:rsid w:val="001F4B3F"/>
    <w:rsid w:val="001F7481"/>
    <w:rsid w:val="00201627"/>
    <w:rsid w:val="002046AE"/>
    <w:rsid w:val="00205392"/>
    <w:rsid w:val="00206E36"/>
    <w:rsid w:val="00206F2C"/>
    <w:rsid w:val="0021152C"/>
    <w:rsid w:val="00213F8E"/>
    <w:rsid w:val="00216C0C"/>
    <w:rsid w:val="00224105"/>
    <w:rsid w:val="0022561D"/>
    <w:rsid w:val="00226944"/>
    <w:rsid w:val="00227231"/>
    <w:rsid w:val="00227EF8"/>
    <w:rsid w:val="00231438"/>
    <w:rsid w:val="00231FEE"/>
    <w:rsid w:val="0023207A"/>
    <w:rsid w:val="002331C2"/>
    <w:rsid w:val="00234F42"/>
    <w:rsid w:val="0023526E"/>
    <w:rsid w:val="002367A8"/>
    <w:rsid w:val="002414B1"/>
    <w:rsid w:val="002428B6"/>
    <w:rsid w:val="00250620"/>
    <w:rsid w:val="002518B8"/>
    <w:rsid w:val="00253476"/>
    <w:rsid w:val="00254722"/>
    <w:rsid w:val="00254F51"/>
    <w:rsid w:val="0025561B"/>
    <w:rsid w:val="00257781"/>
    <w:rsid w:val="002625E8"/>
    <w:rsid w:val="00262F9F"/>
    <w:rsid w:val="00265134"/>
    <w:rsid w:val="00267AC8"/>
    <w:rsid w:val="00267D46"/>
    <w:rsid w:val="00274F6C"/>
    <w:rsid w:val="00283688"/>
    <w:rsid w:val="0028396A"/>
    <w:rsid w:val="00285754"/>
    <w:rsid w:val="00291569"/>
    <w:rsid w:val="002916DA"/>
    <w:rsid w:val="002929A4"/>
    <w:rsid w:val="00293304"/>
    <w:rsid w:val="0029535A"/>
    <w:rsid w:val="00295E4E"/>
    <w:rsid w:val="00296E50"/>
    <w:rsid w:val="002A3266"/>
    <w:rsid w:val="002A61DD"/>
    <w:rsid w:val="002B0491"/>
    <w:rsid w:val="002B3C56"/>
    <w:rsid w:val="002B5D55"/>
    <w:rsid w:val="002B6CD7"/>
    <w:rsid w:val="002C0E65"/>
    <w:rsid w:val="002C3E2B"/>
    <w:rsid w:val="002C5B4D"/>
    <w:rsid w:val="002C6125"/>
    <w:rsid w:val="002D0D34"/>
    <w:rsid w:val="002D3B3E"/>
    <w:rsid w:val="002D4E17"/>
    <w:rsid w:val="002D6C08"/>
    <w:rsid w:val="002E7C64"/>
    <w:rsid w:val="002F2538"/>
    <w:rsid w:val="002F36FC"/>
    <w:rsid w:val="002F763D"/>
    <w:rsid w:val="003003A8"/>
    <w:rsid w:val="00303F92"/>
    <w:rsid w:val="00304024"/>
    <w:rsid w:val="003079B9"/>
    <w:rsid w:val="00312CDD"/>
    <w:rsid w:val="00313ADD"/>
    <w:rsid w:val="00321A31"/>
    <w:rsid w:val="00322EEE"/>
    <w:rsid w:val="00325E63"/>
    <w:rsid w:val="00326025"/>
    <w:rsid w:val="0033087C"/>
    <w:rsid w:val="00332342"/>
    <w:rsid w:val="00332EE5"/>
    <w:rsid w:val="00335D02"/>
    <w:rsid w:val="00337DC3"/>
    <w:rsid w:val="00343931"/>
    <w:rsid w:val="00343D1A"/>
    <w:rsid w:val="00346833"/>
    <w:rsid w:val="00347156"/>
    <w:rsid w:val="003476C5"/>
    <w:rsid w:val="0035057F"/>
    <w:rsid w:val="00351293"/>
    <w:rsid w:val="00351756"/>
    <w:rsid w:val="00351CFB"/>
    <w:rsid w:val="003534D5"/>
    <w:rsid w:val="00354A3D"/>
    <w:rsid w:val="003565E8"/>
    <w:rsid w:val="00364FEC"/>
    <w:rsid w:val="003654A9"/>
    <w:rsid w:val="00365684"/>
    <w:rsid w:val="00367003"/>
    <w:rsid w:val="00367E5A"/>
    <w:rsid w:val="00372DA1"/>
    <w:rsid w:val="003734FF"/>
    <w:rsid w:val="00373C0B"/>
    <w:rsid w:val="003753CE"/>
    <w:rsid w:val="00376670"/>
    <w:rsid w:val="0038008C"/>
    <w:rsid w:val="00380DCD"/>
    <w:rsid w:val="00380E92"/>
    <w:rsid w:val="00380FDA"/>
    <w:rsid w:val="0038190E"/>
    <w:rsid w:val="0038464A"/>
    <w:rsid w:val="00384E90"/>
    <w:rsid w:val="00387C9A"/>
    <w:rsid w:val="00392E1F"/>
    <w:rsid w:val="00394CA0"/>
    <w:rsid w:val="00395B2C"/>
    <w:rsid w:val="003B03CA"/>
    <w:rsid w:val="003B1518"/>
    <w:rsid w:val="003C3293"/>
    <w:rsid w:val="003C51CB"/>
    <w:rsid w:val="003D48A3"/>
    <w:rsid w:val="003E08C1"/>
    <w:rsid w:val="003E0EF9"/>
    <w:rsid w:val="003E27D4"/>
    <w:rsid w:val="003E3CB1"/>
    <w:rsid w:val="003E416A"/>
    <w:rsid w:val="003E49D3"/>
    <w:rsid w:val="003E4BAC"/>
    <w:rsid w:val="003F0095"/>
    <w:rsid w:val="003F199A"/>
    <w:rsid w:val="003F1F50"/>
    <w:rsid w:val="003F2748"/>
    <w:rsid w:val="003F3FFF"/>
    <w:rsid w:val="003F4CEB"/>
    <w:rsid w:val="003F5462"/>
    <w:rsid w:val="00400933"/>
    <w:rsid w:val="00400FBD"/>
    <w:rsid w:val="004042C6"/>
    <w:rsid w:val="0040682F"/>
    <w:rsid w:val="00413BBC"/>
    <w:rsid w:val="00422C38"/>
    <w:rsid w:val="004247E4"/>
    <w:rsid w:val="0043506A"/>
    <w:rsid w:val="00435B34"/>
    <w:rsid w:val="00440FD2"/>
    <w:rsid w:val="00441DD4"/>
    <w:rsid w:val="00444101"/>
    <w:rsid w:val="004508AB"/>
    <w:rsid w:val="00451B49"/>
    <w:rsid w:val="00453101"/>
    <w:rsid w:val="00454F5A"/>
    <w:rsid w:val="004637A9"/>
    <w:rsid w:val="00463E38"/>
    <w:rsid w:val="004653DF"/>
    <w:rsid w:val="00465F4C"/>
    <w:rsid w:val="00466E92"/>
    <w:rsid w:val="00467B94"/>
    <w:rsid w:val="00467F30"/>
    <w:rsid w:val="0047036A"/>
    <w:rsid w:val="004709FD"/>
    <w:rsid w:val="00470F50"/>
    <w:rsid w:val="004712E0"/>
    <w:rsid w:val="00474983"/>
    <w:rsid w:val="004820BB"/>
    <w:rsid w:val="00482290"/>
    <w:rsid w:val="00483483"/>
    <w:rsid w:val="00485EE4"/>
    <w:rsid w:val="004870A7"/>
    <w:rsid w:val="00493613"/>
    <w:rsid w:val="004A0C03"/>
    <w:rsid w:val="004A31EE"/>
    <w:rsid w:val="004A78C9"/>
    <w:rsid w:val="004B2522"/>
    <w:rsid w:val="004B4219"/>
    <w:rsid w:val="004B690C"/>
    <w:rsid w:val="004C0501"/>
    <w:rsid w:val="004C0619"/>
    <w:rsid w:val="004C0F81"/>
    <w:rsid w:val="004C3E55"/>
    <w:rsid w:val="004C764D"/>
    <w:rsid w:val="004C7BD5"/>
    <w:rsid w:val="004D176C"/>
    <w:rsid w:val="004D2289"/>
    <w:rsid w:val="004D6C31"/>
    <w:rsid w:val="004D7A50"/>
    <w:rsid w:val="004E4816"/>
    <w:rsid w:val="004E49C2"/>
    <w:rsid w:val="004E4B71"/>
    <w:rsid w:val="004E61E7"/>
    <w:rsid w:val="004E6BD0"/>
    <w:rsid w:val="004F170D"/>
    <w:rsid w:val="004F370F"/>
    <w:rsid w:val="004F49A6"/>
    <w:rsid w:val="004F4A56"/>
    <w:rsid w:val="004F4AC0"/>
    <w:rsid w:val="004F52A6"/>
    <w:rsid w:val="005024BE"/>
    <w:rsid w:val="00503B1D"/>
    <w:rsid w:val="00507980"/>
    <w:rsid w:val="00507C9C"/>
    <w:rsid w:val="0051270F"/>
    <w:rsid w:val="005132FC"/>
    <w:rsid w:val="005143E4"/>
    <w:rsid w:val="00514BB1"/>
    <w:rsid w:val="00521663"/>
    <w:rsid w:val="005240A7"/>
    <w:rsid w:val="005242BD"/>
    <w:rsid w:val="005259F2"/>
    <w:rsid w:val="00527926"/>
    <w:rsid w:val="00532234"/>
    <w:rsid w:val="00534D68"/>
    <w:rsid w:val="00535890"/>
    <w:rsid w:val="005370C9"/>
    <w:rsid w:val="00537E95"/>
    <w:rsid w:val="0054022F"/>
    <w:rsid w:val="005417E2"/>
    <w:rsid w:val="00542E86"/>
    <w:rsid w:val="00543985"/>
    <w:rsid w:val="00543CD7"/>
    <w:rsid w:val="00544DA1"/>
    <w:rsid w:val="005509D5"/>
    <w:rsid w:val="00553A84"/>
    <w:rsid w:val="005556B4"/>
    <w:rsid w:val="00561013"/>
    <w:rsid w:val="00561831"/>
    <w:rsid w:val="00563651"/>
    <w:rsid w:val="0056411C"/>
    <w:rsid w:val="00565170"/>
    <w:rsid w:val="005677CE"/>
    <w:rsid w:val="00570258"/>
    <w:rsid w:val="00571458"/>
    <w:rsid w:val="00574A19"/>
    <w:rsid w:val="00581831"/>
    <w:rsid w:val="00587F32"/>
    <w:rsid w:val="00590C96"/>
    <w:rsid w:val="00595830"/>
    <w:rsid w:val="00596579"/>
    <w:rsid w:val="005A3176"/>
    <w:rsid w:val="005B1858"/>
    <w:rsid w:val="005B53A1"/>
    <w:rsid w:val="005B5E8B"/>
    <w:rsid w:val="005C39BD"/>
    <w:rsid w:val="005E23F2"/>
    <w:rsid w:val="005E6007"/>
    <w:rsid w:val="005F2B75"/>
    <w:rsid w:val="005F480D"/>
    <w:rsid w:val="005F4963"/>
    <w:rsid w:val="005F5B80"/>
    <w:rsid w:val="005F5E40"/>
    <w:rsid w:val="00600FFF"/>
    <w:rsid w:val="006010C8"/>
    <w:rsid w:val="006029E2"/>
    <w:rsid w:val="00604B7F"/>
    <w:rsid w:val="00610B9A"/>
    <w:rsid w:val="00610BEC"/>
    <w:rsid w:val="00613E41"/>
    <w:rsid w:val="006152F8"/>
    <w:rsid w:val="00615ACF"/>
    <w:rsid w:val="00616148"/>
    <w:rsid w:val="00616F65"/>
    <w:rsid w:val="006243F7"/>
    <w:rsid w:val="00634151"/>
    <w:rsid w:val="00634EF1"/>
    <w:rsid w:val="006435DB"/>
    <w:rsid w:val="00644702"/>
    <w:rsid w:val="00645846"/>
    <w:rsid w:val="006470DA"/>
    <w:rsid w:val="00652DD9"/>
    <w:rsid w:val="0065472F"/>
    <w:rsid w:val="0066036A"/>
    <w:rsid w:val="00660AD3"/>
    <w:rsid w:val="006651D9"/>
    <w:rsid w:val="006765F9"/>
    <w:rsid w:val="00676A64"/>
    <w:rsid w:val="00676D2B"/>
    <w:rsid w:val="00676EF5"/>
    <w:rsid w:val="00677A75"/>
    <w:rsid w:val="00680CF6"/>
    <w:rsid w:val="006834DA"/>
    <w:rsid w:val="00685781"/>
    <w:rsid w:val="00686673"/>
    <w:rsid w:val="00686778"/>
    <w:rsid w:val="006869A3"/>
    <w:rsid w:val="00686D78"/>
    <w:rsid w:val="006954D4"/>
    <w:rsid w:val="006A01DE"/>
    <w:rsid w:val="006A1668"/>
    <w:rsid w:val="006A1AB6"/>
    <w:rsid w:val="006A480B"/>
    <w:rsid w:val="006A71E5"/>
    <w:rsid w:val="006B00F9"/>
    <w:rsid w:val="006B5C45"/>
    <w:rsid w:val="006B76C9"/>
    <w:rsid w:val="006C0506"/>
    <w:rsid w:val="006C2F60"/>
    <w:rsid w:val="006C42A7"/>
    <w:rsid w:val="006C465F"/>
    <w:rsid w:val="006C6847"/>
    <w:rsid w:val="006D0984"/>
    <w:rsid w:val="006D1D73"/>
    <w:rsid w:val="006D3943"/>
    <w:rsid w:val="006D55B9"/>
    <w:rsid w:val="006D644F"/>
    <w:rsid w:val="006E0799"/>
    <w:rsid w:val="006E0E43"/>
    <w:rsid w:val="006E1757"/>
    <w:rsid w:val="006E3903"/>
    <w:rsid w:val="006E4145"/>
    <w:rsid w:val="006E4A8D"/>
    <w:rsid w:val="006E5D50"/>
    <w:rsid w:val="006E5F43"/>
    <w:rsid w:val="006F0DE8"/>
    <w:rsid w:val="006F476F"/>
    <w:rsid w:val="00700AFC"/>
    <w:rsid w:val="007022AA"/>
    <w:rsid w:val="0070392F"/>
    <w:rsid w:val="0070621C"/>
    <w:rsid w:val="007129C9"/>
    <w:rsid w:val="00712DF4"/>
    <w:rsid w:val="0071430D"/>
    <w:rsid w:val="00715E17"/>
    <w:rsid w:val="00716ACD"/>
    <w:rsid w:val="00716ECF"/>
    <w:rsid w:val="00717305"/>
    <w:rsid w:val="00717A52"/>
    <w:rsid w:val="0072298D"/>
    <w:rsid w:val="00726940"/>
    <w:rsid w:val="007274C8"/>
    <w:rsid w:val="00735CE7"/>
    <w:rsid w:val="00735E28"/>
    <w:rsid w:val="00740ED8"/>
    <w:rsid w:val="0074343B"/>
    <w:rsid w:val="007437A6"/>
    <w:rsid w:val="00743E99"/>
    <w:rsid w:val="0074518E"/>
    <w:rsid w:val="00746DE8"/>
    <w:rsid w:val="00750F64"/>
    <w:rsid w:val="0075103E"/>
    <w:rsid w:val="007527C6"/>
    <w:rsid w:val="007557C6"/>
    <w:rsid w:val="00755D59"/>
    <w:rsid w:val="00757235"/>
    <w:rsid w:val="00765E19"/>
    <w:rsid w:val="00771781"/>
    <w:rsid w:val="007766CD"/>
    <w:rsid w:val="00785C87"/>
    <w:rsid w:val="00786514"/>
    <w:rsid w:val="00786E3C"/>
    <w:rsid w:val="00786FC2"/>
    <w:rsid w:val="007905C6"/>
    <w:rsid w:val="00794DFC"/>
    <w:rsid w:val="00795724"/>
    <w:rsid w:val="00796735"/>
    <w:rsid w:val="007A0A62"/>
    <w:rsid w:val="007A0DDA"/>
    <w:rsid w:val="007A2B76"/>
    <w:rsid w:val="007A4D36"/>
    <w:rsid w:val="007A516E"/>
    <w:rsid w:val="007A5405"/>
    <w:rsid w:val="007B271B"/>
    <w:rsid w:val="007B275B"/>
    <w:rsid w:val="007B4EE8"/>
    <w:rsid w:val="007B725E"/>
    <w:rsid w:val="007C1EB6"/>
    <w:rsid w:val="007C2176"/>
    <w:rsid w:val="007C383D"/>
    <w:rsid w:val="007D7984"/>
    <w:rsid w:val="007E139A"/>
    <w:rsid w:val="007E3197"/>
    <w:rsid w:val="007E37E0"/>
    <w:rsid w:val="007E3CAC"/>
    <w:rsid w:val="007E78F8"/>
    <w:rsid w:val="007E7AF0"/>
    <w:rsid w:val="007F0761"/>
    <w:rsid w:val="007F4B11"/>
    <w:rsid w:val="007F62D3"/>
    <w:rsid w:val="007F6568"/>
    <w:rsid w:val="007F73F7"/>
    <w:rsid w:val="007F7C80"/>
    <w:rsid w:val="008022C8"/>
    <w:rsid w:val="008025F8"/>
    <w:rsid w:val="008040C0"/>
    <w:rsid w:val="008044A9"/>
    <w:rsid w:val="008051F8"/>
    <w:rsid w:val="0080626D"/>
    <w:rsid w:val="008111CC"/>
    <w:rsid w:val="00812D79"/>
    <w:rsid w:val="00814ACC"/>
    <w:rsid w:val="0081554B"/>
    <w:rsid w:val="00817EAF"/>
    <w:rsid w:val="00820B2D"/>
    <w:rsid w:val="00822C82"/>
    <w:rsid w:val="00823B8D"/>
    <w:rsid w:val="00824FBD"/>
    <w:rsid w:val="00831817"/>
    <w:rsid w:val="0083339C"/>
    <w:rsid w:val="00835C17"/>
    <w:rsid w:val="00836C25"/>
    <w:rsid w:val="008411F5"/>
    <w:rsid w:val="00847465"/>
    <w:rsid w:val="00860C8B"/>
    <w:rsid w:val="008616EB"/>
    <w:rsid w:val="00864BD0"/>
    <w:rsid w:val="008729F6"/>
    <w:rsid w:val="008801F3"/>
    <w:rsid w:val="0088040B"/>
    <w:rsid w:val="008807CB"/>
    <w:rsid w:val="00882AF7"/>
    <w:rsid w:val="00883EC7"/>
    <w:rsid w:val="00884B52"/>
    <w:rsid w:val="00884F2F"/>
    <w:rsid w:val="008852D1"/>
    <w:rsid w:val="00886EF1"/>
    <w:rsid w:val="008920A4"/>
    <w:rsid w:val="0089360E"/>
    <w:rsid w:val="0089659C"/>
    <w:rsid w:val="008A0130"/>
    <w:rsid w:val="008A274B"/>
    <w:rsid w:val="008A35DC"/>
    <w:rsid w:val="008A4BB0"/>
    <w:rsid w:val="008A6952"/>
    <w:rsid w:val="008A6CC8"/>
    <w:rsid w:val="008A7F98"/>
    <w:rsid w:val="008B0445"/>
    <w:rsid w:val="008B0F65"/>
    <w:rsid w:val="008B1446"/>
    <w:rsid w:val="008B14FC"/>
    <w:rsid w:val="008B22BF"/>
    <w:rsid w:val="008B4CE5"/>
    <w:rsid w:val="008B7172"/>
    <w:rsid w:val="008B744A"/>
    <w:rsid w:val="008C3BBE"/>
    <w:rsid w:val="008C442A"/>
    <w:rsid w:val="008C512F"/>
    <w:rsid w:val="008D18C0"/>
    <w:rsid w:val="008D7516"/>
    <w:rsid w:val="008D75A9"/>
    <w:rsid w:val="008D7B73"/>
    <w:rsid w:val="008E09D6"/>
    <w:rsid w:val="008E0D59"/>
    <w:rsid w:val="008E1851"/>
    <w:rsid w:val="008E5AE7"/>
    <w:rsid w:val="008F154C"/>
    <w:rsid w:val="008F259F"/>
    <w:rsid w:val="008F2AA9"/>
    <w:rsid w:val="008F375B"/>
    <w:rsid w:val="008F4E27"/>
    <w:rsid w:val="009002F9"/>
    <w:rsid w:val="00900D91"/>
    <w:rsid w:val="00902D5D"/>
    <w:rsid w:val="00910ECB"/>
    <w:rsid w:val="00911A25"/>
    <w:rsid w:val="00914389"/>
    <w:rsid w:val="00914780"/>
    <w:rsid w:val="00914854"/>
    <w:rsid w:val="0092227E"/>
    <w:rsid w:val="00923FC9"/>
    <w:rsid w:val="00925859"/>
    <w:rsid w:val="00926776"/>
    <w:rsid w:val="0093092D"/>
    <w:rsid w:val="00943598"/>
    <w:rsid w:val="00946018"/>
    <w:rsid w:val="009509A6"/>
    <w:rsid w:val="0095348B"/>
    <w:rsid w:val="00953622"/>
    <w:rsid w:val="009636C0"/>
    <w:rsid w:val="009647E4"/>
    <w:rsid w:val="0096494E"/>
    <w:rsid w:val="00967F2A"/>
    <w:rsid w:val="00971779"/>
    <w:rsid w:val="0097251E"/>
    <w:rsid w:val="009735B9"/>
    <w:rsid w:val="009740CA"/>
    <w:rsid w:val="0097445F"/>
    <w:rsid w:val="0097768B"/>
    <w:rsid w:val="00980E97"/>
    <w:rsid w:val="009814D9"/>
    <w:rsid w:val="00984147"/>
    <w:rsid w:val="009843E6"/>
    <w:rsid w:val="009843EC"/>
    <w:rsid w:val="00991BB7"/>
    <w:rsid w:val="00992C80"/>
    <w:rsid w:val="00996DA0"/>
    <w:rsid w:val="009A203B"/>
    <w:rsid w:val="009A3D07"/>
    <w:rsid w:val="009A5BF8"/>
    <w:rsid w:val="009A6CF7"/>
    <w:rsid w:val="009B4257"/>
    <w:rsid w:val="009B7C95"/>
    <w:rsid w:val="009C0A0F"/>
    <w:rsid w:val="009D45C3"/>
    <w:rsid w:val="009D4673"/>
    <w:rsid w:val="009D5FC1"/>
    <w:rsid w:val="009D64E4"/>
    <w:rsid w:val="009D783E"/>
    <w:rsid w:val="009D798E"/>
    <w:rsid w:val="009E009E"/>
    <w:rsid w:val="009E0DC7"/>
    <w:rsid w:val="009E50D8"/>
    <w:rsid w:val="009F04A2"/>
    <w:rsid w:val="009F179B"/>
    <w:rsid w:val="009F1C94"/>
    <w:rsid w:val="009F4400"/>
    <w:rsid w:val="009F75C1"/>
    <w:rsid w:val="00A01974"/>
    <w:rsid w:val="00A104C9"/>
    <w:rsid w:val="00A10602"/>
    <w:rsid w:val="00A14B79"/>
    <w:rsid w:val="00A17C7B"/>
    <w:rsid w:val="00A21E04"/>
    <w:rsid w:val="00A22C18"/>
    <w:rsid w:val="00A238AA"/>
    <w:rsid w:val="00A23AE6"/>
    <w:rsid w:val="00A260F6"/>
    <w:rsid w:val="00A3131D"/>
    <w:rsid w:val="00A3212F"/>
    <w:rsid w:val="00A33831"/>
    <w:rsid w:val="00A3400B"/>
    <w:rsid w:val="00A3504E"/>
    <w:rsid w:val="00A377E0"/>
    <w:rsid w:val="00A46E0A"/>
    <w:rsid w:val="00A478BD"/>
    <w:rsid w:val="00A5179C"/>
    <w:rsid w:val="00A56737"/>
    <w:rsid w:val="00A63D90"/>
    <w:rsid w:val="00A63FBD"/>
    <w:rsid w:val="00A64DBD"/>
    <w:rsid w:val="00A6503D"/>
    <w:rsid w:val="00A65C77"/>
    <w:rsid w:val="00A6629C"/>
    <w:rsid w:val="00A67C65"/>
    <w:rsid w:val="00A74812"/>
    <w:rsid w:val="00A845AC"/>
    <w:rsid w:val="00A84999"/>
    <w:rsid w:val="00A85272"/>
    <w:rsid w:val="00A859B4"/>
    <w:rsid w:val="00A9620D"/>
    <w:rsid w:val="00AA177E"/>
    <w:rsid w:val="00AA31FC"/>
    <w:rsid w:val="00AA451E"/>
    <w:rsid w:val="00AA4C42"/>
    <w:rsid w:val="00AA5244"/>
    <w:rsid w:val="00AB0C2E"/>
    <w:rsid w:val="00AB2CFE"/>
    <w:rsid w:val="00AB6704"/>
    <w:rsid w:val="00AC2543"/>
    <w:rsid w:val="00AC508A"/>
    <w:rsid w:val="00AC5731"/>
    <w:rsid w:val="00AC7475"/>
    <w:rsid w:val="00AD1192"/>
    <w:rsid w:val="00AD23AF"/>
    <w:rsid w:val="00AD284E"/>
    <w:rsid w:val="00AD3CBD"/>
    <w:rsid w:val="00AD4A84"/>
    <w:rsid w:val="00AD4D5D"/>
    <w:rsid w:val="00AD5382"/>
    <w:rsid w:val="00AD79FF"/>
    <w:rsid w:val="00AE6571"/>
    <w:rsid w:val="00AF36E4"/>
    <w:rsid w:val="00AF51FC"/>
    <w:rsid w:val="00AF6D63"/>
    <w:rsid w:val="00B004A9"/>
    <w:rsid w:val="00B05DB0"/>
    <w:rsid w:val="00B06DF5"/>
    <w:rsid w:val="00B108EB"/>
    <w:rsid w:val="00B1620B"/>
    <w:rsid w:val="00B215D1"/>
    <w:rsid w:val="00B35C78"/>
    <w:rsid w:val="00B36040"/>
    <w:rsid w:val="00B40107"/>
    <w:rsid w:val="00B40EDA"/>
    <w:rsid w:val="00B41A41"/>
    <w:rsid w:val="00B43202"/>
    <w:rsid w:val="00B43D07"/>
    <w:rsid w:val="00B4477F"/>
    <w:rsid w:val="00B458BF"/>
    <w:rsid w:val="00B46013"/>
    <w:rsid w:val="00B50AA7"/>
    <w:rsid w:val="00B53B30"/>
    <w:rsid w:val="00B5475F"/>
    <w:rsid w:val="00B565C4"/>
    <w:rsid w:val="00B61D8A"/>
    <w:rsid w:val="00B70E24"/>
    <w:rsid w:val="00B71704"/>
    <w:rsid w:val="00B7236B"/>
    <w:rsid w:val="00B74549"/>
    <w:rsid w:val="00B7675A"/>
    <w:rsid w:val="00B812A8"/>
    <w:rsid w:val="00B818C5"/>
    <w:rsid w:val="00B852B2"/>
    <w:rsid w:val="00B86771"/>
    <w:rsid w:val="00B91C45"/>
    <w:rsid w:val="00B937CA"/>
    <w:rsid w:val="00B9668A"/>
    <w:rsid w:val="00BA1D7F"/>
    <w:rsid w:val="00BA1EFE"/>
    <w:rsid w:val="00BA4DF1"/>
    <w:rsid w:val="00BA5827"/>
    <w:rsid w:val="00BB5292"/>
    <w:rsid w:val="00BB5C5A"/>
    <w:rsid w:val="00BB5FB6"/>
    <w:rsid w:val="00BB7D24"/>
    <w:rsid w:val="00BC65FB"/>
    <w:rsid w:val="00BD085A"/>
    <w:rsid w:val="00BD1978"/>
    <w:rsid w:val="00BD4CE9"/>
    <w:rsid w:val="00BD6138"/>
    <w:rsid w:val="00BE1951"/>
    <w:rsid w:val="00BE3962"/>
    <w:rsid w:val="00BE48F7"/>
    <w:rsid w:val="00BE5EFF"/>
    <w:rsid w:val="00BF3B19"/>
    <w:rsid w:val="00BF57DB"/>
    <w:rsid w:val="00BF6A8E"/>
    <w:rsid w:val="00C016CD"/>
    <w:rsid w:val="00C01D0F"/>
    <w:rsid w:val="00C02048"/>
    <w:rsid w:val="00C03F83"/>
    <w:rsid w:val="00C05106"/>
    <w:rsid w:val="00C1079B"/>
    <w:rsid w:val="00C11159"/>
    <w:rsid w:val="00C13987"/>
    <w:rsid w:val="00C16071"/>
    <w:rsid w:val="00C17908"/>
    <w:rsid w:val="00C23A96"/>
    <w:rsid w:val="00C246E6"/>
    <w:rsid w:val="00C25483"/>
    <w:rsid w:val="00C32766"/>
    <w:rsid w:val="00C330BD"/>
    <w:rsid w:val="00C33F02"/>
    <w:rsid w:val="00C359BC"/>
    <w:rsid w:val="00C40BE6"/>
    <w:rsid w:val="00C41E41"/>
    <w:rsid w:val="00C45CA2"/>
    <w:rsid w:val="00C561B5"/>
    <w:rsid w:val="00C56EA0"/>
    <w:rsid w:val="00C7292C"/>
    <w:rsid w:val="00C72945"/>
    <w:rsid w:val="00C77A9A"/>
    <w:rsid w:val="00C82224"/>
    <w:rsid w:val="00C9207A"/>
    <w:rsid w:val="00C94712"/>
    <w:rsid w:val="00C95B06"/>
    <w:rsid w:val="00CA1569"/>
    <w:rsid w:val="00CA2F53"/>
    <w:rsid w:val="00CA67CB"/>
    <w:rsid w:val="00CA7EB5"/>
    <w:rsid w:val="00CB0211"/>
    <w:rsid w:val="00CB102B"/>
    <w:rsid w:val="00CB2E25"/>
    <w:rsid w:val="00CB3FB9"/>
    <w:rsid w:val="00CB5A69"/>
    <w:rsid w:val="00CC1A5B"/>
    <w:rsid w:val="00CC4866"/>
    <w:rsid w:val="00CC4AEF"/>
    <w:rsid w:val="00CC7D00"/>
    <w:rsid w:val="00CD16BE"/>
    <w:rsid w:val="00CD1B18"/>
    <w:rsid w:val="00CE0C11"/>
    <w:rsid w:val="00CE0E4A"/>
    <w:rsid w:val="00CE152D"/>
    <w:rsid w:val="00CE3D1F"/>
    <w:rsid w:val="00CE6BEA"/>
    <w:rsid w:val="00CE7C2E"/>
    <w:rsid w:val="00CF0356"/>
    <w:rsid w:val="00D0224F"/>
    <w:rsid w:val="00D03165"/>
    <w:rsid w:val="00D062AF"/>
    <w:rsid w:val="00D06B92"/>
    <w:rsid w:val="00D10145"/>
    <w:rsid w:val="00D10EFF"/>
    <w:rsid w:val="00D13857"/>
    <w:rsid w:val="00D13E0B"/>
    <w:rsid w:val="00D23167"/>
    <w:rsid w:val="00D238A3"/>
    <w:rsid w:val="00D2530B"/>
    <w:rsid w:val="00D30FCD"/>
    <w:rsid w:val="00D31B3F"/>
    <w:rsid w:val="00D362AA"/>
    <w:rsid w:val="00D40647"/>
    <w:rsid w:val="00D43DA8"/>
    <w:rsid w:val="00D47FD5"/>
    <w:rsid w:val="00D50674"/>
    <w:rsid w:val="00D521F9"/>
    <w:rsid w:val="00D53857"/>
    <w:rsid w:val="00D557B2"/>
    <w:rsid w:val="00D62F8A"/>
    <w:rsid w:val="00D630AD"/>
    <w:rsid w:val="00D67D25"/>
    <w:rsid w:val="00D71DB6"/>
    <w:rsid w:val="00D72317"/>
    <w:rsid w:val="00D7620D"/>
    <w:rsid w:val="00D7787F"/>
    <w:rsid w:val="00D77B14"/>
    <w:rsid w:val="00D83E8A"/>
    <w:rsid w:val="00D851F7"/>
    <w:rsid w:val="00D85223"/>
    <w:rsid w:val="00D86764"/>
    <w:rsid w:val="00D90C3B"/>
    <w:rsid w:val="00D914E5"/>
    <w:rsid w:val="00D9419E"/>
    <w:rsid w:val="00D94B3E"/>
    <w:rsid w:val="00D95B6B"/>
    <w:rsid w:val="00D977A0"/>
    <w:rsid w:val="00DA0745"/>
    <w:rsid w:val="00DA4346"/>
    <w:rsid w:val="00DA6613"/>
    <w:rsid w:val="00DB6F5E"/>
    <w:rsid w:val="00DC0DA9"/>
    <w:rsid w:val="00DC2378"/>
    <w:rsid w:val="00DC3A5F"/>
    <w:rsid w:val="00DC3D63"/>
    <w:rsid w:val="00DC5D07"/>
    <w:rsid w:val="00DD1693"/>
    <w:rsid w:val="00DD6675"/>
    <w:rsid w:val="00DD7EBF"/>
    <w:rsid w:val="00DE412C"/>
    <w:rsid w:val="00DE6DA4"/>
    <w:rsid w:val="00DE71B0"/>
    <w:rsid w:val="00DE7EF7"/>
    <w:rsid w:val="00DF2C03"/>
    <w:rsid w:val="00DF4083"/>
    <w:rsid w:val="00DF6D83"/>
    <w:rsid w:val="00DF7477"/>
    <w:rsid w:val="00E00E86"/>
    <w:rsid w:val="00E018F1"/>
    <w:rsid w:val="00E02F67"/>
    <w:rsid w:val="00E030CC"/>
    <w:rsid w:val="00E03DFB"/>
    <w:rsid w:val="00E0427C"/>
    <w:rsid w:val="00E04D51"/>
    <w:rsid w:val="00E0595F"/>
    <w:rsid w:val="00E10C51"/>
    <w:rsid w:val="00E13E1E"/>
    <w:rsid w:val="00E15E49"/>
    <w:rsid w:val="00E20966"/>
    <w:rsid w:val="00E2102B"/>
    <w:rsid w:val="00E221CE"/>
    <w:rsid w:val="00E26954"/>
    <w:rsid w:val="00E33346"/>
    <w:rsid w:val="00E3604F"/>
    <w:rsid w:val="00E40173"/>
    <w:rsid w:val="00E44F46"/>
    <w:rsid w:val="00E45B57"/>
    <w:rsid w:val="00E4624A"/>
    <w:rsid w:val="00E53690"/>
    <w:rsid w:val="00E56670"/>
    <w:rsid w:val="00E56D0B"/>
    <w:rsid w:val="00E6082D"/>
    <w:rsid w:val="00E60C59"/>
    <w:rsid w:val="00E63040"/>
    <w:rsid w:val="00E74195"/>
    <w:rsid w:val="00E758AA"/>
    <w:rsid w:val="00E814AB"/>
    <w:rsid w:val="00E82060"/>
    <w:rsid w:val="00E8486C"/>
    <w:rsid w:val="00E91357"/>
    <w:rsid w:val="00E92DB1"/>
    <w:rsid w:val="00E930F2"/>
    <w:rsid w:val="00E95B1E"/>
    <w:rsid w:val="00EA05CC"/>
    <w:rsid w:val="00EA11D6"/>
    <w:rsid w:val="00EA18C0"/>
    <w:rsid w:val="00EA6B4D"/>
    <w:rsid w:val="00EA7753"/>
    <w:rsid w:val="00EA7CCE"/>
    <w:rsid w:val="00EB3130"/>
    <w:rsid w:val="00EB7C8F"/>
    <w:rsid w:val="00EC0E72"/>
    <w:rsid w:val="00EC28C1"/>
    <w:rsid w:val="00EC3A92"/>
    <w:rsid w:val="00ED22D6"/>
    <w:rsid w:val="00ED3C13"/>
    <w:rsid w:val="00EE23F9"/>
    <w:rsid w:val="00EE5640"/>
    <w:rsid w:val="00EE6BBB"/>
    <w:rsid w:val="00EF31B1"/>
    <w:rsid w:val="00F012F8"/>
    <w:rsid w:val="00F01E84"/>
    <w:rsid w:val="00F030BA"/>
    <w:rsid w:val="00F0447B"/>
    <w:rsid w:val="00F11330"/>
    <w:rsid w:val="00F11B44"/>
    <w:rsid w:val="00F16E9E"/>
    <w:rsid w:val="00F2685E"/>
    <w:rsid w:val="00F31B63"/>
    <w:rsid w:val="00F31D18"/>
    <w:rsid w:val="00F34F16"/>
    <w:rsid w:val="00F353B2"/>
    <w:rsid w:val="00F35AA2"/>
    <w:rsid w:val="00F36579"/>
    <w:rsid w:val="00F4044C"/>
    <w:rsid w:val="00F43DC6"/>
    <w:rsid w:val="00F45CB4"/>
    <w:rsid w:val="00F51267"/>
    <w:rsid w:val="00F52869"/>
    <w:rsid w:val="00F53530"/>
    <w:rsid w:val="00F57231"/>
    <w:rsid w:val="00F649B7"/>
    <w:rsid w:val="00F67425"/>
    <w:rsid w:val="00F67BCE"/>
    <w:rsid w:val="00F67C14"/>
    <w:rsid w:val="00F73B9B"/>
    <w:rsid w:val="00F74E79"/>
    <w:rsid w:val="00F80CB0"/>
    <w:rsid w:val="00F81E7D"/>
    <w:rsid w:val="00F8275B"/>
    <w:rsid w:val="00F830D8"/>
    <w:rsid w:val="00F86118"/>
    <w:rsid w:val="00F87727"/>
    <w:rsid w:val="00F90A1D"/>
    <w:rsid w:val="00F934D6"/>
    <w:rsid w:val="00F95A0D"/>
    <w:rsid w:val="00FA26EF"/>
    <w:rsid w:val="00FA36B2"/>
    <w:rsid w:val="00FA6E2E"/>
    <w:rsid w:val="00FA7E60"/>
    <w:rsid w:val="00FB1B01"/>
    <w:rsid w:val="00FB39FF"/>
    <w:rsid w:val="00FB737E"/>
    <w:rsid w:val="00FB7B13"/>
    <w:rsid w:val="00FC042D"/>
    <w:rsid w:val="00FC5CAE"/>
    <w:rsid w:val="00FD0456"/>
    <w:rsid w:val="00FD21FD"/>
    <w:rsid w:val="00FD30EA"/>
    <w:rsid w:val="00FD315A"/>
    <w:rsid w:val="00FD3C38"/>
    <w:rsid w:val="00FD741E"/>
    <w:rsid w:val="00FE0042"/>
    <w:rsid w:val="00FE11CA"/>
    <w:rsid w:val="00FE6A1C"/>
    <w:rsid w:val="00FF05A7"/>
    <w:rsid w:val="00FF05CD"/>
    <w:rsid w:val="00FF0C7A"/>
    <w:rsid w:val="00FF5D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13569982"/>
  <w15:docId w15:val="{D46A39C2-0408-4996-8B0D-473CECEED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uiPriority="1" w:qFormat="1"/>
    <w:lsdException w:name="heading 3" w:uiPriority="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qFormat="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 w:unhideWhenUsed="1" w:qFormat="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10" w:unhideWhenUsed="1" w:qFormat="1"/>
    <w:lsdException w:name="List Bullet 3" w:semiHidden="1" w:unhideWhenUsed="1"/>
    <w:lsdException w:name="List Bullet 4" w:semiHidden="1" w:unhideWhenUsed="1"/>
    <w:lsdException w:name="List Bullet 5" w:semiHidden="1" w:unhideWhenUsed="1"/>
    <w:lsdException w:name="List Number 2" w:semiHidden="1" w:uiPriority="10" w:unhideWhenUsed="1" w:qFormat="1"/>
    <w:lsdException w:name="List Number 3" w:semiHidden="1" w:unhideWhenUsed="1"/>
    <w:lsdException w:name="List Number 4" w:semiHidden="1" w:unhideWhenUsed="1"/>
    <w:lsdException w:name="List Number 5" w:semiHidden="1" w:unhideWhenUsed="1"/>
    <w:lsdException w:name="Title" w:semiHidden="1" w:uiPriority="4" w:unhideWhenUsed="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iPriority="9" w:unhideWhenUsed="1" w:qFormat="1"/>
    <w:lsdException w:name="List Continue 2" w:semiHidden="1" w:uiPriority="10" w:unhideWhenUsed="1" w:qFormat="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5"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6847"/>
    <w:pPr>
      <w:spacing w:after="40" w:line="240" w:lineRule="auto"/>
    </w:pPr>
    <w:rPr>
      <w:rFonts w:ascii="Arial" w:hAnsi="Arial"/>
      <w:sz w:val="20"/>
    </w:rPr>
  </w:style>
  <w:style w:type="paragraph" w:styleId="Heading1">
    <w:name w:val="heading 1"/>
    <w:basedOn w:val="Normal"/>
    <w:next w:val="Normal"/>
    <w:link w:val="Heading1Char"/>
    <w:autoRedefine/>
    <w:uiPriority w:val="9"/>
    <w:unhideWhenUsed/>
    <w:qFormat/>
    <w:rsid w:val="00195D63"/>
    <w:pPr>
      <w:keepNext/>
      <w:keepLines/>
      <w:spacing w:after="0"/>
      <w:jc w:val="center"/>
      <w:outlineLvl w:val="0"/>
    </w:pPr>
    <w:rPr>
      <w:rFonts w:eastAsiaTheme="majorEastAsia" w:cstheme="majorBidi"/>
      <w:b/>
      <w:bCs/>
      <w:spacing w:val="10"/>
      <w:sz w:val="24"/>
      <w:szCs w:val="24"/>
    </w:rPr>
  </w:style>
  <w:style w:type="paragraph" w:styleId="Heading2">
    <w:name w:val="heading 2"/>
    <w:basedOn w:val="Normal"/>
    <w:next w:val="Normal"/>
    <w:link w:val="Heading2Char"/>
    <w:autoRedefine/>
    <w:uiPriority w:val="9"/>
    <w:unhideWhenUsed/>
    <w:qFormat/>
    <w:rsid w:val="00195D63"/>
    <w:pPr>
      <w:spacing w:after="0"/>
      <w:outlineLvl w:val="1"/>
    </w:pPr>
    <w:rPr>
      <w:b/>
      <w:bCs/>
      <w:caps/>
      <w:color w:val="000000" w:themeColor="text1"/>
      <w:spacing w:val="10"/>
      <w:sz w:val="24"/>
      <w:szCs w:val="24"/>
    </w:rPr>
  </w:style>
  <w:style w:type="paragraph" w:styleId="Heading3">
    <w:name w:val="heading 3"/>
    <w:basedOn w:val="Normal"/>
    <w:next w:val="Normal"/>
    <w:link w:val="Heading3Char"/>
    <w:uiPriority w:val="9"/>
    <w:unhideWhenUsed/>
    <w:qFormat/>
    <w:rsid w:val="006C6847"/>
    <w:pPr>
      <w:spacing w:before="80"/>
      <w:ind w:left="288"/>
      <w:outlineLvl w:val="2"/>
    </w:pPr>
    <w:rPr>
      <w:i/>
      <w:sz w:val="22"/>
    </w:rPr>
  </w:style>
  <w:style w:type="paragraph" w:styleId="Heading4">
    <w:name w:val="heading 4"/>
    <w:basedOn w:val="Normal"/>
    <w:next w:val="Normal"/>
    <w:link w:val="Heading4Char"/>
    <w:uiPriority w:val="9"/>
    <w:semiHidden/>
    <w:unhideWhenUsed/>
    <w:qFormat/>
    <w:rsid w:val="00BF6A8E"/>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BF6A8E"/>
    <w:pPr>
      <w:keepNext/>
      <w:keepLines/>
      <w:spacing w:before="40"/>
      <w:outlineLvl w:val="4"/>
    </w:pPr>
    <w:rPr>
      <w:rFonts w:asciiTheme="majorHAnsi" w:eastAsiaTheme="majorEastAsia" w:hAnsiTheme="majorHAnsi" w:cstheme="majorBidi"/>
      <w:color w:val="365F91" w:themeColor="accent1" w:themeShade="BF"/>
    </w:rPr>
  </w:style>
  <w:style w:type="paragraph" w:styleId="Heading7">
    <w:name w:val="heading 7"/>
    <w:basedOn w:val="Normal"/>
    <w:next w:val="Normal"/>
    <w:link w:val="Heading7Char"/>
    <w:uiPriority w:val="9"/>
    <w:semiHidden/>
    <w:unhideWhenUsed/>
    <w:qFormat/>
    <w:rsid w:val="00BF6A8E"/>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F6A8E"/>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BF6A8E"/>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5D63"/>
    <w:rPr>
      <w:rFonts w:ascii="Arial" w:eastAsiaTheme="majorEastAsia" w:hAnsi="Arial" w:cstheme="majorBidi"/>
      <w:b/>
      <w:bCs/>
      <w:spacing w:val="10"/>
      <w:sz w:val="24"/>
      <w:szCs w:val="24"/>
    </w:rPr>
  </w:style>
  <w:style w:type="character" w:customStyle="1" w:styleId="Heading2Char">
    <w:name w:val="Heading 2 Char"/>
    <w:basedOn w:val="DefaultParagraphFont"/>
    <w:link w:val="Heading2"/>
    <w:uiPriority w:val="9"/>
    <w:rsid w:val="00195D63"/>
    <w:rPr>
      <w:rFonts w:ascii="Arial" w:hAnsi="Arial"/>
      <w:b/>
      <w:bCs/>
      <w:caps/>
      <w:color w:val="000000" w:themeColor="text1"/>
      <w:spacing w:val="10"/>
      <w:sz w:val="24"/>
      <w:szCs w:val="24"/>
    </w:rPr>
  </w:style>
  <w:style w:type="character" w:customStyle="1" w:styleId="Heading3Char">
    <w:name w:val="Heading 3 Char"/>
    <w:basedOn w:val="DefaultParagraphFont"/>
    <w:link w:val="Heading3"/>
    <w:uiPriority w:val="9"/>
    <w:rsid w:val="006C6847"/>
    <w:rPr>
      <w:rFonts w:ascii="Arial" w:hAnsi="Arial"/>
      <w:i/>
    </w:rPr>
  </w:style>
  <w:style w:type="paragraph" w:customStyle="1" w:styleId="JobTitle">
    <w:name w:val="Job Title"/>
    <w:basedOn w:val="Normal"/>
    <w:link w:val="JobTitleChar"/>
    <w:uiPriority w:val="2"/>
    <w:qFormat/>
    <w:pPr>
      <w:tabs>
        <w:tab w:val="left" w:pos="7560"/>
      </w:tabs>
      <w:ind w:left="288"/>
    </w:pPr>
    <w:rPr>
      <w:b/>
    </w:rPr>
  </w:style>
  <w:style w:type="character" w:customStyle="1" w:styleId="JobTitleChar">
    <w:name w:val="Job Title Char"/>
    <w:basedOn w:val="DefaultParagraphFont"/>
    <w:link w:val="JobTitle"/>
    <w:uiPriority w:val="2"/>
    <w:rsid w:val="00C72945"/>
    <w:rPr>
      <w:b/>
      <w:sz w:val="16"/>
    </w:rPr>
  </w:style>
  <w:style w:type="paragraph" w:customStyle="1" w:styleId="ContactInformation">
    <w:name w:val="Contact Information"/>
    <w:basedOn w:val="Normal"/>
    <w:uiPriority w:val="1"/>
    <w:qFormat/>
    <w:pPr>
      <w:spacing w:after="400"/>
      <w:ind w:left="288"/>
    </w:pPr>
  </w:style>
  <w:style w:type="paragraph" w:customStyle="1" w:styleId="NormalBodyText">
    <w:name w:val="Normal Body Text"/>
    <w:basedOn w:val="Normal"/>
    <w:uiPriority w:val="2"/>
    <w:qFormat/>
    <w:pPr>
      <w:tabs>
        <w:tab w:val="left" w:pos="7560"/>
      </w:tabs>
      <w:ind w:left="288"/>
    </w:pPr>
  </w:style>
  <w:style w:type="paragraph" w:customStyle="1" w:styleId="AllCaps">
    <w:name w:val="All Caps"/>
    <w:basedOn w:val="Normal"/>
    <w:semiHidden/>
    <w:unhideWhenUsed/>
    <w:qFormat/>
    <w:rPr>
      <w:caps/>
      <w:spacing w:val="20"/>
      <w:sz w:val="15"/>
    </w:rPr>
  </w:style>
  <w:style w:type="paragraph" w:customStyle="1" w:styleId="Location">
    <w:name w:val="Location"/>
    <w:basedOn w:val="Normal"/>
    <w:uiPriority w:val="2"/>
    <w:qFormat/>
    <w:pPr>
      <w:ind w:left="288"/>
    </w:pPr>
  </w:style>
  <w:style w:type="paragraph" w:customStyle="1" w:styleId="SpaceAfter">
    <w:name w:val="Space After"/>
    <w:basedOn w:val="Normal"/>
    <w:uiPriority w:val="2"/>
    <w:qFormat/>
    <w:pPr>
      <w:tabs>
        <w:tab w:val="left" w:pos="7560"/>
      </w:tabs>
      <w:spacing w:after="160"/>
      <w:ind w:left="288" w:right="2880"/>
    </w:p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rPr>
      <w:rFonts w:ascii="Tahoma" w:hAnsi="Tahoma" w:cs="Tahoma"/>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customStyle="1" w:styleId="YourName">
    <w:name w:val="Your Name"/>
    <w:basedOn w:val="Normal"/>
    <w:qFormat/>
    <w:pPr>
      <w:keepNext/>
      <w:keepLines/>
      <w:tabs>
        <w:tab w:val="left" w:pos="8640"/>
      </w:tabs>
      <w:outlineLvl w:val="0"/>
    </w:pPr>
    <w:rPr>
      <w:rFonts w:asciiTheme="majorHAnsi" w:eastAsiaTheme="majorEastAsia" w:hAnsiTheme="majorHAnsi" w:cstheme="majorBidi"/>
      <w:b/>
      <w:bCs/>
      <w:caps/>
      <w:color w:val="000000" w:themeColor="text1"/>
      <w:spacing w:val="10"/>
      <w:szCs w:val="28"/>
    </w:rPr>
  </w:style>
  <w:style w:type="paragraph" w:customStyle="1" w:styleId="SpaceAfter1NoRightIndent">
    <w:name w:val="Space After 1 (No Right Indent)"/>
    <w:basedOn w:val="Normal"/>
    <w:uiPriority w:val="3"/>
    <w:qFormat/>
    <w:pPr>
      <w:tabs>
        <w:tab w:val="left" w:pos="7560"/>
      </w:tabs>
      <w:spacing w:after="160"/>
      <w:ind w:left="288"/>
    </w:pPr>
  </w:style>
  <w:style w:type="paragraph" w:customStyle="1" w:styleId="SectionHeading">
    <w:name w:val="Section Heading"/>
    <w:basedOn w:val="Normal"/>
    <w:autoRedefine/>
    <w:uiPriority w:val="1"/>
    <w:qFormat/>
    <w:rsid w:val="006C6847"/>
    <w:pPr>
      <w:spacing w:before="80"/>
      <w:outlineLvl w:val="1"/>
    </w:pPr>
    <w:rPr>
      <w:caps/>
      <w:color w:val="000000" w:themeColor="text1"/>
      <w:spacing w:val="10"/>
      <w:sz w:val="22"/>
    </w:rPr>
  </w:style>
  <w:style w:type="paragraph" w:customStyle="1" w:styleId="ItalicHeading">
    <w:name w:val="Italic Heading"/>
    <w:basedOn w:val="Normal"/>
    <w:uiPriority w:val="3"/>
    <w:qFormat/>
    <w:pPr>
      <w:ind w:left="288"/>
      <w:outlineLvl w:val="2"/>
    </w:pPr>
    <w:rPr>
      <w:i/>
    </w:rPr>
  </w:style>
  <w:style w:type="paragraph" w:styleId="Header">
    <w:name w:val="header"/>
    <w:basedOn w:val="Normal"/>
    <w:link w:val="HeaderChar"/>
    <w:uiPriority w:val="99"/>
    <w:unhideWhenUsed/>
    <w:pPr>
      <w:tabs>
        <w:tab w:val="center" w:pos="4680"/>
        <w:tab w:val="right" w:pos="9360"/>
      </w:tabs>
    </w:pPr>
  </w:style>
  <w:style w:type="character" w:customStyle="1" w:styleId="HeaderChar">
    <w:name w:val="Header Char"/>
    <w:basedOn w:val="DefaultParagraphFont"/>
    <w:link w:val="Header"/>
    <w:uiPriority w:val="99"/>
    <w:rPr>
      <w:sz w:val="16"/>
    </w:rPr>
  </w:style>
  <w:style w:type="paragraph" w:styleId="Footer">
    <w:name w:val="footer"/>
    <w:basedOn w:val="Normal"/>
    <w:link w:val="FooterChar"/>
    <w:uiPriority w:val="99"/>
    <w:unhideWhenUsed/>
    <w:pPr>
      <w:tabs>
        <w:tab w:val="center" w:pos="4680"/>
        <w:tab w:val="right" w:pos="9360"/>
      </w:tabs>
    </w:pPr>
  </w:style>
  <w:style w:type="character" w:customStyle="1" w:styleId="FooterChar">
    <w:name w:val="Footer Char"/>
    <w:basedOn w:val="DefaultParagraphFont"/>
    <w:link w:val="Footer"/>
    <w:uiPriority w:val="99"/>
    <w:rPr>
      <w:sz w:val="16"/>
    </w:rPr>
  </w:style>
  <w:style w:type="paragraph" w:styleId="BlockText">
    <w:name w:val="Block Text"/>
    <w:basedOn w:val="Normal"/>
    <w:uiPriority w:val="3"/>
    <w:semiHidden/>
    <w:unhideWhenUsed/>
    <w:qFormat/>
    <w:rsid w:val="00BF6A8E"/>
    <w:pPr>
      <w:pBdr>
        <w:top w:val="single" w:sz="2" w:space="10" w:color="365F91" w:themeColor="accent1" w:themeShade="BF"/>
        <w:left w:val="single" w:sz="2" w:space="10" w:color="365F91" w:themeColor="accent1" w:themeShade="BF"/>
        <w:bottom w:val="single" w:sz="2" w:space="10" w:color="365F91" w:themeColor="accent1" w:themeShade="BF"/>
        <w:right w:val="single" w:sz="2" w:space="10" w:color="365F91" w:themeColor="accent1" w:themeShade="BF"/>
      </w:pBdr>
      <w:ind w:left="1152" w:right="1152"/>
    </w:pPr>
    <w:rPr>
      <w:rFonts w:eastAsiaTheme="minorEastAsia"/>
      <w:i/>
      <w:iCs/>
      <w:color w:val="365F91" w:themeColor="accent1" w:themeShade="BF"/>
    </w:rPr>
  </w:style>
  <w:style w:type="character" w:customStyle="1" w:styleId="Heading4Char">
    <w:name w:val="Heading 4 Char"/>
    <w:basedOn w:val="DefaultParagraphFont"/>
    <w:link w:val="Heading4"/>
    <w:uiPriority w:val="9"/>
    <w:semiHidden/>
    <w:rsid w:val="00BF6A8E"/>
    <w:rPr>
      <w:rFonts w:asciiTheme="majorHAnsi" w:eastAsiaTheme="majorEastAsia" w:hAnsiTheme="majorHAnsi" w:cstheme="majorBidi"/>
      <w:i/>
      <w:iCs/>
      <w:color w:val="365F91" w:themeColor="accent1" w:themeShade="BF"/>
      <w:sz w:val="16"/>
    </w:rPr>
  </w:style>
  <w:style w:type="character" w:customStyle="1" w:styleId="Heading5Char">
    <w:name w:val="Heading 5 Char"/>
    <w:basedOn w:val="DefaultParagraphFont"/>
    <w:link w:val="Heading5"/>
    <w:uiPriority w:val="9"/>
    <w:semiHidden/>
    <w:rsid w:val="00BF6A8E"/>
    <w:rPr>
      <w:rFonts w:asciiTheme="majorHAnsi" w:eastAsiaTheme="majorEastAsia" w:hAnsiTheme="majorHAnsi" w:cstheme="majorBidi"/>
      <w:color w:val="365F91" w:themeColor="accent1" w:themeShade="BF"/>
      <w:sz w:val="16"/>
    </w:rPr>
  </w:style>
  <w:style w:type="character" w:customStyle="1" w:styleId="Heading7Char">
    <w:name w:val="Heading 7 Char"/>
    <w:basedOn w:val="DefaultParagraphFont"/>
    <w:link w:val="Heading7"/>
    <w:uiPriority w:val="9"/>
    <w:semiHidden/>
    <w:rsid w:val="00BF6A8E"/>
    <w:rPr>
      <w:rFonts w:asciiTheme="majorHAnsi" w:eastAsiaTheme="majorEastAsia" w:hAnsiTheme="majorHAnsi" w:cstheme="majorBidi"/>
      <w:i/>
      <w:iCs/>
      <w:color w:val="243F60" w:themeColor="accent1" w:themeShade="7F"/>
      <w:sz w:val="16"/>
    </w:rPr>
  </w:style>
  <w:style w:type="character" w:customStyle="1" w:styleId="Heading8Char">
    <w:name w:val="Heading 8 Char"/>
    <w:basedOn w:val="DefaultParagraphFont"/>
    <w:link w:val="Heading8"/>
    <w:uiPriority w:val="9"/>
    <w:semiHidden/>
    <w:rsid w:val="00BF6A8E"/>
    <w:rPr>
      <w:rFonts w:asciiTheme="majorHAnsi" w:eastAsiaTheme="majorEastAsia" w:hAnsiTheme="majorHAnsi" w:cstheme="majorBidi"/>
      <w:color w:val="272727" w:themeColor="text1" w:themeTint="D8"/>
      <w:sz w:val="16"/>
      <w:szCs w:val="21"/>
    </w:rPr>
  </w:style>
  <w:style w:type="character" w:customStyle="1" w:styleId="Heading9Char">
    <w:name w:val="Heading 9 Char"/>
    <w:basedOn w:val="DefaultParagraphFont"/>
    <w:link w:val="Heading9"/>
    <w:uiPriority w:val="9"/>
    <w:semiHidden/>
    <w:rsid w:val="00BF6A8E"/>
    <w:rPr>
      <w:rFonts w:asciiTheme="majorHAnsi" w:eastAsiaTheme="majorEastAsia" w:hAnsiTheme="majorHAnsi" w:cstheme="majorBidi"/>
      <w:i/>
      <w:iCs/>
      <w:color w:val="272727" w:themeColor="text1" w:themeTint="D8"/>
      <w:sz w:val="16"/>
      <w:szCs w:val="21"/>
    </w:rPr>
  </w:style>
  <w:style w:type="character" w:styleId="IntenseEmphasis">
    <w:name w:val="Intense Emphasis"/>
    <w:basedOn w:val="DefaultParagraphFont"/>
    <w:uiPriority w:val="21"/>
    <w:semiHidden/>
    <w:unhideWhenUsed/>
    <w:qFormat/>
    <w:rsid w:val="00BF6A8E"/>
    <w:rPr>
      <w:i/>
      <w:iCs/>
      <w:color w:val="365F91" w:themeColor="accent1" w:themeShade="BF"/>
    </w:rPr>
  </w:style>
  <w:style w:type="paragraph" w:styleId="IntenseQuote">
    <w:name w:val="Intense Quote"/>
    <w:basedOn w:val="Normal"/>
    <w:next w:val="Normal"/>
    <w:link w:val="IntenseQuoteChar"/>
    <w:uiPriority w:val="30"/>
    <w:semiHidden/>
    <w:unhideWhenUsed/>
    <w:qFormat/>
    <w:rsid w:val="00BF6A8E"/>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semiHidden/>
    <w:rsid w:val="00BF6A8E"/>
    <w:rPr>
      <w:i/>
      <w:iCs/>
      <w:color w:val="365F91" w:themeColor="accent1" w:themeShade="BF"/>
      <w:sz w:val="16"/>
    </w:rPr>
  </w:style>
  <w:style w:type="character" w:styleId="IntenseReference">
    <w:name w:val="Intense Reference"/>
    <w:basedOn w:val="DefaultParagraphFont"/>
    <w:uiPriority w:val="32"/>
    <w:semiHidden/>
    <w:unhideWhenUsed/>
    <w:qFormat/>
    <w:rsid w:val="00BF6A8E"/>
    <w:rPr>
      <w:b/>
      <w:bCs/>
      <w:caps w:val="0"/>
      <w:smallCaps/>
      <w:color w:val="365F91" w:themeColor="accent1" w:themeShade="BF"/>
      <w:spacing w:val="5"/>
    </w:rPr>
  </w:style>
  <w:style w:type="character" w:customStyle="1" w:styleId="UnresolvedMention1">
    <w:name w:val="Unresolved Mention1"/>
    <w:basedOn w:val="DefaultParagraphFont"/>
    <w:uiPriority w:val="99"/>
    <w:semiHidden/>
    <w:unhideWhenUsed/>
    <w:rsid w:val="00BF6A8E"/>
    <w:rPr>
      <w:color w:val="595959" w:themeColor="text1" w:themeTint="A6"/>
      <w:shd w:val="clear" w:color="auto" w:fill="E1DFDD"/>
    </w:rPr>
  </w:style>
  <w:style w:type="character" w:styleId="CommentReference">
    <w:name w:val="annotation reference"/>
    <w:basedOn w:val="DefaultParagraphFont"/>
    <w:uiPriority w:val="99"/>
    <w:semiHidden/>
    <w:unhideWhenUsed/>
    <w:rsid w:val="00796735"/>
    <w:rPr>
      <w:sz w:val="16"/>
      <w:szCs w:val="16"/>
    </w:rPr>
  </w:style>
  <w:style w:type="paragraph" w:styleId="CommentText">
    <w:name w:val="annotation text"/>
    <w:basedOn w:val="Normal"/>
    <w:link w:val="CommentTextChar"/>
    <w:uiPriority w:val="99"/>
    <w:unhideWhenUsed/>
    <w:rsid w:val="00796735"/>
    <w:rPr>
      <w:szCs w:val="20"/>
    </w:rPr>
  </w:style>
  <w:style w:type="character" w:customStyle="1" w:styleId="CommentTextChar">
    <w:name w:val="Comment Text Char"/>
    <w:basedOn w:val="DefaultParagraphFont"/>
    <w:link w:val="CommentText"/>
    <w:uiPriority w:val="99"/>
    <w:rsid w:val="00796735"/>
    <w:rPr>
      <w:sz w:val="20"/>
      <w:szCs w:val="20"/>
    </w:rPr>
  </w:style>
  <w:style w:type="paragraph" w:styleId="CommentSubject">
    <w:name w:val="annotation subject"/>
    <w:basedOn w:val="CommentText"/>
    <w:next w:val="CommentText"/>
    <w:link w:val="CommentSubjectChar"/>
    <w:uiPriority w:val="99"/>
    <w:semiHidden/>
    <w:unhideWhenUsed/>
    <w:rsid w:val="00796735"/>
    <w:rPr>
      <w:b/>
      <w:bCs/>
    </w:rPr>
  </w:style>
  <w:style w:type="character" w:customStyle="1" w:styleId="CommentSubjectChar">
    <w:name w:val="Comment Subject Char"/>
    <w:basedOn w:val="CommentTextChar"/>
    <w:link w:val="CommentSubject"/>
    <w:uiPriority w:val="99"/>
    <w:semiHidden/>
    <w:rsid w:val="00796735"/>
    <w:rPr>
      <w:b/>
      <w:bCs/>
      <w:sz w:val="20"/>
      <w:szCs w:val="20"/>
    </w:rPr>
  </w:style>
  <w:style w:type="paragraph" w:styleId="ListParagraph">
    <w:name w:val="List Paragraph"/>
    <w:basedOn w:val="Normal"/>
    <w:autoRedefine/>
    <w:uiPriority w:val="34"/>
    <w:unhideWhenUsed/>
    <w:qFormat/>
    <w:rsid w:val="00295E4E"/>
    <w:pPr>
      <w:numPr>
        <w:numId w:val="5"/>
      </w:numPr>
      <w:spacing w:after="0"/>
      <w:jc w:val="both"/>
    </w:pPr>
    <w:rPr>
      <w:rFonts w:cs="Arial"/>
      <w:sz w:val="24"/>
      <w:szCs w:val="24"/>
    </w:rPr>
  </w:style>
  <w:style w:type="character" w:styleId="Hyperlink">
    <w:name w:val="Hyperlink"/>
    <w:basedOn w:val="DefaultParagraphFont"/>
    <w:uiPriority w:val="99"/>
    <w:unhideWhenUsed/>
    <w:rsid w:val="009E009E"/>
    <w:rPr>
      <w:color w:val="0000FF" w:themeColor="hyperlink"/>
      <w:u w:val="single"/>
    </w:rPr>
  </w:style>
  <w:style w:type="character" w:styleId="UnresolvedMention">
    <w:name w:val="Unresolved Mention"/>
    <w:basedOn w:val="DefaultParagraphFont"/>
    <w:uiPriority w:val="99"/>
    <w:semiHidden/>
    <w:unhideWhenUsed/>
    <w:rsid w:val="009E009E"/>
    <w:rPr>
      <w:color w:val="605E5C"/>
      <w:shd w:val="clear" w:color="auto" w:fill="E1DFDD"/>
    </w:rPr>
  </w:style>
  <w:style w:type="character" w:customStyle="1" w:styleId="normaltextrun">
    <w:name w:val="normaltextrun"/>
    <w:basedOn w:val="DefaultParagraphFont"/>
    <w:rsid w:val="009509A6"/>
  </w:style>
  <w:style w:type="character" w:customStyle="1" w:styleId="eop">
    <w:name w:val="eop"/>
    <w:basedOn w:val="DefaultParagraphFont"/>
    <w:rsid w:val="009509A6"/>
  </w:style>
  <w:style w:type="paragraph" w:customStyle="1" w:styleId="Default">
    <w:name w:val="Default"/>
    <w:rsid w:val="00467F30"/>
    <w:pPr>
      <w:autoSpaceDE w:val="0"/>
      <w:autoSpaceDN w:val="0"/>
      <w:adjustRightInd w:val="0"/>
      <w:spacing w:after="0" w:line="240" w:lineRule="auto"/>
    </w:pPr>
    <w:rPr>
      <w:rFonts w:ascii="Segoe UI" w:hAnsi="Segoe UI" w:cs="Segoe UI"/>
      <w:color w:val="000000"/>
      <w:sz w:val="24"/>
      <w:szCs w:val="24"/>
    </w:rPr>
  </w:style>
  <w:style w:type="paragraph" w:styleId="Caption">
    <w:name w:val="caption"/>
    <w:basedOn w:val="Normal"/>
    <w:next w:val="Normal"/>
    <w:uiPriority w:val="99"/>
    <w:unhideWhenUsed/>
    <w:rsid w:val="007D7984"/>
    <w:pPr>
      <w:spacing w:after="200"/>
    </w:pPr>
    <w:rPr>
      <w:i/>
      <w:iCs/>
      <w:color w:val="1F497D" w:themeColor="text2"/>
      <w:sz w:val="18"/>
      <w:szCs w:val="18"/>
    </w:rPr>
  </w:style>
  <w:style w:type="paragraph" w:styleId="NormalWeb">
    <w:name w:val="Normal (Web)"/>
    <w:basedOn w:val="Normal"/>
    <w:uiPriority w:val="99"/>
    <w:semiHidden/>
    <w:unhideWhenUsed/>
    <w:rsid w:val="001818DD"/>
    <w:pPr>
      <w:spacing w:before="100" w:beforeAutospacing="1" w:after="100" w:afterAutospacing="1"/>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B7170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7666">
      <w:bodyDiv w:val="1"/>
      <w:marLeft w:val="0"/>
      <w:marRight w:val="0"/>
      <w:marTop w:val="0"/>
      <w:marBottom w:val="0"/>
      <w:divBdr>
        <w:top w:val="none" w:sz="0" w:space="0" w:color="auto"/>
        <w:left w:val="none" w:sz="0" w:space="0" w:color="auto"/>
        <w:bottom w:val="none" w:sz="0" w:space="0" w:color="auto"/>
        <w:right w:val="none" w:sz="0" w:space="0" w:color="auto"/>
      </w:divBdr>
    </w:div>
    <w:div w:id="125858866">
      <w:bodyDiv w:val="1"/>
      <w:marLeft w:val="0"/>
      <w:marRight w:val="0"/>
      <w:marTop w:val="0"/>
      <w:marBottom w:val="0"/>
      <w:divBdr>
        <w:top w:val="none" w:sz="0" w:space="0" w:color="auto"/>
        <w:left w:val="none" w:sz="0" w:space="0" w:color="auto"/>
        <w:bottom w:val="none" w:sz="0" w:space="0" w:color="auto"/>
        <w:right w:val="none" w:sz="0" w:space="0" w:color="auto"/>
      </w:divBdr>
      <w:divsChild>
        <w:div w:id="1463420318">
          <w:marLeft w:val="547"/>
          <w:marRight w:val="0"/>
          <w:marTop w:val="0"/>
          <w:marBottom w:val="0"/>
          <w:divBdr>
            <w:top w:val="none" w:sz="0" w:space="0" w:color="auto"/>
            <w:left w:val="none" w:sz="0" w:space="0" w:color="auto"/>
            <w:bottom w:val="none" w:sz="0" w:space="0" w:color="auto"/>
            <w:right w:val="none" w:sz="0" w:space="0" w:color="auto"/>
          </w:divBdr>
        </w:div>
      </w:divsChild>
    </w:div>
    <w:div w:id="414589468">
      <w:bodyDiv w:val="1"/>
      <w:marLeft w:val="0"/>
      <w:marRight w:val="0"/>
      <w:marTop w:val="0"/>
      <w:marBottom w:val="0"/>
      <w:divBdr>
        <w:top w:val="none" w:sz="0" w:space="0" w:color="auto"/>
        <w:left w:val="none" w:sz="0" w:space="0" w:color="auto"/>
        <w:bottom w:val="none" w:sz="0" w:space="0" w:color="auto"/>
        <w:right w:val="none" w:sz="0" w:space="0" w:color="auto"/>
      </w:divBdr>
    </w:div>
    <w:div w:id="472797660">
      <w:bodyDiv w:val="1"/>
      <w:marLeft w:val="0"/>
      <w:marRight w:val="0"/>
      <w:marTop w:val="0"/>
      <w:marBottom w:val="0"/>
      <w:divBdr>
        <w:top w:val="none" w:sz="0" w:space="0" w:color="auto"/>
        <w:left w:val="none" w:sz="0" w:space="0" w:color="auto"/>
        <w:bottom w:val="none" w:sz="0" w:space="0" w:color="auto"/>
        <w:right w:val="none" w:sz="0" w:space="0" w:color="auto"/>
      </w:divBdr>
    </w:div>
    <w:div w:id="658728824">
      <w:bodyDiv w:val="1"/>
      <w:marLeft w:val="0"/>
      <w:marRight w:val="0"/>
      <w:marTop w:val="0"/>
      <w:marBottom w:val="0"/>
      <w:divBdr>
        <w:top w:val="none" w:sz="0" w:space="0" w:color="auto"/>
        <w:left w:val="none" w:sz="0" w:space="0" w:color="auto"/>
        <w:bottom w:val="none" w:sz="0" w:space="0" w:color="auto"/>
        <w:right w:val="none" w:sz="0" w:space="0" w:color="auto"/>
      </w:divBdr>
    </w:div>
    <w:div w:id="755630544">
      <w:bodyDiv w:val="1"/>
      <w:marLeft w:val="0"/>
      <w:marRight w:val="0"/>
      <w:marTop w:val="0"/>
      <w:marBottom w:val="0"/>
      <w:divBdr>
        <w:top w:val="none" w:sz="0" w:space="0" w:color="auto"/>
        <w:left w:val="none" w:sz="0" w:space="0" w:color="auto"/>
        <w:bottom w:val="none" w:sz="0" w:space="0" w:color="auto"/>
        <w:right w:val="none" w:sz="0" w:space="0" w:color="auto"/>
      </w:divBdr>
    </w:div>
    <w:div w:id="1085497353">
      <w:bodyDiv w:val="1"/>
      <w:marLeft w:val="0"/>
      <w:marRight w:val="0"/>
      <w:marTop w:val="0"/>
      <w:marBottom w:val="0"/>
      <w:divBdr>
        <w:top w:val="none" w:sz="0" w:space="0" w:color="auto"/>
        <w:left w:val="none" w:sz="0" w:space="0" w:color="auto"/>
        <w:bottom w:val="none" w:sz="0" w:space="0" w:color="auto"/>
        <w:right w:val="none" w:sz="0" w:space="0" w:color="auto"/>
      </w:divBdr>
    </w:div>
    <w:div w:id="1180120264">
      <w:bodyDiv w:val="1"/>
      <w:marLeft w:val="0"/>
      <w:marRight w:val="0"/>
      <w:marTop w:val="0"/>
      <w:marBottom w:val="0"/>
      <w:divBdr>
        <w:top w:val="none" w:sz="0" w:space="0" w:color="auto"/>
        <w:left w:val="none" w:sz="0" w:space="0" w:color="auto"/>
        <w:bottom w:val="none" w:sz="0" w:space="0" w:color="auto"/>
        <w:right w:val="none" w:sz="0" w:space="0" w:color="auto"/>
      </w:divBdr>
      <w:divsChild>
        <w:div w:id="1421104559">
          <w:marLeft w:val="0"/>
          <w:marRight w:val="0"/>
          <w:marTop w:val="0"/>
          <w:marBottom w:val="0"/>
          <w:divBdr>
            <w:top w:val="none" w:sz="0" w:space="0" w:color="auto"/>
            <w:left w:val="none" w:sz="0" w:space="0" w:color="auto"/>
            <w:bottom w:val="none" w:sz="0" w:space="0" w:color="auto"/>
            <w:right w:val="none" w:sz="0" w:space="0" w:color="auto"/>
          </w:divBdr>
        </w:div>
        <w:div w:id="1311325060">
          <w:marLeft w:val="0"/>
          <w:marRight w:val="0"/>
          <w:marTop w:val="0"/>
          <w:marBottom w:val="0"/>
          <w:divBdr>
            <w:top w:val="none" w:sz="0" w:space="0" w:color="auto"/>
            <w:left w:val="none" w:sz="0" w:space="0" w:color="auto"/>
            <w:bottom w:val="none" w:sz="0" w:space="0" w:color="auto"/>
            <w:right w:val="none" w:sz="0" w:space="0" w:color="auto"/>
          </w:divBdr>
        </w:div>
      </w:divsChild>
    </w:div>
    <w:div w:id="1295409102">
      <w:bodyDiv w:val="1"/>
      <w:marLeft w:val="0"/>
      <w:marRight w:val="0"/>
      <w:marTop w:val="0"/>
      <w:marBottom w:val="0"/>
      <w:divBdr>
        <w:top w:val="none" w:sz="0" w:space="0" w:color="auto"/>
        <w:left w:val="none" w:sz="0" w:space="0" w:color="auto"/>
        <w:bottom w:val="none" w:sz="0" w:space="0" w:color="auto"/>
        <w:right w:val="none" w:sz="0" w:space="0" w:color="auto"/>
      </w:divBdr>
    </w:div>
    <w:div w:id="1334992803">
      <w:bodyDiv w:val="1"/>
      <w:marLeft w:val="0"/>
      <w:marRight w:val="0"/>
      <w:marTop w:val="0"/>
      <w:marBottom w:val="0"/>
      <w:divBdr>
        <w:top w:val="none" w:sz="0" w:space="0" w:color="auto"/>
        <w:left w:val="none" w:sz="0" w:space="0" w:color="auto"/>
        <w:bottom w:val="none" w:sz="0" w:space="0" w:color="auto"/>
        <w:right w:val="none" w:sz="0" w:space="0" w:color="auto"/>
      </w:divBdr>
    </w:div>
    <w:div w:id="1512067323">
      <w:bodyDiv w:val="1"/>
      <w:marLeft w:val="0"/>
      <w:marRight w:val="0"/>
      <w:marTop w:val="0"/>
      <w:marBottom w:val="0"/>
      <w:divBdr>
        <w:top w:val="none" w:sz="0" w:space="0" w:color="auto"/>
        <w:left w:val="none" w:sz="0" w:space="0" w:color="auto"/>
        <w:bottom w:val="none" w:sz="0" w:space="0" w:color="auto"/>
        <w:right w:val="none" w:sz="0" w:space="0" w:color="auto"/>
      </w:divBdr>
      <w:divsChild>
        <w:div w:id="800729854">
          <w:marLeft w:val="0"/>
          <w:marRight w:val="0"/>
          <w:marTop w:val="0"/>
          <w:marBottom w:val="0"/>
          <w:divBdr>
            <w:top w:val="none" w:sz="0" w:space="0" w:color="auto"/>
            <w:left w:val="none" w:sz="0" w:space="0" w:color="auto"/>
            <w:bottom w:val="none" w:sz="0" w:space="0" w:color="auto"/>
            <w:right w:val="none" w:sz="0" w:space="0" w:color="auto"/>
          </w:divBdr>
        </w:div>
      </w:divsChild>
    </w:div>
    <w:div w:id="1705208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jpg"/><Relationship Id="rId26" Type="http://schemas.openxmlformats.org/officeDocument/2006/relationships/image" Target="media/image14.png"/><Relationship Id="rId39" Type="http://schemas.openxmlformats.org/officeDocument/2006/relationships/hyperlink" Target="https://www.natafoundation.org/wp-content/uploads/Feb-2024-RTCP_ACL-Return-to-Play.pdf" TargetMode="External"/><Relationship Id="rId21" Type="http://schemas.openxmlformats.org/officeDocument/2006/relationships/image" Target="media/image9.jpeg"/><Relationship Id="rId34" Type="http://schemas.openxmlformats.org/officeDocument/2006/relationships/image" Target="media/image21.png"/><Relationship Id="rId42"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github.com/reicheel/loadsol" TargetMode="External"/><Relationship Id="rId20" Type="http://schemas.openxmlformats.org/officeDocument/2006/relationships/image" Target="media/image8.jpg"/><Relationship Id="rId29" Type="http://schemas.openxmlformats.org/officeDocument/2006/relationships/image" Target="media/image16.tif"/><Relationship Id="rId41" Type="http://schemas.openxmlformats.org/officeDocument/2006/relationships/hyperlink" Target="https://www.natafoundation.org/wp-content/uploads/RTCP-SCA_Feb23.pdf"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hyperlink" Target="https://doi.org/10.4085/1062-6050-0428.22" TargetMode="External"/><Relationship Id="rId40" Type="http://schemas.openxmlformats.org/officeDocument/2006/relationships/hyperlink" Target="https://simplifaster.com/articles/acl-injury-athlete-centered-care/" TargetMode="External"/><Relationship Id="rId5" Type="http://schemas.openxmlformats.org/officeDocument/2006/relationships/footnotes" Target="footnotes.xml"/><Relationship Id="rId15" Type="http://schemas.openxmlformats.org/officeDocument/2006/relationships/hyperlink" Target="https://github.com/reicheel/loadsol" TargetMode="External"/><Relationship Id="rId23" Type="http://schemas.openxmlformats.org/officeDocument/2006/relationships/image" Target="media/image11.jpeg"/><Relationship Id="rId28" Type="http://schemas.openxmlformats.org/officeDocument/2006/relationships/hyperlink" Target="https://1drv.ms/u/c/327cf0e57c68d234/EbzVHznEVWVKlIIl-TPqI-EBV4BxOt-cDqmKt7fIHlQS_g?e=seR7MN" TargetMode="External"/><Relationship Id="rId36" Type="http://schemas.openxmlformats.org/officeDocument/2006/relationships/hyperlink" Target="https://www.medrxiv.org/content/10.1101/2024.11.28.24318160v1" TargetMode="External"/><Relationship Id="rId10" Type="http://schemas.openxmlformats.org/officeDocument/2006/relationships/hyperlink" Target="https://1drv.ms/p/c/327cf0e57c68d234/EbJxnRk_IK5IiSDcVdv6eFQBiFCnnTp7QIRloXK2yBlDmA?e=ocwjGM" TargetMode="External"/><Relationship Id="rId19" Type="http://schemas.openxmlformats.org/officeDocument/2006/relationships/image" Target="media/image7.gif"/><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1drv.ms/u/c/327cf0e57c68d234/ESOsCJ2od4NOmFzFO6smYx8BKdQaKnJR5M370lpxF5fPuQ?e=XrdvSz" TargetMode="External"/><Relationship Id="rId14" Type="http://schemas.openxmlformats.org/officeDocument/2006/relationships/image" Target="media/image5.png"/><Relationship Id="rId22" Type="http://schemas.openxmlformats.org/officeDocument/2006/relationships/image" Target="media/image10.gif"/><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hyperlink" Target="https://1drv.ms/u/c/327cf0e57c68d234/ETh_mCmWIkZLlEEqiROV73ABRKCVMiYbaPBJRl14r_XEOA?e=xuQCEM" TargetMode="External"/><Relationship Id="rId43" Type="http://schemas.openxmlformats.org/officeDocument/2006/relationships/fontTable" Target="fontTable.xml"/><Relationship Id="rId8" Type="http://schemas.openxmlformats.org/officeDocument/2006/relationships/hyperlink" Target="mailto:elaine.reiche@gmail.com"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hyperlink" Target="https://www.medrxiv.org/content/10.1101/2024.11.28.24318160v1" TargetMode="External"/><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hyperlink" Target="https://doi.org/10.1123/ijatt.2022-0138"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eicheel\AppData\Roaming\Microsoft\Templates\Curriculum%20vita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100000" t="-60000" r="100000" b="200000"/>
          </a:path>
        </a:gradFill>
        <a:gradFill rotWithShape="1">
          <a:gsLst>
            <a:gs pos="0">
              <a:schemeClr val="phClr">
                <a:tint val="80000"/>
                <a:satMod val="300000"/>
              </a:schemeClr>
            </a:gs>
            <a:gs pos="100000">
              <a:schemeClr val="phClr">
                <a:shade val="30000"/>
                <a:satMod val="200000"/>
              </a:schemeClr>
            </a:gs>
          </a:gsLst>
          <a:path path="circle">
            <a:fillToRect l="100000" t="100000" r="100000" b="10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Curriculum vitae</Template>
  <TotalTime>171</TotalTime>
  <Pages>6</Pages>
  <Words>1182</Words>
  <Characters>6743</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Elaine Reiche, ms, LAT, atc, cscs</dc:creator>
  <cp:keywords/>
  <cp:lastModifiedBy>Elaine Reiche</cp:lastModifiedBy>
  <cp:revision>130</cp:revision>
  <cp:lastPrinted>2006-08-01T17:47:00Z</cp:lastPrinted>
  <dcterms:created xsi:type="dcterms:W3CDTF">2024-11-20T15:49:00Z</dcterms:created>
  <dcterms:modified xsi:type="dcterms:W3CDTF">2025-04-25T19:20:00Z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y fmtid="{D5CDD505-2E9C-101B-9397-08002B2CF9AE}" pid="3" name="ImageGenCounter">
    <vt:lpwstr>0</vt:lpwstr>
  </property>
  <property fmtid="{D5CDD505-2E9C-101B-9397-08002B2CF9AE}" pid="4" name="ViolationReportStatus">
    <vt:lpwstr>None</vt:lpwstr>
  </property>
  <property fmtid="{D5CDD505-2E9C-101B-9397-08002B2CF9AE}" pid="5" name="ImageGenStatus">
    <vt:lpwstr>0</vt:lpwstr>
  </property>
  <property fmtid="{D5CDD505-2E9C-101B-9397-08002B2CF9AE}" pid="6" name="PolicheckStatus">
    <vt:lpwstr>0</vt:lpwstr>
  </property>
  <property fmtid="{D5CDD505-2E9C-101B-9397-08002B2CF9AE}" pid="7" name="Applications">
    <vt:lpwstr>95;#zwd120;#79;#tpl120;#448;#zwd140</vt:lpwstr>
  </property>
  <property fmtid="{D5CDD505-2E9C-101B-9397-08002B2CF9AE}" pid="8" name="PolicheckCounter">
    <vt:lpwstr>0</vt:lpwstr>
  </property>
  <property fmtid="{D5CDD505-2E9C-101B-9397-08002B2CF9AE}" pid="9" name="APTrustLevel">
    <vt:r8>1</vt:r8>
  </property>
</Properties>
</file>